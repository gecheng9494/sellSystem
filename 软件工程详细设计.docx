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C0F" w:rsidRDefault="0090452C">
      <w:pPr>
        <w:rPr>
          <w:rFonts w:ascii="宋体" w:hAnsi="宋体"/>
          <w:sz w:val="52"/>
        </w:rPr>
      </w:pPr>
      <w:r>
        <w:rPr>
          <w:rFonts w:ascii="宋体" w:hAnsi="宋体" w:hint="eastAsia"/>
          <w:sz w:val="52"/>
        </w:rPr>
        <w:t>三</w:t>
      </w:r>
      <w:r w:rsidR="00282EE4">
        <w:rPr>
          <w:rFonts w:ascii="宋体" w:hAnsi="宋体" w:hint="eastAsia"/>
          <w:sz w:val="52"/>
        </w:rPr>
        <w:t>、详细设计说明书</w:t>
      </w:r>
    </w:p>
    <w:p w:rsidR="00027C0F" w:rsidRDefault="00027C0F">
      <w:pPr>
        <w:rPr>
          <w:rFonts w:ascii="宋体" w:hAnsi="宋体"/>
          <w:sz w:val="52"/>
        </w:rPr>
      </w:pPr>
    </w:p>
    <w:p w:rsidR="00027C0F" w:rsidRDefault="00282EE4">
      <w:pPr>
        <w:pStyle w:val="10"/>
        <w:tabs>
          <w:tab w:val="right" w:leader="dot" w:pos="8296"/>
        </w:tabs>
        <w:rPr>
          <w:noProof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TOC \o "1-3" \h \z </w:instrText>
      </w:r>
      <w:r>
        <w:rPr>
          <w:rFonts w:ascii="宋体" w:hAnsi="宋体"/>
        </w:rPr>
        <w:fldChar w:fldCharType="separate"/>
      </w:r>
      <w:hyperlink w:anchor="_Toc506973482" w:history="1">
        <w:r>
          <w:rPr>
            <w:rStyle w:val="a3"/>
            <w:rFonts w:ascii="宋体" w:hAnsi="宋体"/>
            <w:noProof/>
          </w:rPr>
          <w:t>1</w:t>
        </w:r>
        <w:r>
          <w:rPr>
            <w:rStyle w:val="a3"/>
            <w:rFonts w:ascii="宋体" w:hAnsi="宋体" w:hint="eastAsia"/>
            <w:noProof/>
          </w:rPr>
          <w:t>．引言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_Toc506973482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09F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27C0F" w:rsidRDefault="002666DF">
      <w:pPr>
        <w:pStyle w:val="20"/>
        <w:tabs>
          <w:tab w:val="right" w:leader="dot" w:pos="8296"/>
        </w:tabs>
        <w:rPr>
          <w:noProof/>
        </w:rPr>
      </w:pPr>
      <w:hyperlink w:anchor="_Toc506973483" w:history="1">
        <w:r w:rsidR="00282EE4">
          <w:rPr>
            <w:rStyle w:val="a3"/>
            <w:rFonts w:ascii="宋体" w:hAnsi="宋体"/>
            <w:noProof/>
          </w:rPr>
          <w:t>1.1</w:t>
        </w:r>
        <w:r w:rsidR="00282EE4">
          <w:rPr>
            <w:rStyle w:val="a3"/>
            <w:rFonts w:ascii="宋体" w:hAnsi="宋体" w:hint="eastAsia"/>
            <w:noProof/>
          </w:rPr>
          <w:t>编写目的</w:t>
        </w:r>
        <w:r w:rsidR="00282EE4">
          <w:rPr>
            <w:noProof/>
            <w:webHidden/>
          </w:rPr>
          <w:tab/>
        </w:r>
        <w:r w:rsidR="00282EE4">
          <w:rPr>
            <w:noProof/>
            <w:webHidden/>
          </w:rPr>
          <w:fldChar w:fldCharType="begin"/>
        </w:r>
        <w:r w:rsidR="00282EE4">
          <w:rPr>
            <w:noProof/>
            <w:webHidden/>
          </w:rPr>
          <w:instrText xml:space="preserve"> PAGEREF _Toc506973483 \h </w:instrText>
        </w:r>
        <w:r w:rsidR="00282EE4">
          <w:rPr>
            <w:noProof/>
            <w:webHidden/>
          </w:rPr>
        </w:r>
        <w:r w:rsidR="00282EE4">
          <w:rPr>
            <w:noProof/>
            <w:webHidden/>
          </w:rPr>
          <w:fldChar w:fldCharType="separate"/>
        </w:r>
        <w:r w:rsidR="000809F2">
          <w:rPr>
            <w:noProof/>
            <w:webHidden/>
          </w:rPr>
          <w:t>1</w:t>
        </w:r>
        <w:r w:rsidR="00282EE4">
          <w:rPr>
            <w:noProof/>
            <w:webHidden/>
          </w:rPr>
          <w:fldChar w:fldCharType="end"/>
        </w:r>
      </w:hyperlink>
    </w:p>
    <w:p w:rsidR="00027C0F" w:rsidRDefault="002666DF">
      <w:pPr>
        <w:pStyle w:val="20"/>
        <w:tabs>
          <w:tab w:val="right" w:leader="dot" w:pos="8296"/>
        </w:tabs>
        <w:rPr>
          <w:noProof/>
        </w:rPr>
      </w:pPr>
      <w:hyperlink w:anchor="_Toc506973484" w:history="1">
        <w:r w:rsidR="00282EE4">
          <w:rPr>
            <w:rStyle w:val="a3"/>
            <w:rFonts w:ascii="宋体" w:hAnsi="宋体"/>
            <w:noProof/>
          </w:rPr>
          <w:t>1.2</w:t>
        </w:r>
        <w:r w:rsidR="00282EE4">
          <w:rPr>
            <w:rStyle w:val="a3"/>
            <w:rFonts w:ascii="宋体" w:hAnsi="宋体" w:hint="eastAsia"/>
            <w:noProof/>
          </w:rPr>
          <w:t>项目背景</w:t>
        </w:r>
        <w:r w:rsidR="00282EE4">
          <w:rPr>
            <w:noProof/>
            <w:webHidden/>
          </w:rPr>
          <w:tab/>
        </w:r>
        <w:r w:rsidR="00282EE4">
          <w:rPr>
            <w:noProof/>
            <w:webHidden/>
          </w:rPr>
          <w:fldChar w:fldCharType="begin"/>
        </w:r>
        <w:r w:rsidR="00282EE4">
          <w:rPr>
            <w:noProof/>
            <w:webHidden/>
          </w:rPr>
          <w:instrText xml:space="preserve"> PAGEREF _Toc506973484 \h </w:instrText>
        </w:r>
        <w:r w:rsidR="00282EE4">
          <w:rPr>
            <w:noProof/>
            <w:webHidden/>
          </w:rPr>
        </w:r>
        <w:r w:rsidR="00282EE4">
          <w:rPr>
            <w:noProof/>
            <w:webHidden/>
          </w:rPr>
          <w:fldChar w:fldCharType="separate"/>
        </w:r>
        <w:r w:rsidR="000809F2">
          <w:rPr>
            <w:noProof/>
            <w:webHidden/>
          </w:rPr>
          <w:t>1</w:t>
        </w:r>
        <w:r w:rsidR="00282EE4">
          <w:rPr>
            <w:noProof/>
            <w:webHidden/>
          </w:rPr>
          <w:fldChar w:fldCharType="end"/>
        </w:r>
      </w:hyperlink>
    </w:p>
    <w:p w:rsidR="00027C0F" w:rsidRDefault="002666DF">
      <w:pPr>
        <w:pStyle w:val="20"/>
        <w:tabs>
          <w:tab w:val="right" w:leader="dot" w:pos="8296"/>
        </w:tabs>
        <w:rPr>
          <w:noProof/>
        </w:rPr>
      </w:pPr>
      <w:hyperlink w:anchor="_Toc506973485" w:history="1">
        <w:r w:rsidR="00282EE4">
          <w:rPr>
            <w:rStyle w:val="a3"/>
            <w:rFonts w:ascii="宋体" w:hAnsi="宋体"/>
            <w:noProof/>
          </w:rPr>
          <w:t>1.3</w:t>
        </w:r>
        <w:r w:rsidR="00282EE4">
          <w:rPr>
            <w:rStyle w:val="a3"/>
            <w:rFonts w:ascii="宋体" w:hAnsi="宋体" w:hint="eastAsia"/>
            <w:noProof/>
          </w:rPr>
          <w:t>定义</w:t>
        </w:r>
        <w:r w:rsidR="00282EE4">
          <w:rPr>
            <w:noProof/>
            <w:webHidden/>
          </w:rPr>
          <w:tab/>
        </w:r>
        <w:r w:rsidR="00282EE4">
          <w:rPr>
            <w:noProof/>
            <w:webHidden/>
          </w:rPr>
          <w:fldChar w:fldCharType="begin"/>
        </w:r>
        <w:r w:rsidR="00282EE4">
          <w:rPr>
            <w:noProof/>
            <w:webHidden/>
          </w:rPr>
          <w:instrText xml:space="preserve"> PAGEREF _Toc506973485 \h </w:instrText>
        </w:r>
        <w:r w:rsidR="00282EE4">
          <w:rPr>
            <w:noProof/>
            <w:webHidden/>
          </w:rPr>
        </w:r>
        <w:r w:rsidR="00282EE4">
          <w:rPr>
            <w:noProof/>
            <w:webHidden/>
          </w:rPr>
          <w:fldChar w:fldCharType="separate"/>
        </w:r>
        <w:r w:rsidR="000809F2">
          <w:rPr>
            <w:noProof/>
            <w:webHidden/>
          </w:rPr>
          <w:t>2</w:t>
        </w:r>
        <w:r w:rsidR="00282EE4">
          <w:rPr>
            <w:noProof/>
            <w:webHidden/>
          </w:rPr>
          <w:fldChar w:fldCharType="end"/>
        </w:r>
      </w:hyperlink>
    </w:p>
    <w:p w:rsidR="00027C0F" w:rsidRDefault="002666DF">
      <w:pPr>
        <w:pStyle w:val="20"/>
        <w:tabs>
          <w:tab w:val="right" w:leader="dot" w:pos="8296"/>
        </w:tabs>
        <w:rPr>
          <w:noProof/>
        </w:rPr>
      </w:pPr>
      <w:hyperlink w:anchor="_Toc506973486" w:history="1">
        <w:r w:rsidR="00282EE4">
          <w:rPr>
            <w:rStyle w:val="a3"/>
            <w:rFonts w:ascii="宋体" w:hAnsi="宋体"/>
            <w:noProof/>
          </w:rPr>
          <w:t>1.4</w:t>
        </w:r>
        <w:r w:rsidR="00282EE4">
          <w:rPr>
            <w:rStyle w:val="a3"/>
            <w:rFonts w:ascii="宋体" w:hAnsi="宋体" w:hint="eastAsia"/>
            <w:noProof/>
          </w:rPr>
          <w:t>参考资料</w:t>
        </w:r>
        <w:r w:rsidR="00282EE4">
          <w:rPr>
            <w:noProof/>
            <w:webHidden/>
          </w:rPr>
          <w:tab/>
        </w:r>
        <w:r w:rsidR="00282EE4">
          <w:rPr>
            <w:noProof/>
            <w:webHidden/>
          </w:rPr>
          <w:fldChar w:fldCharType="begin"/>
        </w:r>
        <w:r w:rsidR="00282EE4">
          <w:rPr>
            <w:noProof/>
            <w:webHidden/>
          </w:rPr>
          <w:instrText xml:space="preserve"> PAGEREF _Toc506973486 \h </w:instrText>
        </w:r>
        <w:r w:rsidR="00282EE4">
          <w:rPr>
            <w:noProof/>
            <w:webHidden/>
          </w:rPr>
        </w:r>
        <w:r w:rsidR="00282EE4">
          <w:rPr>
            <w:noProof/>
            <w:webHidden/>
          </w:rPr>
          <w:fldChar w:fldCharType="separate"/>
        </w:r>
        <w:r w:rsidR="000809F2">
          <w:rPr>
            <w:noProof/>
            <w:webHidden/>
          </w:rPr>
          <w:t>2</w:t>
        </w:r>
        <w:r w:rsidR="00282EE4">
          <w:rPr>
            <w:noProof/>
            <w:webHidden/>
          </w:rPr>
          <w:fldChar w:fldCharType="end"/>
        </w:r>
      </w:hyperlink>
    </w:p>
    <w:p w:rsidR="00027C0F" w:rsidRDefault="002666DF">
      <w:pPr>
        <w:pStyle w:val="10"/>
        <w:tabs>
          <w:tab w:val="right" w:leader="dot" w:pos="8296"/>
        </w:tabs>
        <w:rPr>
          <w:noProof/>
        </w:rPr>
      </w:pPr>
      <w:hyperlink w:anchor="_Toc506973487" w:history="1">
        <w:r w:rsidR="00282EE4">
          <w:rPr>
            <w:rStyle w:val="a3"/>
            <w:rFonts w:ascii="宋体" w:hAnsi="宋体"/>
            <w:noProof/>
          </w:rPr>
          <w:t>2</w:t>
        </w:r>
        <w:r w:rsidR="00282EE4">
          <w:rPr>
            <w:rStyle w:val="a3"/>
            <w:rFonts w:ascii="宋体" w:hAnsi="宋体" w:hint="eastAsia"/>
            <w:noProof/>
          </w:rPr>
          <w:t>．总体设计</w:t>
        </w:r>
        <w:r w:rsidR="00282EE4">
          <w:rPr>
            <w:noProof/>
            <w:webHidden/>
          </w:rPr>
          <w:tab/>
        </w:r>
        <w:r w:rsidR="00282EE4">
          <w:rPr>
            <w:noProof/>
            <w:webHidden/>
          </w:rPr>
          <w:fldChar w:fldCharType="begin"/>
        </w:r>
        <w:r w:rsidR="00282EE4">
          <w:rPr>
            <w:noProof/>
            <w:webHidden/>
          </w:rPr>
          <w:instrText xml:space="preserve"> PAGEREF _Toc506973487 \h </w:instrText>
        </w:r>
        <w:r w:rsidR="00282EE4">
          <w:rPr>
            <w:noProof/>
            <w:webHidden/>
          </w:rPr>
        </w:r>
        <w:r w:rsidR="00282EE4">
          <w:rPr>
            <w:noProof/>
            <w:webHidden/>
          </w:rPr>
          <w:fldChar w:fldCharType="separate"/>
        </w:r>
        <w:r w:rsidR="000809F2">
          <w:rPr>
            <w:noProof/>
            <w:webHidden/>
          </w:rPr>
          <w:t>2</w:t>
        </w:r>
        <w:r w:rsidR="00282EE4">
          <w:rPr>
            <w:noProof/>
            <w:webHidden/>
          </w:rPr>
          <w:fldChar w:fldCharType="end"/>
        </w:r>
      </w:hyperlink>
    </w:p>
    <w:p w:rsidR="00027C0F" w:rsidRDefault="002666DF">
      <w:pPr>
        <w:pStyle w:val="20"/>
        <w:tabs>
          <w:tab w:val="right" w:leader="dot" w:pos="8296"/>
        </w:tabs>
        <w:rPr>
          <w:noProof/>
        </w:rPr>
      </w:pPr>
      <w:hyperlink w:anchor="_Toc506973488" w:history="1">
        <w:r w:rsidR="00282EE4">
          <w:rPr>
            <w:rStyle w:val="a3"/>
            <w:rFonts w:ascii="宋体" w:hAnsi="宋体"/>
            <w:noProof/>
          </w:rPr>
          <w:t>2.1</w:t>
        </w:r>
        <w:r w:rsidR="00282EE4">
          <w:rPr>
            <w:rStyle w:val="a3"/>
            <w:rFonts w:ascii="宋体" w:hAnsi="宋体" w:hint="eastAsia"/>
            <w:noProof/>
          </w:rPr>
          <w:t>需求概述</w:t>
        </w:r>
        <w:r w:rsidR="00282EE4">
          <w:rPr>
            <w:noProof/>
            <w:webHidden/>
          </w:rPr>
          <w:tab/>
        </w:r>
        <w:r w:rsidR="00282EE4">
          <w:rPr>
            <w:noProof/>
            <w:webHidden/>
          </w:rPr>
          <w:fldChar w:fldCharType="begin"/>
        </w:r>
        <w:r w:rsidR="00282EE4">
          <w:rPr>
            <w:noProof/>
            <w:webHidden/>
          </w:rPr>
          <w:instrText xml:space="preserve"> PAGEREF _Toc506973488 \h </w:instrText>
        </w:r>
        <w:r w:rsidR="00282EE4">
          <w:rPr>
            <w:noProof/>
            <w:webHidden/>
          </w:rPr>
        </w:r>
        <w:r w:rsidR="00282EE4">
          <w:rPr>
            <w:noProof/>
            <w:webHidden/>
          </w:rPr>
          <w:fldChar w:fldCharType="separate"/>
        </w:r>
        <w:r w:rsidR="000809F2">
          <w:rPr>
            <w:noProof/>
            <w:webHidden/>
          </w:rPr>
          <w:t>2</w:t>
        </w:r>
        <w:r w:rsidR="00282EE4">
          <w:rPr>
            <w:noProof/>
            <w:webHidden/>
          </w:rPr>
          <w:fldChar w:fldCharType="end"/>
        </w:r>
      </w:hyperlink>
    </w:p>
    <w:p w:rsidR="00027C0F" w:rsidRDefault="002666DF">
      <w:pPr>
        <w:pStyle w:val="20"/>
        <w:tabs>
          <w:tab w:val="right" w:leader="dot" w:pos="8296"/>
        </w:tabs>
        <w:rPr>
          <w:noProof/>
        </w:rPr>
      </w:pPr>
      <w:hyperlink w:anchor="_Toc506973489" w:history="1">
        <w:r w:rsidR="00282EE4">
          <w:rPr>
            <w:rStyle w:val="a3"/>
            <w:rFonts w:ascii="宋体" w:hAnsi="宋体"/>
            <w:noProof/>
          </w:rPr>
          <w:t>2.2</w:t>
        </w:r>
        <w:r w:rsidR="00282EE4">
          <w:rPr>
            <w:rStyle w:val="a3"/>
            <w:rFonts w:ascii="宋体" w:hAnsi="宋体" w:hint="eastAsia"/>
            <w:noProof/>
          </w:rPr>
          <w:t>软件结构</w:t>
        </w:r>
        <w:r w:rsidR="00282EE4">
          <w:rPr>
            <w:noProof/>
            <w:webHidden/>
          </w:rPr>
          <w:tab/>
        </w:r>
        <w:r w:rsidR="00282EE4">
          <w:rPr>
            <w:noProof/>
            <w:webHidden/>
          </w:rPr>
          <w:fldChar w:fldCharType="begin"/>
        </w:r>
        <w:r w:rsidR="00282EE4">
          <w:rPr>
            <w:noProof/>
            <w:webHidden/>
          </w:rPr>
          <w:instrText xml:space="preserve"> PAGEREF _Toc506973489 \h </w:instrText>
        </w:r>
        <w:r w:rsidR="00282EE4">
          <w:rPr>
            <w:noProof/>
            <w:webHidden/>
          </w:rPr>
        </w:r>
        <w:r w:rsidR="00282EE4">
          <w:rPr>
            <w:noProof/>
            <w:webHidden/>
          </w:rPr>
          <w:fldChar w:fldCharType="separate"/>
        </w:r>
        <w:r w:rsidR="000809F2">
          <w:rPr>
            <w:noProof/>
            <w:webHidden/>
          </w:rPr>
          <w:t>2</w:t>
        </w:r>
        <w:r w:rsidR="00282EE4">
          <w:rPr>
            <w:noProof/>
            <w:webHidden/>
          </w:rPr>
          <w:fldChar w:fldCharType="end"/>
        </w:r>
      </w:hyperlink>
    </w:p>
    <w:p w:rsidR="00027C0F" w:rsidRDefault="002666DF">
      <w:pPr>
        <w:pStyle w:val="10"/>
        <w:tabs>
          <w:tab w:val="right" w:leader="dot" w:pos="8296"/>
        </w:tabs>
        <w:rPr>
          <w:noProof/>
        </w:rPr>
      </w:pPr>
      <w:hyperlink w:anchor="_Toc506973490" w:history="1">
        <w:r w:rsidR="00282EE4">
          <w:rPr>
            <w:rStyle w:val="a3"/>
            <w:rFonts w:ascii="宋体" w:hAnsi="宋体"/>
            <w:noProof/>
          </w:rPr>
          <w:t>3</w:t>
        </w:r>
        <w:r w:rsidR="00282EE4">
          <w:rPr>
            <w:rStyle w:val="a3"/>
            <w:rFonts w:ascii="宋体" w:hAnsi="宋体" w:hint="eastAsia"/>
            <w:noProof/>
          </w:rPr>
          <w:t>．程序描述</w:t>
        </w:r>
        <w:r w:rsidR="00282EE4">
          <w:rPr>
            <w:noProof/>
            <w:webHidden/>
          </w:rPr>
          <w:tab/>
        </w:r>
        <w:r w:rsidR="00282EE4">
          <w:rPr>
            <w:noProof/>
            <w:webHidden/>
          </w:rPr>
          <w:fldChar w:fldCharType="begin"/>
        </w:r>
        <w:r w:rsidR="00282EE4">
          <w:rPr>
            <w:noProof/>
            <w:webHidden/>
          </w:rPr>
          <w:instrText xml:space="preserve"> PAGEREF _Toc506973490 \h </w:instrText>
        </w:r>
        <w:r w:rsidR="00282EE4">
          <w:rPr>
            <w:noProof/>
            <w:webHidden/>
          </w:rPr>
        </w:r>
        <w:r w:rsidR="00282EE4">
          <w:rPr>
            <w:noProof/>
            <w:webHidden/>
          </w:rPr>
          <w:fldChar w:fldCharType="separate"/>
        </w:r>
        <w:r w:rsidR="000809F2">
          <w:rPr>
            <w:noProof/>
            <w:webHidden/>
          </w:rPr>
          <w:t>2</w:t>
        </w:r>
        <w:r w:rsidR="00282EE4">
          <w:rPr>
            <w:noProof/>
            <w:webHidden/>
          </w:rPr>
          <w:fldChar w:fldCharType="end"/>
        </w:r>
      </w:hyperlink>
    </w:p>
    <w:p w:rsidR="00027C0F" w:rsidRDefault="002666DF">
      <w:pPr>
        <w:pStyle w:val="20"/>
        <w:tabs>
          <w:tab w:val="right" w:leader="dot" w:pos="8296"/>
        </w:tabs>
        <w:rPr>
          <w:noProof/>
        </w:rPr>
      </w:pPr>
      <w:hyperlink w:anchor="_Toc506973491" w:history="1">
        <w:r w:rsidR="00282EE4">
          <w:rPr>
            <w:rStyle w:val="a3"/>
            <w:rFonts w:ascii="宋体" w:hAnsi="宋体"/>
            <w:noProof/>
          </w:rPr>
          <w:t>3.1</w:t>
        </w:r>
        <w:r w:rsidR="00282EE4">
          <w:rPr>
            <w:rStyle w:val="a3"/>
            <w:rFonts w:ascii="宋体" w:hAnsi="宋体" w:hint="eastAsia"/>
            <w:noProof/>
          </w:rPr>
          <w:t>功能</w:t>
        </w:r>
        <w:r w:rsidR="00282EE4">
          <w:rPr>
            <w:noProof/>
            <w:webHidden/>
          </w:rPr>
          <w:tab/>
        </w:r>
        <w:r w:rsidR="00282EE4">
          <w:rPr>
            <w:noProof/>
            <w:webHidden/>
          </w:rPr>
          <w:fldChar w:fldCharType="begin"/>
        </w:r>
        <w:r w:rsidR="00282EE4">
          <w:rPr>
            <w:noProof/>
            <w:webHidden/>
          </w:rPr>
          <w:instrText xml:space="preserve"> PAGEREF _Toc506973491 \h </w:instrText>
        </w:r>
        <w:r w:rsidR="00282EE4">
          <w:rPr>
            <w:noProof/>
            <w:webHidden/>
          </w:rPr>
        </w:r>
        <w:r w:rsidR="00282EE4">
          <w:rPr>
            <w:noProof/>
            <w:webHidden/>
          </w:rPr>
          <w:fldChar w:fldCharType="separate"/>
        </w:r>
        <w:r w:rsidR="000809F2">
          <w:rPr>
            <w:noProof/>
            <w:webHidden/>
          </w:rPr>
          <w:t>3</w:t>
        </w:r>
        <w:r w:rsidR="00282EE4">
          <w:rPr>
            <w:noProof/>
            <w:webHidden/>
          </w:rPr>
          <w:fldChar w:fldCharType="end"/>
        </w:r>
      </w:hyperlink>
    </w:p>
    <w:p w:rsidR="00027C0F" w:rsidRDefault="002666DF">
      <w:pPr>
        <w:pStyle w:val="20"/>
        <w:tabs>
          <w:tab w:val="right" w:leader="dot" w:pos="8296"/>
        </w:tabs>
        <w:rPr>
          <w:noProof/>
        </w:rPr>
      </w:pPr>
      <w:hyperlink w:anchor="_Toc506973492" w:history="1">
        <w:r w:rsidR="00282EE4">
          <w:rPr>
            <w:rStyle w:val="a3"/>
            <w:rFonts w:ascii="宋体" w:hAnsi="宋体"/>
            <w:noProof/>
          </w:rPr>
          <w:t>3.2</w:t>
        </w:r>
        <w:r w:rsidR="00282EE4">
          <w:rPr>
            <w:rStyle w:val="a3"/>
            <w:rFonts w:ascii="宋体" w:hAnsi="宋体" w:hint="eastAsia"/>
            <w:noProof/>
          </w:rPr>
          <w:t>性能</w:t>
        </w:r>
        <w:r w:rsidR="00282EE4">
          <w:rPr>
            <w:noProof/>
            <w:webHidden/>
          </w:rPr>
          <w:tab/>
        </w:r>
        <w:r w:rsidR="00282EE4">
          <w:rPr>
            <w:noProof/>
            <w:webHidden/>
          </w:rPr>
          <w:fldChar w:fldCharType="begin"/>
        </w:r>
        <w:r w:rsidR="00282EE4">
          <w:rPr>
            <w:noProof/>
            <w:webHidden/>
          </w:rPr>
          <w:instrText xml:space="preserve"> PAGEREF _Toc506973492 \h </w:instrText>
        </w:r>
        <w:r w:rsidR="00282EE4">
          <w:rPr>
            <w:noProof/>
            <w:webHidden/>
          </w:rPr>
        </w:r>
        <w:r w:rsidR="00282EE4">
          <w:rPr>
            <w:noProof/>
            <w:webHidden/>
          </w:rPr>
          <w:fldChar w:fldCharType="separate"/>
        </w:r>
        <w:r w:rsidR="000809F2">
          <w:rPr>
            <w:noProof/>
            <w:webHidden/>
          </w:rPr>
          <w:t>3</w:t>
        </w:r>
        <w:r w:rsidR="00282EE4">
          <w:rPr>
            <w:noProof/>
            <w:webHidden/>
          </w:rPr>
          <w:fldChar w:fldCharType="end"/>
        </w:r>
      </w:hyperlink>
    </w:p>
    <w:p w:rsidR="00027C0F" w:rsidRDefault="002666DF">
      <w:pPr>
        <w:pStyle w:val="20"/>
        <w:tabs>
          <w:tab w:val="right" w:leader="dot" w:pos="8296"/>
        </w:tabs>
        <w:rPr>
          <w:noProof/>
        </w:rPr>
      </w:pPr>
      <w:hyperlink w:anchor="_Toc506973493" w:history="1">
        <w:r w:rsidR="00282EE4">
          <w:rPr>
            <w:rStyle w:val="a3"/>
            <w:rFonts w:ascii="宋体" w:hAnsi="宋体"/>
            <w:noProof/>
          </w:rPr>
          <w:t>3.3</w:t>
        </w:r>
        <w:r w:rsidR="00282EE4">
          <w:rPr>
            <w:rStyle w:val="a3"/>
            <w:rFonts w:ascii="宋体" w:hAnsi="宋体" w:hint="eastAsia"/>
            <w:noProof/>
          </w:rPr>
          <w:t>输入项目</w:t>
        </w:r>
        <w:r w:rsidR="00282EE4">
          <w:rPr>
            <w:noProof/>
            <w:webHidden/>
          </w:rPr>
          <w:tab/>
        </w:r>
        <w:r w:rsidR="00282EE4">
          <w:rPr>
            <w:noProof/>
            <w:webHidden/>
          </w:rPr>
          <w:fldChar w:fldCharType="begin"/>
        </w:r>
        <w:r w:rsidR="00282EE4">
          <w:rPr>
            <w:noProof/>
            <w:webHidden/>
          </w:rPr>
          <w:instrText xml:space="preserve"> PAGEREF _Toc506973493 \h </w:instrText>
        </w:r>
        <w:r w:rsidR="00282EE4">
          <w:rPr>
            <w:noProof/>
            <w:webHidden/>
          </w:rPr>
        </w:r>
        <w:r w:rsidR="00282EE4">
          <w:rPr>
            <w:noProof/>
            <w:webHidden/>
          </w:rPr>
          <w:fldChar w:fldCharType="separate"/>
        </w:r>
        <w:r w:rsidR="000809F2">
          <w:rPr>
            <w:noProof/>
            <w:webHidden/>
          </w:rPr>
          <w:t>3</w:t>
        </w:r>
        <w:r w:rsidR="00282EE4">
          <w:rPr>
            <w:noProof/>
            <w:webHidden/>
          </w:rPr>
          <w:fldChar w:fldCharType="end"/>
        </w:r>
      </w:hyperlink>
    </w:p>
    <w:p w:rsidR="00027C0F" w:rsidRDefault="002666DF">
      <w:pPr>
        <w:pStyle w:val="20"/>
        <w:tabs>
          <w:tab w:val="right" w:leader="dot" w:pos="8296"/>
        </w:tabs>
        <w:rPr>
          <w:noProof/>
        </w:rPr>
      </w:pPr>
      <w:hyperlink w:anchor="_Toc506973494" w:history="1">
        <w:r w:rsidR="00282EE4">
          <w:rPr>
            <w:rStyle w:val="a3"/>
            <w:rFonts w:ascii="宋体" w:hAnsi="宋体"/>
            <w:noProof/>
          </w:rPr>
          <w:t>3.4</w:t>
        </w:r>
        <w:r w:rsidR="00282EE4">
          <w:rPr>
            <w:rStyle w:val="a3"/>
            <w:rFonts w:ascii="宋体" w:hAnsi="宋体" w:hint="eastAsia"/>
            <w:noProof/>
          </w:rPr>
          <w:t>输出项目</w:t>
        </w:r>
        <w:r w:rsidR="00282EE4">
          <w:rPr>
            <w:noProof/>
            <w:webHidden/>
          </w:rPr>
          <w:tab/>
        </w:r>
        <w:r w:rsidR="00282EE4">
          <w:rPr>
            <w:noProof/>
            <w:webHidden/>
          </w:rPr>
          <w:fldChar w:fldCharType="begin"/>
        </w:r>
        <w:r w:rsidR="00282EE4">
          <w:rPr>
            <w:noProof/>
            <w:webHidden/>
          </w:rPr>
          <w:instrText xml:space="preserve"> PAGEREF _Toc506973494 \h </w:instrText>
        </w:r>
        <w:r w:rsidR="00282EE4">
          <w:rPr>
            <w:noProof/>
            <w:webHidden/>
          </w:rPr>
        </w:r>
        <w:r w:rsidR="00282EE4">
          <w:rPr>
            <w:noProof/>
            <w:webHidden/>
          </w:rPr>
          <w:fldChar w:fldCharType="separate"/>
        </w:r>
        <w:r w:rsidR="000809F2">
          <w:rPr>
            <w:noProof/>
            <w:webHidden/>
          </w:rPr>
          <w:t>3</w:t>
        </w:r>
        <w:r w:rsidR="00282EE4">
          <w:rPr>
            <w:noProof/>
            <w:webHidden/>
          </w:rPr>
          <w:fldChar w:fldCharType="end"/>
        </w:r>
      </w:hyperlink>
    </w:p>
    <w:p w:rsidR="00027C0F" w:rsidRDefault="002666DF">
      <w:pPr>
        <w:pStyle w:val="20"/>
        <w:tabs>
          <w:tab w:val="right" w:leader="dot" w:pos="8296"/>
        </w:tabs>
        <w:rPr>
          <w:noProof/>
        </w:rPr>
      </w:pPr>
      <w:hyperlink w:anchor="_Toc506973495" w:history="1">
        <w:r w:rsidR="00282EE4">
          <w:rPr>
            <w:rStyle w:val="a3"/>
            <w:rFonts w:ascii="宋体" w:hAnsi="宋体"/>
            <w:noProof/>
          </w:rPr>
          <w:t>3.5</w:t>
        </w:r>
        <w:r w:rsidR="00282EE4">
          <w:rPr>
            <w:rStyle w:val="a3"/>
            <w:rFonts w:ascii="宋体" w:hAnsi="宋体" w:hint="eastAsia"/>
            <w:noProof/>
          </w:rPr>
          <w:t>算法</w:t>
        </w:r>
        <w:r w:rsidR="00282EE4">
          <w:rPr>
            <w:noProof/>
            <w:webHidden/>
          </w:rPr>
          <w:tab/>
        </w:r>
        <w:r w:rsidR="00282EE4">
          <w:rPr>
            <w:noProof/>
            <w:webHidden/>
          </w:rPr>
          <w:fldChar w:fldCharType="begin"/>
        </w:r>
        <w:r w:rsidR="00282EE4">
          <w:rPr>
            <w:noProof/>
            <w:webHidden/>
          </w:rPr>
          <w:instrText xml:space="preserve"> PAGEREF _Toc506973495 \h </w:instrText>
        </w:r>
        <w:r w:rsidR="00282EE4">
          <w:rPr>
            <w:noProof/>
            <w:webHidden/>
          </w:rPr>
        </w:r>
        <w:r w:rsidR="00282EE4">
          <w:rPr>
            <w:noProof/>
            <w:webHidden/>
          </w:rPr>
          <w:fldChar w:fldCharType="separate"/>
        </w:r>
        <w:r w:rsidR="000809F2">
          <w:rPr>
            <w:noProof/>
            <w:webHidden/>
          </w:rPr>
          <w:t>3</w:t>
        </w:r>
        <w:r w:rsidR="00282EE4">
          <w:rPr>
            <w:noProof/>
            <w:webHidden/>
          </w:rPr>
          <w:fldChar w:fldCharType="end"/>
        </w:r>
      </w:hyperlink>
    </w:p>
    <w:p w:rsidR="00027C0F" w:rsidRDefault="002666DF">
      <w:pPr>
        <w:pStyle w:val="20"/>
        <w:tabs>
          <w:tab w:val="right" w:leader="dot" w:pos="8296"/>
        </w:tabs>
        <w:rPr>
          <w:noProof/>
        </w:rPr>
      </w:pPr>
      <w:hyperlink w:anchor="_Toc506973496" w:history="1">
        <w:r w:rsidR="00282EE4">
          <w:rPr>
            <w:rStyle w:val="a3"/>
            <w:rFonts w:ascii="宋体" w:hAnsi="宋体"/>
            <w:noProof/>
          </w:rPr>
          <w:t>3.6</w:t>
        </w:r>
        <w:r w:rsidR="00282EE4">
          <w:rPr>
            <w:rStyle w:val="a3"/>
            <w:rFonts w:ascii="宋体" w:hAnsi="宋体" w:hint="eastAsia"/>
            <w:noProof/>
          </w:rPr>
          <w:t>程序逻辑</w:t>
        </w:r>
        <w:r w:rsidR="00282EE4">
          <w:rPr>
            <w:noProof/>
            <w:webHidden/>
          </w:rPr>
          <w:tab/>
        </w:r>
        <w:r w:rsidR="00282EE4">
          <w:rPr>
            <w:noProof/>
            <w:webHidden/>
          </w:rPr>
          <w:fldChar w:fldCharType="begin"/>
        </w:r>
        <w:r w:rsidR="00282EE4">
          <w:rPr>
            <w:noProof/>
            <w:webHidden/>
          </w:rPr>
          <w:instrText xml:space="preserve"> PAGEREF _Toc506973496 \h </w:instrText>
        </w:r>
        <w:r w:rsidR="00282EE4">
          <w:rPr>
            <w:noProof/>
            <w:webHidden/>
          </w:rPr>
        </w:r>
        <w:r w:rsidR="00282EE4">
          <w:rPr>
            <w:noProof/>
            <w:webHidden/>
          </w:rPr>
          <w:fldChar w:fldCharType="separate"/>
        </w:r>
        <w:r w:rsidR="000809F2">
          <w:rPr>
            <w:noProof/>
            <w:webHidden/>
          </w:rPr>
          <w:t>3</w:t>
        </w:r>
        <w:r w:rsidR="00282EE4">
          <w:rPr>
            <w:noProof/>
            <w:webHidden/>
          </w:rPr>
          <w:fldChar w:fldCharType="end"/>
        </w:r>
      </w:hyperlink>
    </w:p>
    <w:p w:rsidR="00027C0F" w:rsidRDefault="002666DF">
      <w:pPr>
        <w:pStyle w:val="20"/>
        <w:tabs>
          <w:tab w:val="right" w:leader="dot" w:pos="8296"/>
        </w:tabs>
        <w:rPr>
          <w:noProof/>
        </w:rPr>
      </w:pPr>
      <w:hyperlink w:anchor="_Toc506973497" w:history="1">
        <w:r w:rsidR="00282EE4">
          <w:rPr>
            <w:rStyle w:val="a3"/>
            <w:rFonts w:ascii="宋体" w:hAnsi="宋体"/>
            <w:noProof/>
          </w:rPr>
          <w:t>3.7</w:t>
        </w:r>
        <w:r w:rsidR="00282EE4">
          <w:rPr>
            <w:rStyle w:val="a3"/>
            <w:rFonts w:ascii="宋体" w:hAnsi="宋体" w:hint="eastAsia"/>
            <w:noProof/>
          </w:rPr>
          <w:t>接口</w:t>
        </w:r>
        <w:r w:rsidR="00282EE4">
          <w:rPr>
            <w:noProof/>
            <w:webHidden/>
          </w:rPr>
          <w:tab/>
        </w:r>
        <w:r w:rsidR="00282EE4">
          <w:rPr>
            <w:noProof/>
            <w:webHidden/>
          </w:rPr>
          <w:fldChar w:fldCharType="begin"/>
        </w:r>
        <w:r w:rsidR="00282EE4">
          <w:rPr>
            <w:noProof/>
            <w:webHidden/>
          </w:rPr>
          <w:instrText xml:space="preserve"> PAGEREF _Toc506973497 \h </w:instrText>
        </w:r>
        <w:r w:rsidR="00282EE4">
          <w:rPr>
            <w:noProof/>
            <w:webHidden/>
          </w:rPr>
        </w:r>
        <w:r w:rsidR="00282EE4">
          <w:rPr>
            <w:noProof/>
            <w:webHidden/>
          </w:rPr>
          <w:fldChar w:fldCharType="separate"/>
        </w:r>
        <w:r w:rsidR="000809F2">
          <w:rPr>
            <w:noProof/>
            <w:webHidden/>
          </w:rPr>
          <w:t>3</w:t>
        </w:r>
        <w:r w:rsidR="00282EE4">
          <w:rPr>
            <w:noProof/>
            <w:webHidden/>
          </w:rPr>
          <w:fldChar w:fldCharType="end"/>
        </w:r>
      </w:hyperlink>
    </w:p>
    <w:p w:rsidR="00027C0F" w:rsidRDefault="002666DF">
      <w:pPr>
        <w:pStyle w:val="20"/>
        <w:tabs>
          <w:tab w:val="right" w:leader="dot" w:pos="8296"/>
        </w:tabs>
        <w:rPr>
          <w:noProof/>
        </w:rPr>
      </w:pPr>
      <w:hyperlink w:anchor="_Toc506973498" w:history="1">
        <w:r w:rsidR="00282EE4">
          <w:rPr>
            <w:rStyle w:val="a3"/>
            <w:rFonts w:ascii="宋体" w:hAnsi="宋体"/>
            <w:noProof/>
          </w:rPr>
          <w:t>3.8</w:t>
        </w:r>
        <w:r w:rsidR="00282EE4">
          <w:rPr>
            <w:rStyle w:val="a3"/>
            <w:rFonts w:ascii="宋体" w:hAnsi="宋体" w:hint="eastAsia"/>
            <w:noProof/>
          </w:rPr>
          <w:t>存储分配</w:t>
        </w:r>
        <w:r w:rsidR="00282EE4">
          <w:rPr>
            <w:noProof/>
            <w:webHidden/>
          </w:rPr>
          <w:tab/>
        </w:r>
        <w:r w:rsidR="00282EE4">
          <w:rPr>
            <w:noProof/>
            <w:webHidden/>
          </w:rPr>
          <w:fldChar w:fldCharType="begin"/>
        </w:r>
        <w:r w:rsidR="00282EE4">
          <w:rPr>
            <w:noProof/>
            <w:webHidden/>
          </w:rPr>
          <w:instrText xml:space="preserve"> PAGEREF _Toc506973498 \h </w:instrText>
        </w:r>
        <w:r w:rsidR="00282EE4">
          <w:rPr>
            <w:noProof/>
            <w:webHidden/>
          </w:rPr>
        </w:r>
        <w:r w:rsidR="00282EE4">
          <w:rPr>
            <w:noProof/>
            <w:webHidden/>
          </w:rPr>
          <w:fldChar w:fldCharType="separate"/>
        </w:r>
        <w:r w:rsidR="000809F2">
          <w:rPr>
            <w:noProof/>
            <w:webHidden/>
          </w:rPr>
          <w:t>3</w:t>
        </w:r>
        <w:r w:rsidR="00282EE4">
          <w:rPr>
            <w:noProof/>
            <w:webHidden/>
          </w:rPr>
          <w:fldChar w:fldCharType="end"/>
        </w:r>
      </w:hyperlink>
    </w:p>
    <w:p w:rsidR="00027C0F" w:rsidRDefault="002666DF">
      <w:pPr>
        <w:pStyle w:val="20"/>
        <w:tabs>
          <w:tab w:val="right" w:leader="dot" w:pos="8296"/>
        </w:tabs>
        <w:rPr>
          <w:noProof/>
        </w:rPr>
      </w:pPr>
      <w:hyperlink w:anchor="_Toc506973499" w:history="1">
        <w:r w:rsidR="00282EE4">
          <w:rPr>
            <w:rStyle w:val="a3"/>
            <w:rFonts w:ascii="宋体" w:hAnsi="宋体"/>
            <w:noProof/>
          </w:rPr>
          <w:t>3.9</w:t>
        </w:r>
        <w:r w:rsidR="00282EE4">
          <w:rPr>
            <w:rStyle w:val="a3"/>
            <w:rFonts w:ascii="宋体" w:hAnsi="宋体" w:hint="eastAsia"/>
            <w:noProof/>
          </w:rPr>
          <w:t>限制条件</w:t>
        </w:r>
        <w:r w:rsidR="00282EE4">
          <w:rPr>
            <w:noProof/>
            <w:webHidden/>
          </w:rPr>
          <w:tab/>
        </w:r>
        <w:r w:rsidR="00282EE4">
          <w:rPr>
            <w:noProof/>
            <w:webHidden/>
          </w:rPr>
          <w:fldChar w:fldCharType="begin"/>
        </w:r>
        <w:r w:rsidR="00282EE4">
          <w:rPr>
            <w:noProof/>
            <w:webHidden/>
          </w:rPr>
          <w:instrText xml:space="preserve"> PAGEREF _Toc506973499 \h </w:instrText>
        </w:r>
        <w:r w:rsidR="00282EE4">
          <w:rPr>
            <w:noProof/>
            <w:webHidden/>
          </w:rPr>
        </w:r>
        <w:r w:rsidR="00282EE4">
          <w:rPr>
            <w:noProof/>
            <w:webHidden/>
          </w:rPr>
          <w:fldChar w:fldCharType="separate"/>
        </w:r>
        <w:r w:rsidR="000809F2">
          <w:rPr>
            <w:noProof/>
            <w:webHidden/>
          </w:rPr>
          <w:t>3</w:t>
        </w:r>
        <w:r w:rsidR="00282EE4">
          <w:rPr>
            <w:noProof/>
            <w:webHidden/>
          </w:rPr>
          <w:fldChar w:fldCharType="end"/>
        </w:r>
      </w:hyperlink>
    </w:p>
    <w:p w:rsidR="00027C0F" w:rsidRDefault="002666DF">
      <w:pPr>
        <w:pStyle w:val="20"/>
        <w:tabs>
          <w:tab w:val="right" w:leader="dot" w:pos="8296"/>
        </w:tabs>
        <w:rPr>
          <w:noProof/>
        </w:rPr>
      </w:pPr>
      <w:hyperlink w:anchor="_Toc506973500" w:history="1">
        <w:r w:rsidR="00282EE4">
          <w:rPr>
            <w:rStyle w:val="a3"/>
            <w:rFonts w:ascii="宋体" w:hAnsi="宋体"/>
            <w:noProof/>
          </w:rPr>
          <w:t>3.10</w:t>
        </w:r>
        <w:r w:rsidR="00282EE4">
          <w:rPr>
            <w:rStyle w:val="a3"/>
            <w:rFonts w:ascii="宋体" w:hAnsi="宋体" w:hint="eastAsia"/>
            <w:noProof/>
          </w:rPr>
          <w:t>测试要点</w:t>
        </w:r>
        <w:r w:rsidR="00282EE4">
          <w:rPr>
            <w:noProof/>
            <w:webHidden/>
          </w:rPr>
          <w:tab/>
        </w:r>
        <w:r w:rsidR="00282EE4">
          <w:rPr>
            <w:noProof/>
            <w:webHidden/>
          </w:rPr>
          <w:fldChar w:fldCharType="begin"/>
        </w:r>
        <w:r w:rsidR="00282EE4">
          <w:rPr>
            <w:noProof/>
            <w:webHidden/>
          </w:rPr>
          <w:instrText xml:space="preserve"> PAGEREF _Toc506973500 \h </w:instrText>
        </w:r>
        <w:r w:rsidR="00282EE4">
          <w:rPr>
            <w:noProof/>
            <w:webHidden/>
          </w:rPr>
        </w:r>
        <w:r w:rsidR="00282EE4">
          <w:rPr>
            <w:noProof/>
            <w:webHidden/>
          </w:rPr>
          <w:fldChar w:fldCharType="separate"/>
        </w:r>
        <w:r w:rsidR="000809F2">
          <w:rPr>
            <w:noProof/>
            <w:webHidden/>
          </w:rPr>
          <w:t>3</w:t>
        </w:r>
        <w:r w:rsidR="00282EE4">
          <w:rPr>
            <w:noProof/>
            <w:webHidden/>
          </w:rPr>
          <w:fldChar w:fldCharType="end"/>
        </w:r>
      </w:hyperlink>
    </w:p>
    <w:p w:rsidR="00027C0F" w:rsidRDefault="00282EE4">
      <w:pPr>
        <w:rPr>
          <w:rFonts w:ascii="宋体" w:hAnsi="宋体"/>
        </w:rPr>
      </w:pPr>
      <w:r>
        <w:rPr>
          <w:rFonts w:ascii="宋体" w:hAnsi="宋体"/>
        </w:rPr>
        <w:fldChar w:fldCharType="end"/>
      </w:r>
    </w:p>
    <w:p w:rsidR="00EF75CE" w:rsidRDefault="00EF75CE">
      <w:pPr>
        <w:rPr>
          <w:rFonts w:ascii="宋体" w:hAnsi="宋体"/>
        </w:rPr>
      </w:pPr>
    </w:p>
    <w:p w:rsidR="00EF75CE" w:rsidRDefault="00EF75CE">
      <w:pPr>
        <w:rPr>
          <w:rFonts w:ascii="宋体" w:hAnsi="宋体"/>
        </w:rPr>
      </w:pPr>
    </w:p>
    <w:p w:rsidR="00EF75CE" w:rsidRDefault="00EF75CE">
      <w:pPr>
        <w:rPr>
          <w:rFonts w:ascii="宋体" w:hAnsi="宋体"/>
        </w:rPr>
      </w:pPr>
    </w:p>
    <w:p w:rsidR="00EF75CE" w:rsidRDefault="00EF75CE">
      <w:pPr>
        <w:rPr>
          <w:rFonts w:ascii="宋体" w:hAnsi="宋体"/>
        </w:rPr>
      </w:pPr>
    </w:p>
    <w:p w:rsidR="00EF75CE" w:rsidRDefault="00EF75CE">
      <w:pPr>
        <w:rPr>
          <w:rFonts w:ascii="宋体" w:hAnsi="宋体"/>
        </w:rPr>
      </w:pPr>
    </w:p>
    <w:p w:rsidR="00EF75CE" w:rsidRDefault="00EF75CE">
      <w:pPr>
        <w:rPr>
          <w:rFonts w:ascii="宋体" w:hAnsi="宋体"/>
        </w:rPr>
      </w:pPr>
    </w:p>
    <w:p w:rsidR="00EF75CE" w:rsidRDefault="00EF75CE">
      <w:pPr>
        <w:rPr>
          <w:rFonts w:ascii="宋体" w:hAnsi="宋体"/>
        </w:rPr>
      </w:pPr>
    </w:p>
    <w:p w:rsidR="00EF75CE" w:rsidRDefault="00EF75CE">
      <w:pPr>
        <w:rPr>
          <w:rFonts w:ascii="宋体" w:hAnsi="宋体"/>
        </w:rPr>
      </w:pPr>
    </w:p>
    <w:p w:rsidR="00EF75CE" w:rsidRDefault="00EF75CE">
      <w:pPr>
        <w:rPr>
          <w:rFonts w:ascii="宋体" w:hAnsi="宋体"/>
        </w:rPr>
      </w:pPr>
    </w:p>
    <w:p w:rsidR="00EF75CE" w:rsidRDefault="00EF75CE">
      <w:pPr>
        <w:rPr>
          <w:rFonts w:ascii="宋体" w:hAnsi="宋体"/>
        </w:rPr>
      </w:pPr>
    </w:p>
    <w:p w:rsidR="00EF75CE" w:rsidRDefault="00EF75CE">
      <w:pPr>
        <w:rPr>
          <w:rFonts w:ascii="宋体" w:hAnsi="宋体"/>
        </w:rPr>
      </w:pPr>
    </w:p>
    <w:p w:rsidR="00027C0F" w:rsidRDefault="00282EE4">
      <w:pPr>
        <w:pStyle w:val="1"/>
        <w:rPr>
          <w:rFonts w:ascii="宋体" w:hAnsi="宋体"/>
        </w:rPr>
      </w:pPr>
      <w:bookmarkStart w:id="0" w:name="_Toc506973482"/>
      <w:r>
        <w:rPr>
          <w:rFonts w:ascii="宋体" w:hAnsi="宋体" w:hint="eastAsia"/>
        </w:rPr>
        <w:lastRenderedPageBreak/>
        <w:t>1．引言</w:t>
      </w:r>
      <w:bookmarkEnd w:id="0"/>
    </w:p>
    <w:p w:rsidR="00027C0F" w:rsidRDefault="00282EE4">
      <w:pPr>
        <w:pStyle w:val="2"/>
        <w:rPr>
          <w:rFonts w:ascii="宋体" w:eastAsia="宋体" w:hAnsi="宋体"/>
        </w:rPr>
      </w:pPr>
      <w:bookmarkStart w:id="1" w:name="_Toc506973483"/>
      <w:r>
        <w:rPr>
          <w:rFonts w:ascii="宋体" w:eastAsia="宋体" w:hAnsi="宋体" w:hint="eastAsia"/>
        </w:rPr>
        <w:t>1.1编写目的</w:t>
      </w:r>
      <w:bookmarkEnd w:id="1"/>
    </w:p>
    <w:p w:rsidR="00027C0F" w:rsidRDefault="00282EE4">
      <w:pPr>
        <w:rPr>
          <w:rFonts w:ascii="宋体" w:hAnsi="宋体"/>
        </w:rPr>
      </w:pPr>
      <w:r>
        <w:rPr>
          <w:rFonts w:ascii="宋体" w:hAnsi="宋体" w:hint="eastAsia"/>
        </w:rPr>
        <w:t>【阐明编写详细设计说明书的目的，指明读者对象。】</w:t>
      </w:r>
    </w:p>
    <w:p w:rsidR="00EF75CE" w:rsidRDefault="00EF75CE" w:rsidP="00EF75CE">
      <w:r>
        <w:t>为本系统开发人员</w:t>
      </w:r>
      <w:r>
        <w:rPr>
          <w:rFonts w:hint="eastAsia"/>
        </w:rPr>
        <w:t>、</w:t>
      </w:r>
      <w:r>
        <w:t>测试人员和使用人员作为参考</w:t>
      </w:r>
      <w:r>
        <w:rPr>
          <w:rFonts w:hint="eastAsia"/>
        </w:rPr>
        <w:t>。</w:t>
      </w:r>
    </w:p>
    <w:p w:rsidR="00027C0F" w:rsidRPr="00EF75CE" w:rsidRDefault="00027C0F">
      <w:pPr>
        <w:rPr>
          <w:rFonts w:ascii="宋体" w:hAnsi="宋体"/>
        </w:rPr>
      </w:pPr>
    </w:p>
    <w:p w:rsidR="00027C0F" w:rsidRDefault="00282EE4">
      <w:pPr>
        <w:pStyle w:val="2"/>
        <w:rPr>
          <w:rFonts w:ascii="宋体" w:eastAsia="宋体" w:hAnsi="宋体"/>
        </w:rPr>
      </w:pPr>
      <w:bookmarkStart w:id="2" w:name="_Toc506973484"/>
      <w:r>
        <w:rPr>
          <w:rFonts w:ascii="宋体" w:eastAsia="宋体" w:hAnsi="宋体" w:hint="eastAsia"/>
        </w:rPr>
        <w:t>1.2项目背景</w:t>
      </w:r>
      <w:bookmarkEnd w:id="2"/>
    </w:p>
    <w:p w:rsidR="00027C0F" w:rsidRDefault="00282EE4">
      <w:pPr>
        <w:rPr>
          <w:rFonts w:ascii="宋体" w:hAnsi="宋体"/>
        </w:rPr>
      </w:pPr>
      <w:r>
        <w:rPr>
          <w:rFonts w:ascii="宋体" w:hAnsi="宋体" w:hint="eastAsia"/>
        </w:rPr>
        <w:t>【应包括项目的来源和主管部门等。】</w:t>
      </w:r>
    </w:p>
    <w:p w:rsidR="00EF75CE" w:rsidRDefault="00EF75CE" w:rsidP="00EF75CE">
      <w:r>
        <w:rPr>
          <w:rFonts w:hint="eastAsia"/>
        </w:rPr>
        <w:t>委托单位：公寓内小型超市</w:t>
      </w:r>
    </w:p>
    <w:p w:rsidR="00EF75CE" w:rsidRDefault="00EF75CE" w:rsidP="00EF75CE">
      <w:r>
        <w:t>开发者</w:t>
      </w:r>
      <w:r>
        <w:rPr>
          <w:rFonts w:hint="eastAsia"/>
        </w:rPr>
        <w:t>：</w:t>
      </w:r>
      <w:r>
        <w:t>葛成</w:t>
      </w:r>
    </w:p>
    <w:p w:rsidR="00EF75CE" w:rsidRDefault="00EF75CE" w:rsidP="00EF75CE">
      <w:r>
        <w:t>该软件是商品交易软件的后台</w:t>
      </w:r>
      <w:r>
        <w:rPr>
          <w:rFonts w:hint="eastAsia"/>
        </w:rPr>
        <w:t>，</w:t>
      </w:r>
      <w:r>
        <w:t>为其提供商品管理信息</w:t>
      </w:r>
      <w:r>
        <w:rPr>
          <w:rFonts w:hint="eastAsia"/>
        </w:rPr>
        <w:t>。</w:t>
      </w:r>
    </w:p>
    <w:p w:rsidR="00EF75CE" w:rsidRPr="00EF75CE" w:rsidRDefault="00EF75CE">
      <w:pPr>
        <w:rPr>
          <w:rFonts w:ascii="宋体" w:hAnsi="宋体"/>
        </w:rPr>
      </w:pPr>
    </w:p>
    <w:p w:rsidR="00027C0F" w:rsidRDefault="00282EE4">
      <w:pPr>
        <w:pStyle w:val="2"/>
        <w:rPr>
          <w:rFonts w:ascii="宋体" w:eastAsia="宋体" w:hAnsi="宋体"/>
        </w:rPr>
      </w:pPr>
      <w:bookmarkStart w:id="3" w:name="_Toc506973485"/>
      <w:r>
        <w:rPr>
          <w:rFonts w:ascii="宋体" w:eastAsia="宋体" w:hAnsi="宋体" w:hint="eastAsia"/>
        </w:rPr>
        <w:t>1.3定义</w:t>
      </w:r>
      <w:bookmarkEnd w:id="3"/>
    </w:p>
    <w:p w:rsidR="00027C0F" w:rsidRDefault="00282EE4">
      <w:pPr>
        <w:rPr>
          <w:rFonts w:ascii="宋体" w:hAnsi="宋体"/>
        </w:rPr>
      </w:pPr>
      <w:r>
        <w:rPr>
          <w:rFonts w:ascii="宋体" w:hAnsi="宋体" w:hint="eastAsia"/>
        </w:rPr>
        <w:t>【列出文档中所用到的专门术语的定义和缩写词的原文。】</w:t>
      </w:r>
    </w:p>
    <w:p w:rsidR="00027C0F" w:rsidRDefault="00282EE4">
      <w:pPr>
        <w:pStyle w:val="2"/>
        <w:rPr>
          <w:rFonts w:ascii="宋体" w:eastAsia="宋体" w:hAnsi="宋体"/>
        </w:rPr>
      </w:pPr>
      <w:bookmarkStart w:id="4" w:name="_Toc506973486"/>
      <w:r>
        <w:rPr>
          <w:rFonts w:ascii="宋体" w:eastAsia="宋体" w:hAnsi="宋体" w:hint="eastAsia"/>
        </w:rPr>
        <w:t>1.4参考资料</w:t>
      </w:r>
      <w:bookmarkEnd w:id="4"/>
    </w:p>
    <w:p w:rsidR="00027C0F" w:rsidRDefault="00282EE4">
      <w:pPr>
        <w:rPr>
          <w:rFonts w:ascii="宋体" w:hAnsi="宋体"/>
        </w:rPr>
      </w:pPr>
      <w:r>
        <w:rPr>
          <w:rFonts w:ascii="宋体" w:hAnsi="宋体" w:hint="eastAsia"/>
        </w:rPr>
        <w:t xml:space="preserve">【列出有关资料的作者、标题、编号、发表日期、出版单位或资料来源，可包括： </w:t>
      </w:r>
    </w:p>
    <w:p w:rsidR="00027C0F" w:rsidRDefault="00282EE4">
      <w:pPr>
        <w:numPr>
          <w:ilvl w:val="0"/>
          <w:numId w:val="13"/>
        </w:numPr>
        <w:rPr>
          <w:rFonts w:ascii="宋体" w:hAnsi="宋体"/>
        </w:rPr>
      </w:pPr>
      <w:r>
        <w:rPr>
          <w:rFonts w:ascii="宋体" w:hAnsi="宋体" w:hint="eastAsia"/>
        </w:rPr>
        <w:t>项目的计划任务书、合同或批文；</w:t>
      </w:r>
    </w:p>
    <w:p w:rsidR="00027C0F" w:rsidRDefault="00282EE4">
      <w:pPr>
        <w:numPr>
          <w:ilvl w:val="0"/>
          <w:numId w:val="13"/>
        </w:numPr>
        <w:rPr>
          <w:rFonts w:ascii="宋体" w:hAnsi="宋体"/>
        </w:rPr>
      </w:pPr>
      <w:r>
        <w:rPr>
          <w:rFonts w:ascii="宋体" w:hAnsi="宋体" w:hint="eastAsia"/>
        </w:rPr>
        <w:t>项目开发计划；</w:t>
      </w:r>
    </w:p>
    <w:p w:rsidR="00027C0F" w:rsidRDefault="00282EE4">
      <w:pPr>
        <w:numPr>
          <w:ilvl w:val="0"/>
          <w:numId w:val="13"/>
        </w:numPr>
        <w:rPr>
          <w:rFonts w:ascii="宋体" w:hAnsi="宋体"/>
        </w:rPr>
      </w:pPr>
      <w:r>
        <w:rPr>
          <w:rFonts w:ascii="宋体" w:hAnsi="宋体" w:hint="eastAsia"/>
        </w:rPr>
        <w:t>需求规格说明书；</w:t>
      </w:r>
    </w:p>
    <w:p w:rsidR="00027C0F" w:rsidRDefault="00282EE4">
      <w:pPr>
        <w:numPr>
          <w:ilvl w:val="0"/>
          <w:numId w:val="13"/>
        </w:numPr>
        <w:rPr>
          <w:rFonts w:ascii="宋体" w:hAnsi="宋体"/>
        </w:rPr>
      </w:pPr>
      <w:r>
        <w:rPr>
          <w:rFonts w:ascii="宋体" w:hAnsi="宋体" w:hint="eastAsia"/>
        </w:rPr>
        <w:t>概要设计说明书；</w:t>
      </w:r>
    </w:p>
    <w:p w:rsidR="00027C0F" w:rsidRDefault="00282EE4">
      <w:pPr>
        <w:numPr>
          <w:ilvl w:val="0"/>
          <w:numId w:val="13"/>
        </w:numPr>
        <w:rPr>
          <w:rFonts w:ascii="宋体" w:hAnsi="宋体"/>
        </w:rPr>
      </w:pPr>
      <w:r>
        <w:rPr>
          <w:rFonts w:ascii="宋体" w:hAnsi="宋体" w:hint="eastAsia"/>
        </w:rPr>
        <w:t>测试计划（初稿）；</w:t>
      </w:r>
    </w:p>
    <w:p w:rsidR="00027C0F" w:rsidRDefault="00282EE4">
      <w:pPr>
        <w:numPr>
          <w:ilvl w:val="0"/>
          <w:numId w:val="13"/>
        </w:numPr>
        <w:rPr>
          <w:rFonts w:ascii="宋体" w:hAnsi="宋体"/>
        </w:rPr>
      </w:pPr>
      <w:r>
        <w:rPr>
          <w:rFonts w:ascii="宋体" w:hAnsi="宋体" w:hint="eastAsia"/>
        </w:rPr>
        <w:t>用户操作手册（初稿）；</w:t>
      </w:r>
    </w:p>
    <w:p w:rsidR="00027C0F" w:rsidRDefault="00282EE4">
      <w:pPr>
        <w:numPr>
          <w:ilvl w:val="0"/>
          <w:numId w:val="13"/>
        </w:numPr>
        <w:rPr>
          <w:rFonts w:ascii="宋体" w:hAnsi="宋体"/>
        </w:rPr>
      </w:pPr>
      <w:r>
        <w:rPr>
          <w:rFonts w:ascii="宋体" w:hAnsi="宋体" w:hint="eastAsia"/>
        </w:rPr>
        <w:t>文档中所引用的其他资料、软件开发标准或规范。】</w:t>
      </w:r>
    </w:p>
    <w:p w:rsidR="00027C0F" w:rsidRDefault="00282EE4">
      <w:pPr>
        <w:pStyle w:val="1"/>
        <w:rPr>
          <w:rFonts w:ascii="宋体" w:hAnsi="宋体"/>
        </w:rPr>
      </w:pPr>
      <w:bookmarkStart w:id="5" w:name="_Toc506973487"/>
      <w:r>
        <w:rPr>
          <w:rFonts w:ascii="宋体" w:hAnsi="宋体" w:hint="eastAsia"/>
        </w:rPr>
        <w:t>2．总体设计</w:t>
      </w:r>
      <w:bookmarkEnd w:id="5"/>
    </w:p>
    <w:p w:rsidR="00027C0F" w:rsidRDefault="00282EE4">
      <w:pPr>
        <w:pStyle w:val="2"/>
        <w:rPr>
          <w:rFonts w:ascii="宋体" w:eastAsia="宋体" w:hAnsi="宋体"/>
        </w:rPr>
      </w:pPr>
      <w:bookmarkStart w:id="6" w:name="_Toc506973488"/>
      <w:r>
        <w:rPr>
          <w:rFonts w:ascii="宋体" w:eastAsia="宋体" w:hAnsi="宋体" w:hint="eastAsia"/>
        </w:rPr>
        <w:t>2.1需求概述</w:t>
      </w:r>
      <w:bookmarkEnd w:id="6"/>
    </w:p>
    <w:p w:rsidR="00765134" w:rsidRPr="009C3DBA" w:rsidRDefault="00765134" w:rsidP="00765134">
      <w:pPr>
        <w:ind w:firstLineChars="200" w:firstLine="420"/>
      </w:pPr>
      <w:r>
        <w:rPr>
          <w:rFonts w:hint="eastAsia"/>
        </w:rPr>
        <w:t>实现一个小型的商品管理系统，提供对商品管理的最基本的操作。</w:t>
      </w:r>
    </w:p>
    <w:p w:rsidR="00765134" w:rsidRPr="00765134" w:rsidRDefault="00765134" w:rsidP="00765134"/>
    <w:p w:rsidR="00027C0F" w:rsidRDefault="00282EE4">
      <w:pPr>
        <w:pStyle w:val="2"/>
        <w:rPr>
          <w:rFonts w:ascii="宋体" w:eastAsia="宋体" w:hAnsi="宋体"/>
        </w:rPr>
      </w:pPr>
      <w:bookmarkStart w:id="7" w:name="_Toc506973489"/>
      <w:r>
        <w:rPr>
          <w:rFonts w:ascii="宋体" w:eastAsia="宋体" w:hAnsi="宋体" w:hint="eastAsia"/>
        </w:rPr>
        <w:lastRenderedPageBreak/>
        <w:t>2.2软件结构</w:t>
      </w:r>
      <w:bookmarkEnd w:id="7"/>
    </w:p>
    <w:p w:rsidR="00027C0F" w:rsidRDefault="00282EE4">
      <w:pPr>
        <w:rPr>
          <w:rFonts w:ascii="宋体" w:hAnsi="宋体"/>
        </w:rPr>
      </w:pPr>
      <w:r>
        <w:rPr>
          <w:rFonts w:ascii="宋体" w:hAnsi="宋体" w:hint="eastAsia"/>
        </w:rPr>
        <w:t>【如给出软件系统的结构图。】</w:t>
      </w:r>
    </w:p>
    <w:p w:rsidR="009C4164" w:rsidRDefault="009C4164">
      <w:pPr>
        <w:rPr>
          <w:rFonts w:ascii="宋体" w:hAnsi="宋体"/>
        </w:rPr>
      </w:pPr>
    </w:p>
    <w:p w:rsidR="009C4164" w:rsidRDefault="009C4164">
      <w:pPr>
        <w:rPr>
          <w:rFonts w:ascii="宋体" w:hAnsi="宋体"/>
        </w:rPr>
      </w:pPr>
      <w:r w:rsidRPr="00E91479">
        <w:rPr>
          <w:rFonts w:hint="eastAsia"/>
          <w:noProof/>
        </w:rPr>
        <w:drawing>
          <wp:inline distT="0" distB="0" distL="0" distR="0" wp14:anchorId="6704E6B8" wp14:editId="4214021A">
            <wp:extent cx="5274310" cy="30873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164" w:rsidRDefault="009C4164">
      <w:pPr>
        <w:rPr>
          <w:rFonts w:ascii="宋体" w:hAnsi="宋体"/>
        </w:rPr>
      </w:pPr>
      <w:r>
        <w:rPr>
          <w:rFonts w:ascii="宋体" w:hAnsi="宋体" w:hint="eastAsia"/>
        </w:rPr>
        <w:t>主结构：</w:t>
      </w:r>
    </w:p>
    <w:p w:rsidR="009C4164" w:rsidRDefault="009C4164">
      <w:pPr>
        <w:rPr>
          <w:rFonts w:ascii="宋体" w:hAnsi="宋体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6D767B9" wp14:editId="00B2F416">
                <wp:simplePos x="0" y="0"/>
                <wp:positionH relativeFrom="margin">
                  <wp:posOffset>370205</wp:posOffset>
                </wp:positionH>
                <wp:positionV relativeFrom="paragraph">
                  <wp:posOffset>18415</wp:posOffset>
                </wp:positionV>
                <wp:extent cx="4314825" cy="2943225"/>
                <wp:effectExtent l="0" t="0" r="28575" b="2857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4825" cy="2943225"/>
                          <a:chOff x="0" y="0"/>
                          <a:chExt cx="4314825" cy="2943225"/>
                        </a:xfrm>
                      </wpg:grpSpPr>
                      <wps:wsp>
                        <wps:cNvPr id="38" name="矩形 38"/>
                        <wps:cNvSpPr/>
                        <wps:spPr>
                          <a:xfrm>
                            <a:off x="0" y="0"/>
                            <a:ext cx="4314825" cy="29432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4164" w:rsidRDefault="009C4164" w:rsidP="009C416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文本框 40"/>
                        <wps:cNvSpPr txBox="1"/>
                        <wps:spPr>
                          <a:xfrm>
                            <a:off x="1219200" y="390525"/>
                            <a:ext cx="172402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4164" w:rsidRDefault="009C4164" w:rsidP="009C416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管理</w:t>
                              </w:r>
                              <w:r>
                                <w:t>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文本框 43"/>
                        <wps:cNvSpPr txBox="1"/>
                        <wps:spPr>
                          <a:xfrm>
                            <a:off x="781050" y="1381125"/>
                            <a:ext cx="523875" cy="1162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4164" w:rsidRDefault="009C4164" w:rsidP="009C4164">
                              <w:r>
                                <w:rPr>
                                  <w:rFonts w:hint="eastAsia"/>
                                </w:rPr>
                                <w:t>商品</w:t>
                              </w:r>
                              <w:r>
                                <w:t>录入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文本框 46"/>
                        <wps:cNvSpPr txBox="1"/>
                        <wps:spPr>
                          <a:xfrm>
                            <a:off x="1524000" y="1381125"/>
                            <a:ext cx="485775" cy="1152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4164" w:rsidRDefault="009C4164" w:rsidP="009C4164">
                              <w:r>
                                <w:rPr>
                                  <w:rFonts w:hint="eastAsia"/>
                                </w:rPr>
                                <w:t>商品</w:t>
                              </w:r>
                              <w:r>
                                <w:t>删除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文本框 47"/>
                        <wps:cNvSpPr txBox="1"/>
                        <wps:spPr>
                          <a:xfrm>
                            <a:off x="2390775" y="1381125"/>
                            <a:ext cx="495300" cy="1152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4164" w:rsidRPr="00865008" w:rsidRDefault="009C4164" w:rsidP="009C4164">
                              <w:pPr>
                                <w:rPr>
                                  <w:szCs w:val="21"/>
                                </w:rPr>
                              </w:pPr>
                              <w:r w:rsidRPr="00865008">
                                <w:rPr>
                                  <w:rFonts w:hint="eastAsia"/>
                                  <w:sz w:val="24"/>
                                </w:rPr>
                                <w:t>价格</w:t>
                              </w:r>
                              <w:r w:rsidRPr="00865008">
                                <w:rPr>
                                  <w:sz w:val="24"/>
                                </w:rPr>
                                <w:t>修改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文本框 48"/>
                        <wps:cNvSpPr txBox="1"/>
                        <wps:spPr>
                          <a:xfrm>
                            <a:off x="3124200" y="1381125"/>
                            <a:ext cx="523875" cy="1143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4164" w:rsidRDefault="009C4164" w:rsidP="009C4164">
                              <w:r>
                                <w:rPr>
                                  <w:rFonts w:hint="eastAsia"/>
                                </w:rPr>
                                <w:t>库存</w:t>
                              </w:r>
                              <w:r>
                                <w:t>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5" name="组合 215"/>
                        <wpg:cNvGrpSpPr/>
                        <wpg:grpSpPr>
                          <a:xfrm>
                            <a:off x="1019175" y="733425"/>
                            <a:ext cx="2383790" cy="685800"/>
                            <a:chOff x="0" y="0"/>
                            <a:chExt cx="2440940" cy="685800"/>
                          </a:xfrm>
                        </wpg:grpSpPr>
                        <wps:wsp>
                          <wps:cNvPr id="54" name="直接连接符 54"/>
                          <wps:cNvCnPr/>
                          <wps:spPr>
                            <a:xfrm>
                              <a:off x="1085850" y="0"/>
                              <a:ext cx="9525" cy="3524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直接连接符 55"/>
                          <wps:cNvCnPr/>
                          <wps:spPr>
                            <a:xfrm>
                              <a:off x="9525" y="333375"/>
                              <a:ext cx="243141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直接箭头连接符 56"/>
                          <wps:cNvCnPr/>
                          <wps:spPr>
                            <a:xfrm flipH="1">
                              <a:off x="0" y="333375"/>
                              <a:ext cx="45719" cy="342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直接箭头连接符 57"/>
                          <wps:cNvCnPr/>
                          <wps:spPr>
                            <a:xfrm flipH="1">
                              <a:off x="733425" y="352425"/>
                              <a:ext cx="45719" cy="3333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直接箭头连接符 58"/>
                          <wps:cNvCnPr/>
                          <wps:spPr>
                            <a:xfrm>
                              <a:off x="1685925" y="361950"/>
                              <a:ext cx="19050" cy="304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直接箭头连接符 59"/>
                          <wps:cNvCnPr/>
                          <wps:spPr>
                            <a:xfrm>
                              <a:off x="2428875" y="352425"/>
                              <a:ext cx="9525" cy="3143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6D767B9" id="组合 3" o:spid="_x0000_s1026" style="position:absolute;left:0;text-align:left;margin-left:29.15pt;margin-top:1.45pt;width:339.75pt;height:231.75pt;z-index:251659264;mso-position-horizontal-relative:margin" coordsize="43148,29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">
                <v:rect id="矩形 38" o:spid="_x0000_s1027" style="position:absolute;width:43148;height:29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3NUsAA&#10;AADbAAAADwAAAGRycy9kb3ducmV2LnhtbERP3WrCMBS+H/gO4QjezXQTxqhGkWFBdrGx6gMcmrOm&#10;rDmJSWrbt18uBrv8+P53h8n24k4hdo4VPK0LEMSN0x23Cq6X6vEVREzIGnvHpGCmCIf94mGHpXYj&#10;f9G9Tq3IIRxLVGBS8qWUsTFkMa6dJ87ctwsWU4ahlTrgmMNtL5+L4kVa7Dg3GPT0Zqj5qQerwIej&#10;/zQnc6mmj3B+b4e6M7dZqdVyOm5BJJrSv/jPfdYKNnls/pJ/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T3NUsAAAADbAAAADwAAAAAAAAAAAAAAAACYAgAAZHJzL2Rvd25y&#10;ZXYueG1sUEsFBgAAAAAEAAQA9QAAAIUDAAAAAA==&#10;" fillcolor="white [3201]" strokecolor="black [3213]" strokeweight="1pt">
                  <v:textbox>
                    <w:txbxContent>
                      <w:p w:rsidR="009C4164" w:rsidRDefault="009C4164" w:rsidP="009C4164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0" o:spid="_x0000_s1028" type="#_x0000_t202" style="position:absolute;left:12192;top:3905;width:1724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REf78A&#10;AADbAAAADwAAAGRycy9kb3ducmV2LnhtbERPTWsCMRC9F/ofwhR6q1mLlO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5ER/vwAAANsAAAAPAAAAAAAAAAAAAAAAAJgCAABkcnMvZG93bnJl&#10;di54bWxQSwUGAAAAAAQABAD1AAAAhAMAAAAA&#10;" fillcolor="white [3201]" strokeweight=".5pt">
                  <v:textbox>
                    <w:txbxContent>
                      <w:p w:rsidR="009C4164" w:rsidRDefault="009C4164" w:rsidP="009C416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管理</w:t>
                        </w:r>
                        <w:r>
                          <w:t>系统</w:t>
                        </w:r>
                      </w:p>
                    </w:txbxContent>
                  </v:textbox>
                </v:shape>
                <v:shape id="文本框 43" o:spid="_x0000_s1029" type="#_x0000_t202" style="position:absolute;left:7810;top:13811;width:5239;height:1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PZT8EA&#10;AADbAAAADwAAAGRycy9kb3ducmV2LnhtbESPT4vCMBDF74LfIYywN039V6QaRYQF9bBg1PvQjG2x&#10;mZQmW7vf3iws7PHx5v3evM2ut7XoqPWVYwXTSQKCOHem4kLB7fo5XoHwAdlg7ZgU/JCH3XY42GBm&#10;3Isv1OlQiAhhn6GCMoQmk9LnJVn0E9cQR+/hWoshyraQpsVXhNtazpIklRYrjg0lNnQoKX/qbxvf&#10;cB33qX7SSbulT85fD93cpVIfo36/BhGoD//Hf+mjUbCYw++WCAC5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D2U/BAAAA2wAAAA8AAAAAAAAAAAAAAAAAmAIAAGRycy9kb3du&#10;cmV2LnhtbFBLBQYAAAAABAAEAPUAAACGAwAAAAA=&#10;" fillcolor="white [3201]" strokeweight=".5pt">
                  <v:textbox style="layout-flow:vertical-ideographic">
                    <w:txbxContent>
                      <w:p w:rsidR="009C4164" w:rsidRDefault="009C4164" w:rsidP="009C4164">
                        <w:r>
                          <w:rPr>
                            <w:rFonts w:hint="eastAsia"/>
                          </w:rPr>
                          <w:t>商品</w:t>
                        </w:r>
                        <w:r>
                          <w:t>录入</w:t>
                        </w:r>
                      </w:p>
                    </w:txbxContent>
                  </v:textbox>
                </v:shape>
                <v:shape id="文本框 46" o:spid="_x0000_s1030" type="#_x0000_t202" style="position:absolute;left:15240;top:13811;width:4857;height:11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R618IA&#10;AADbAAAADwAAAGRycy9kb3ducmV2LnhtbESPzWrDMBCE74W8g9hAb7WckpjiWgklUGh6KERJ74u1&#10;/iHWykiq4759VQjkOMzONzvVbraDmMiH3rGCVZaDIK6d6blVcD69P72ACBHZ4OCYFPxSgN128VBh&#10;adyVjzTp2IoE4VCigi7GsZQy1B1ZDJkbiZPXOG8xJulbaTxeE9wO8jnPC2mx59TQ4Uj7juqL/rHp&#10;DTfxXOgLHbTbhPzzq9Hjt1TqcTm/vYKINMf78S39YRSsC/jfkgA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dHrXwgAAANsAAAAPAAAAAAAAAAAAAAAAAJgCAABkcnMvZG93&#10;bnJldi54bWxQSwUGAAAAAAQABAD1AAAAhwMAAAAA&#10;" fillcolor="white [3201]" strokeweight=".5pt">
                  <v:textbox style="layout-flow:vertical-ideographic">
                    <w:txbxContent>
                      <w:p w:rsidR="009C4164" w:rsidRDefault="009C4164" w:rsidP="009C4164">
                        <w:r>
                          <w:rPr>
                            <w:rFonts w:hint="eastAsia"/>
                          </w:rPr>
                          <w:t>商品</w:t>
                        </w:r>
                        <w:r>
                          <w:t>删除</w:t>
                        </w:r>
                      </w:p>
                    </w:txbxContent>
                  </v:textbox>
                </v:shape>
                <v:shape id="文本框 47" o:spid="_x0000_s1031" type="#_x0000_t202" style="position:absolute;left:23907;top:13811;width:4953;height:11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jfTMAA&#10;AADbAAAADwAAAGRycy9kb3ducmV2LnhtbESPT4vCMBDF7wt+hzCCtzVV/Ec1igiC7kHYqPehGdti&#10;MylNrPXbbwRhj4837/fmrTadrURLjS8dKxgNExDEmTMl5wou5/33AoQPyAYrx6TgRR42697XClPj&#10;nvxLrQ65iBD2KSooQqhTKX1WkEU/dDVx9G6usRiibHJpGnxGuK3kOElm0mLJsaHAmnYFZXf9sPEN&#10;13I303c6ajf1yc/ppuurVGrQ77ZLEIG68H/8SR+Mgskc3lsiAO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zjfTMAAAADbAAAADwAAAAAAAAAAAAAAAACYAgAAZHJzL2Rvd25y&#10;ZXYueG1sUEsFBgAAAAAEAAQA9QAAAIUDAAAAAA==&#10;" fillcolor="white [3201]" strokeweight=".5pt">
                  <v:textbox style="layout-flow:vertical-ideographic">
                    <w:txbxContent>
                      <w:p w:rsidR="009C4164" w:rsidRPr="00865008" w:rsidRDefault="009C4164" w:rsidP="009C4164">
                        <w:pPr>
                          <w:rPr>
                            <w:szCs w:val="21"/>
                          </w:rPr>
                        </w:pPr>
                        <w:r w:rsidRPr="00865008">
                          <w:rPr>
                            <w:rFonts w:hint="eastAsia"/>
                            <w:sz w:val="24"/>
                          </w:rPr>
                          <w:t>价格</w:t>
                        </w:r>
                        <w:r w:rsidRPr="00865008">
                          <w:rPr>
                            <w:sz w:val="24"/>
                          </w:rPr>
                          <w:t>修改</w:t>
                        </w:r>
                      </w:p>
                    </w:txbxContent>
                  </v:textbox>
                </v:shape>
                <v:shape id="文本框 48" o:spid="_x0000_s1032" type="#_x0000_t202" style="position:absolute;left:31242;top:13811;width:5238;height:11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dLPsEA&#10;AADbAAAADwAAAGRycy9kb3ducmV2LnhtbESPwWrCQBCG7wXfYRnBW7NpsSKpqxRBUA+FrvY+ZMck&#10;mJ0N2W2Mb+8chB6Hf/5vvlltRt+qgfrYBDbwluWgiMvgGq4MnE+71yWomJAdtoHJwJ0ibNaTlxUW&#10;Ltz4hwabKiUQjgUaqFPqCq1jWZPHmIWOWLJL6D0mGftKux5vAvetfs/zhfbYsFyosaNtTeXV/nnR&#10;CAOPC3ulgw0fMT9+X2z3q42ZTcevT1CJxvS//GzvnYG5yMovAgC9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nSz7BAAAA2wAAAA8AAAAAAAAAAAAAAAAAmAIAAGRycy9kb3du&#10;cmV2LnhtbFBLBQYAAAAABAAEAPUAAACGAwAAAAA=&#10;" fillcolor="white [3201]" strokeweight=".5pt">
                  <v:textbox style="layout-flow:vertical-ideographic">
                    <w:txbxContent>
                      <w:p w:rsidR="009C4164" w:rsidRDefault="009C4164" w:rsidP="009C4164">
                        <w:r>
                          <w:rPr>
                            <w:rFonts w:hint="eastAsia"/>
                          </w:rPr>
                          <w:t>库存</w:t>
                        </w:r>
                        <w:r>
                          <w:t>管理</w:t>
                        </w:r>
                      </w:p>
                    </w:txbxContent>
                  </v:textbox>
                </v:shape>
                <v:group id="组合 215" o:spid="_x0000_s1033" style="position:absolute;left:10191;top:7334;width:23838;height:6858" coordsize="24409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  <v:line id="直接连接符 54" o:spid="_x0000_s1034" style="position:absolute;visibility:visible;mso-wrap-style:square" from="10858,0" to="10953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DAcM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pex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DAcMUAAADbAAAADwAAAAAAAAAA&#10;AAAAAAChAgAAZHJzL2Rvd25yZXYueG1sUEsFBgAAAAAEAAQA+QAAAJMDAAAAAA==&#10;" strokecolor="black [3200]" strokeweight=".5pt">
                    <v:stroke joinstyle="miter"/>
                  </v:line>
                  <v:line id="直接连接符 55" o:spid="_x0000_s1035" style="position:absolute;visibility:visible;mso-wrap-style:square" from="95,3333" to="24409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xl68UAAADbAAAADwAAAGRycy9kb3ducmV2LnhtbESPQWvCQBSE74X+h+UVvBTdaLH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xl68UAAADbAAAADwAAAAAAAAAA&#10;AAAAAAChAgAAZHJzL2Rvd25yZXYueG1sUEsFBgAAAAAEAAQA+QAAAJMDAAAAAA==&#10;" strokecolor="black [3200]" strokeweight=".5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56" o:spid="_x0000_s1036" type="#_x0000_t32" style="position:absolute;top:3333;width:457;height:34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VLO8QAAADbAAAADwAAAGRycy9kb3ducmV2LnhtbESPQWvCQBSE70L/w/IKXqRuatRK6irF&#10;IvVqWkq9vWZfk9Ds25C31fjv3YLgcZiZb5jluneNOlIntWcDj+MEFHHhbc2lgY/37cMClARki41n&#10;MnAmgfXqbrDEzPoT7+mYh1JFCEuGBqoQ2kxrKSpyKGPfEkfvx3cOQ5RdqW2Hpwh3jZ4kyVw7rDku&#10;VNjSpqLiN/9zBtIwlcl++vUk+aH8HtnXNJXPN2OG9/3LM6hAfbiFr+2dNTCbw/+X+AP06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hUs7xAAAANsAAAAPAAAAAAAAAAAA&#10;AAAAAKECAABkcnMvZG93bnJldi54bWxQSwUGAAAAAAQABAD5AAAAkgMAAAAA&#10;" strokecolor="black [3200]" strokeweight=".5pt">
                    <v:stroke endarrow="block" joinstyle="miter"/>
                  </v:shape>
                  <v:shape id="直接箭头连接符 57" o:spid="_x0000_s1037" type="#_x0000_t32" style="position:absolute;left:7334;top:3524;width:457;height:33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nuoMQAAADbAAAADwAAAGRycy9kb3ducmV2LnhtbESPQWvCQBSE70L/w/IKXqRuarSW6CrF&#10;IvVqWkp7e2Zfk9Ds25C31fjv3YLgcZiZb5jluneNOlIntWcDj+MEFHHhbc2lgY/37cMzKAnIFhvP&#10;ZOBMAuvV3WCJmfUn3tMxD6WKEJYMDVQhtJnWUlTkUMa+JY7ej+8chii7UtsOTxHuGj1JkiftsOa4&#10;UGFLm4qK3/zPGUjDVCb76ddc8u/yMLKvaSqfb8YM7/uXBahAfbiFr+2dNTCbw/+X+AP06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ye6gxAAAANsAAAAPAAAAAAAAAAAA&#10;AAAAAKECAABkcnMvZG93bnJldi54bWxQSwUGAAAAAAQABAD5AAAAkgMAAAAA&#10;" strokecolor="black [3200]" strokeweight=".5pt">
                    <v:stroke endarrow="block" joinstyle="miter"/>
                  </v:shape>
                  <v:shape id="直接箭头连接符 58" o:spid="_x0000_s1038" type="#_x0000_t32" style="position:absolute;left:16859;top:3619;width:190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8pL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KIwN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p0PKS9AAAA2wAAAA8AAAAAAAAAAAAAAAAAoQIA&#10;AGRycy9kb3ducmV2LnhtbFBLBQYAAAAABAAEAPkAAACLAwAAAAA=&#10;" strokecolor="black [3200]" strokeweight=".5pt">
                    <v:stroke endarrow="block" joinstyle="miter"/>
                  </v:shape>
                  <v:shape id="直接箭头连接符 59" o:spid="_x0000_s1039" type="#_x0000_t32" style="position:absolute;left:24288;top:3524;width:96;height:3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ZP8EAAADbAAAADwAAAGRycy9kb3ducmV2LnhtbESPS6vCMBSE9xf8D+EI7q6pgqLVKD4Q&#10;1J0PXB+aY1tsTmoTbf33RhBcDjPzDTOdN6YQT6pcbllBrxuBIE6szjlVcD5t/kcgnEfWWFgmBS9y&#10;MJ+1/qYYa1vzgZ5Hn4oAYRejgsz7MpbSJRkZdF1bEgfvaiuDPsgqlbrCOsBNIftRNJQGcw4LGZa0&#10;yii5HR9GQY3+Ml4u0vtqud5tm0FxH57Oe6U67WYxAeGp8b/wt73VCgZj+HwJP0DO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OJk/wQAAANsAAAAPAAAAAAAAAAAAAAAA&#10;AKECAABkcnMvZG93bnJldi54bWxQSwUGAAAAAAQABAD5AAAAjwMAAAAA&#10;" strokecolor="black [3200]" strokeweight="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</w:p>
    <w:p w:rsidR="009C4164" w:rsidRDefault="009C4164">
      <w:pPr>
        <w:rPr>
          <w:rFonts w:ascii="宋体" w:hAnsi="宋体"/>
        </w:rPr>
      </w:pPr>
    </w:p>
    <w:p w:rsidR="009C4164" w:rsidRDefault="009C4164">
      <w:pPr>
        <w:rPr>
          <w:rFonts w:ascii="宋体" w:hAnsi="宋体"/>
        </w:rPr>
      </w:pPr>
    </w:p>
    <w:p w:rsidR="009C4164" w:rsidRDefault="009C4164">
      <w:pPr>
        <w:rPr>
          <w:rFonts w:ascii="宋体" w:hAnsi="宋体"/>
        </w:rPr>
      </w:pPr>
    </w:p>
    <w:p w:rsidR="009C4164" w:rsidRDefault="009C4164">
      <w:pPr>
        <w:rPr>
          <w:rFonts w:ascii="宋体" w:hAnsi="宋体"/>
        </w:rPr>
      </w:pPr>
    </w:p>
    <w:p w:rsidR="009C4164" w:rsidRDefault="009C4164">
      <w:pPr>
        <w:rPr>
          <w:rFonts w:ascii="宋体" w:hAnsi="宋体"/>
        </w:rPr>
      </w:pPr>
    </w:p>
    <w:p w:rsidR="009C4164" w:rsidRDefault="009C4164">
      <w:pPr>
        <w:rPr>
          <w:rFonts w:ascii="宋体" w:hAnsi="宋体"/>
        </w:rPr>
      </w:pPr>
    </w:p>
    <w:p w:rsidR="009C4164" w:rsidRDefault="009C4164">
      <w:pPr>
        <w:rPr>
          <w:rFonts w:ascii="宋体" w:hAnsi="宋体"/>
        </w:rPr>
      </w:pPr>
    </w:p>
    <w:p w:rsidR="009C4164" w:rsidRDefault="009C4164">
      <w:pPr>
        <w:rPr>
          <w:rFonts w:ascii="宋体" w:hAnsi="宋体"/>
        </w:rPr>
      </w:pPr>
    </w:p>
    <w:p w:rsidR="009C4164" w:rsidRDefault="009C4164">
      <w:pPr>
        <w:rPr>
          <w:rFonts w:ascii="宋体" w:hAnsi="宋体"/>
        </w:rPr>
      </w:pPr>
    </w:p>
    <w:p w:rsidR="009C4164" w:rsidRDefault="009C4164">
      <w:pPr>
        <w:rPr>
          <w:rFonts w:ascii="宋体" w:hAnsi="宋体"/>
        </w:rPr>
      </w:pPr>
    </w:p>
    <w:p w:rsidR="009C4164" w:rsidRDefault="009C4164">
      <w:pPr>
        <w:rPr>
          <w:rFonts w:ascii="宋体" w:hAnsi="宋体"/>
        </w:rPr>
      </w:pPr>
    </w:p>
    <w:p w:rsidR="009C4164" w:rsidRDefault="009C4164">
      <w:pPr>
        <w:rPr>
          <w:rFonts w:ascii="宋体" w:hAnsi="宋体"/>
        </w:rPr>
      </w:pPr>
    </w:p>
    <w:p w:rsidR="009C4164" w:rsidRDefault="009C4164">
      <w:pPr>
        <w:rPr>
          <w:rFonts w:ascii="宋体" w:hAnsi="宋体"/>
        </w:rPr>
      </w:pPr>
    </w:p>
    <w:p w:rsidR="009C4164" w:rsidRDefault="009C4164">
      <w:pPr>
        <w:rPr>
          <w:rFonts w:ascii="宋体" w:hAnsi="宋体"/>
        </w:rPr>
      </w:pPr>
    </w:p>
    <w:p w:rsidR="009C4164" w:rsidRDefault="009C4164">
      <w:pPr>
        <w:rPr>
          <w:rFonts w:ascii="宋体" w:hAnsi="宋体"/>
        </w:rPr>
      </w:pPr>
    </w:p>
    <w:p w:rsidR="009C4164" w:rsidRDefault="009C4164" w:rsidP="009C4164">
      <w:r>
        <w:rPr>
          <w:rFonts w:hint="eastAsia"/>
        </w:rPr>
        <w:t>功能模块</w:t>
      </w:r>
      <w:r>
        <w:t>:</w:t>
      </w:r>
      <w:r>
        <w:t>商品录入</w:t>
      </w:r>
    </w:p>
    <w:p w:rsidR="009C4164" w:rsidRDefault="009C4164" w:rsidP="009C4164"/>
    <w:p w:rsidR="009C4164" w:rsidRDefault="009C4164" w:rsidP="009C4164"/>
    <w:p w:rsidR="009C4164" w:rsidRDefault="009C4164" w:rsidP="009C4164"/>
    <w:p w:rsidR="009C4164" w:rsidRDefault="009C4164" w:rsidP="009C4164"/>
    <w:p w:rsidR="009C4164" w:rsidRDefault="009C4164" w:rsidP="009C4164"/>
    <w:p w:rsidR="009C4164" w:rsidRDefault="009C4164" w:rsidP="009C4164"/>
    <w:p w:rsidR="009C4164" w:rsidRDefault="009C4164" w:rsidP="009C4164"/>
    <w:p w:rsidR="009C4164" w:rsidRDefault="009C4164" w:rsidP="009C4164"/>
    <w:p w:rsidR="009C4164" w:rsidRDefault="009C4164" w:rsidP="009C4164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652BF2B" wp14:editId="0F7CC40B">
                <wp:simplePos x="0" y="0"/>
                <wp:positionH relativeFrom="character">
                  <wp:posOffset>971550</wp:posOffset>
                </wp:positionH>
                <wp:positionV relativeFrom="paragraph">
                  <wp:posOffset>62865</wp:posOffset>
                </wp:positionV>
                <wp:extent cx="3108960" cy="3305175"/>
                <wp:effectExtent l="0" t="0" r="15240" b="28575"/>
                <wp:wrapNone/>
                <wp:docPr id="29" name="组合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08960" cy="3305175"/>
                          <a:chOff x="0" y="0"/>
                          <a:chExt cx="4258" cy="3126"/>
                        </a:xfrm>
                      </wpg:grpSpPr>
                      <wps:wsp>
                        <wps:cNvPr id="30" name="AutoShape 21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4258" cy="3126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597" y="272"/>
                            <a:ext cx="1278" cy="4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4164" w:rsidRDefault="009C4164" w:rsidP="009C416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商品录入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2237" y="680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871" y="951"/>
                            <a:ext cx="729" cy="1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871" y="951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600" y="951"/>
                            <a:ext cx="3" cy="271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597" y="1222"/>
                            <a:ext cx="548" cy="13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4164" w:rsidRDefault="009C4164" w:rsidP="009C4164"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新的商品及</w:t>
                              </w:r>
                              <w:r>
                                <w:rPr>
                                  <w:rFonts w:hint="eastAsia"/>
                                </w:rPr>
                                <w:t>相关信息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326" y="1222"/>
                            <a:ext cx="547" cy="13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4164" w:rsidRDefault="009C4164" w:rsidP="009C4164">
                              <w:r>
                                <w:rPr>
                                  <w:rFonts w:hint="eastAsia"/>
                                </w:rPr>
                                <w:t>录入</w:t>
                              </w:r>
                              <w:r>
                                <w:t>数据库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52BF2B" id="组合 29" o:spid="_x0000_s1040" style="position:absolute;margin-left:76.5pt;margin-top:4.95pt;width:244.8pt;height:260.25pt;z-index:251661312;mso-position-horizontal-relative:char" coordsize="4258,3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">
                <v:rect id="AutoShape 21" o:spid="_x0000_s1041" style="position:absolute;width:4258;height:31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glMMAA&#10;AADbAAAADwAAAGRycy9kb3ducmV2LnhtbERPz2vCMBS+C/sfwhO8aerEMaqxdENhJ2FuML09mmdS&#10;2ryUJtruvzeHwY4f3+9tMbpW3KkPtWcFy0UGgrjyumaj4PvrMH8FESKyxtYzKfilAMXuabLFXPuB&#10;P+l+ikakEA45KrAxdrmUobLkMCx8R5y4q+8dxgR7I3WPQwp3rXzOshfpsObUYLGjd0tVc7o5Bfvu&#10;cizXJsjyJ9pz49+Ggz0apWbTsdyAiDTGf/Gf+0MrWKX16Uv6AX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2glMMAAAADbAAAADwAAAAAAAAAAAAAAAACYAgAAZHJzL2Rvd25y&#10;ZXYueG1sUEsFBgAAAAAEAAQA9QAAAIUDAAAAAA==&#10;" filled="f">
                  <o:lock v:ext="edit" aspectratio="t" text="t"/>
                </v:rect>
                <v:shape id="Text Box 22" o:spid="_x0000_s1042" type="#_x0000_t202" style="position:absolute;left:1597;top:272;width:1278;height: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51LcUA&#10;AADbAAAADwAAAGRycy9kb3ducmV2LnhtbESPS2vDMBCE74X+B7GFXEoi50EeruVQAi3prU1Dcl2s&#10;jW1qrVxJcZx/HxUCPQ4z8w2TrXvTiI6cry0rGI8SEMSF1TWXCvbfb8MlCB+QNTaWScGVPKzzx4cM&#10;U20v/EXdLpQiQtinqKAKoU2l9EVFBv3ItsTRO1lnMETpSqkdXiLcNHKSJHNpsOa4UGFLm4qKn93Z&#10;KFjOtt3Rf0w/D8X81KzC86J7/3VKDZ761xcQgfrwH763t1rBdAx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jnUtxQAAANsAAAAPAAAAAAAAAAAAAAAAAJgCAABkcnMv&#10;ZG93bnJldi54bWxQSwUGAAAAAAQABAD1AAAAigMAAAAA&#10;">
                  <v:textbox>
                    <w:txbxContent>
                      <w:p w:rsidR="009C4164" w:rsidRDefault="009C4164" w:rsidP="009C416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商品录入</w:t>
                        </w:r>
                      </w:p>
                    </w:txbxContent>
                  </v:textbox>
                </v:shape>
                <v:line id="Line 23" o:spid="_x0000_s1043" style="position:absolute;visibility:visible;mso-wrap-style:square" from="2237,680" to="2238,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<v:line id="Line 24" o:spid="_x0000_s1044" style="position:absolute;visibility:visible;mso-wrap-style:square" from="1871,951" to="2600,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<v:line id="Line 25" o:spid="_x0000_s1045" style="position:absolute;visibility:visible;mso-wrap-style:square" from="1871,951" to="1872,1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dSX8QAAADbAAAADwAAAGRycy9kb3ducmV2LnhtbESPQWsCMRSE70L/Q3iF3jSrlapbo0gX&#10;wYMV1NLz6+Z1s3TzsmzSNf57Uyh4HGbmG2a5jrYRPXW+dqxgPMpAEJdO11wp+Dhvh3MQPiBrbByT&#10;git5WK8eBkvMtbvwkfpTqESCsM9RgQmhzaX0pSGLfuRa4uR9u85iSLKrpO7wkuC2kZMse5EWa04L&#10;Blt6M1T+nH6tgpkpjnImi/35UPT1eBHf4+fXQqmnx7h5BREohnv4v73TCp6n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N1JfxAAAANsAAAAPAAAAAAAAAAAA&#10;AAAAAKECAABkcnMvZG93bnJldi54bWxQSwUGAAAAAAQABAD5AAAAkgMAAAAA&#10;">
                  <v:stroke endarrow="block"/>
                </v:line>
                <v:line id="Line 26" o:spid="_x0000_s1046" style="position:absolute;visibility:visible;mso-wrap-style:square" from="2600,951" to="2603,1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v3xMQAAADbAAAADwAAAGRycy9kb3ducmV2LnhtbESPQWsCMRSE70L/Q3iF3jSrxapbo0gX&#10;wYMV1NLz6+Z1s3TzsmzSNf57Uyh4HGbmG2a5jrYRPXW+dqxgPMpAEJdO11wp+Dhvh3MQPiBrbByT&#10;git5WK8eBkvMtbvwkfpTqESCsM9RgQmhzaX0pSGLfuRa4uR9u85iSLKrpO7wkuC2kZMse5EWa04L&#10;Blt6M1T+nH6tgpkpjnImi/35UPT1eBHf4+fXQqmnx7h5BREohnv4v73TCp6n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e/fExAAAANsAAAAPAAAAAAAAAAAA&#10;AAAAAKECAABkcnMvZG93bnJldi54bWxQSwUGAAAAAAQABAD5AAAAkgMAAAAA&#10;">
                  <v:stroke endarrow="block"/>
                </v:line>
                <v:shape id="Text Box 27" o:spid="_x0000_s1047" type="#_x0000_t202" style="position:absolute;left:1597;top:1222;width:548;height:13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Q46cQA&#10;AADbAAAADwAAAGRycy9kb3ducmV2LnhtbESPzWrDMBCE74W8g9hALyWR24ITHMshlAR6aWj+7ou1&#10;sU2slZFUR337qlDocZiZb5hyHU0vRnK+s6zgeZ6BIK6t7rhRcD7tZksQPiBr7C2Tgm/ysK4mDyUW&#10;2t75QOMxNCJB2BeooA1hKKT0dUsG/dwOxMm7WmcwJOkaqR3eE9z08iXLcmmw47TQ4kBvLdW345dR&#10;EPPT08fiEBbb5X6Me4m77ae7KPU4jZsViEAx/If/2u9awWsOv1/SD5D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0OOnEAAAA2wAAAA8AAAAAAAAAAAAAAAAAmAIAAGRycy9k&#10;b3ducmV2LnhtbFBLBQYAAAAABAAEAPUAAACJAwAAAAA=&#10;">
                  <v:textbox style="layout-flow:vertical-ideographic">
                    <w:txbxContent>
                      <w:p w:rsidR="009C4164" w:rsidRDefault="009C4164" w:rsidP="009C4164"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新的商品及</w:t>
                        </w:r>
                        <w:r>
                          <w:rPr>
                            <w:rFonts w:hint="eastAsia"/>
                          </w:rPr>
                          <w:t>相关信息</w:t>
                        </w:r>
                      </w:p>
                    </w:txbxContent>
                  </v:textbox>
                </v:shape>
                <v:shape id="Text Box 28" o:spid="_x0000_s1048" type="#_x0000_t202" style="position:absolute;left:2326;top:1222;width:547;height:1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idcsMA&#10;AADbAAAADwAAAGRycy9kb3ducmV2LnhtbESPT2sCMRTE7wW/Q3hCL6VmbcGV1SgiCr1U/Nf7Y/Pc&#10;Xdy8LEm6xm9vCgWPw8z8hpkvo2lFT843lhWMRxkI4tLqhisF59P2fQrCB2SNrWVScCcPy8XgZY6F&#10;tjc+UH8MlUgQ9gUqqEPoCil9WZNBP7IdcfIu1hkMSbpKaoe3BDet/MiyiTTYcFqosaN1TeX1+GsU&#10;xMnp7Ts/hHwz3fVxJ3G72bsfpV6HcTUDESiGZ/i//aUVfObw9yX9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idcsMAAADbAAAADwAAAAAAAAAAAAAAAACYAgAAZHJzL2Rv&#10;d25yZXYueG1sUEsFBgAAAAAEAAQA9QAAAIgDAAAAAA==&#10;">
                  <v:textbox style="layout-flow:vertical-ideographic">
                    <w:txbxContent>
                      <w:p w:rsidR="009C4164" w:rsidRDefault="009C4164" w:rsidP="009C4164">
                        <w:r>
                          <w:rPr>
                            <w:rFonts w:hint="eastAsia"/>
                          </w:rPr>
                          <w:t>录入</w:t>
                        </w:r>
                        <w:r>
                          <w:t>数据库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C4164" w:rsidRDefault="009C4164" w:rsidP="009C4164"/>
    <w:p w:rsidR="009C4164" w:rsidRDefault="009C4164" w:rsidP="009C4164"/>
    <w:p w:rsidR="009C4164" w:rsidRDefault="009C4164" w:rsidP="009C4164"/>
    <w:p w:rsidR="009C4164" w:rsidRDefault="009C4164" w:rsidP="009C4164"/>
    <w:p w:rsidR="009C4164" w:rsidRDefault="009C4164" w:rsidP="009C4164"/>
    <w:p w:rsidR="009C4164" w:rsidRDefault="009C4164" w:rsidP="009C4164"/>
    <w:p w:rsidR="009C4164" w:rsidRDefault="009C4164" w:rsidP="009C4164"/>
    <w:p w:rsidR="009C4164" w:rsidRDefault="009C4164" w:rsidP="009C4164"/>
    <w:p w:rsidR="009C4164" w:rsidRDefault="009C4164" w:rsidP="009C4164"/>
    <w:p w:rsidR="009C4164" w:rsidRDefault="009C4164" w:rsidP="009C4164"/>
    <w:p w:rsidR="009C4164" w:rsidRDefault="009C4164" w:rsidP="009C4164"/>
    <w:p w:rsidR="009C4164" w:rsidRDefault="009C4164" w:rsidP="009C4164"/>
    <w:p w:rsidR="009C4164" w:rsidRDefault="009C4164" w:rsidP="009C4164"/>
    <w:p w:rsidR="009C4164" w:rsidRDefault="009C4164" w:rsidP="009C4164"/>
    <w:p w:rsidR="009C4164" w:rsidRDefault="009C4164" w:rsidP="009C4164"/>
    <w:p w:rsidR="009C4164" w:rsidRDefault="009C4164" w:rsidP="009C4164"/>
    <w:p w:rsidR="009C4164" w:rsidRDefault="009C4164" w:rsidP="009C4164"/>
    <w:p w:rsidR="009C4164" w:rsidRDefault="009C4164" w:rsidP="009C4164"/>
    <w:p w:rsidR="009C4164" w:rsidRDefault="009C4164" w:rsidP="009C4164">
      <w:r>
        <w:rPr>
          <w:rFonts w:hint="eastAsia"/>
        </w:rPr>
        <w:t>功能模块</w:t>
      </w:r>
      <w:r>
        <w:t>:</w:t>
      </w:r>
      <w:r>
        <w:t>商品</w:t>
      </w:r>
      <w:r>
        <w:rPr>
          <w:rFonts w:hint="eastAsia"/>
        </w:rPr>
        <w:t>删除</w:t>
      </w:r>
    </w:p>
    <w:p w:rsidR="009C4164" w:rsidRDefault="009C4164" w:rsidP="009C4164"/>
    <w:p w:rsidR="009C4164" w:rsidRDefault="009C4164" w:rsidP="009C4164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90C73E9" wp14:editId="5DC7754E">
                <wp:simplePos x="0" y="0"/>
                <wp:positionH relativeFrom="character">
                  <wp:posOffset>1047750</wp:posOffset>
                </wp:positionH>
                <wp:positionV relativeFrom="paragraph">
                  <wp:posOffset>98793</wp:posOffset>
                </wp:positionV>
                <wp:extent cx="3108960" cy="3305175"/>
                <wp:effectExtent l="0" t="0" r="15240" b="28575"/>
                <wp:wrapNone/>
                <wp:docPr id="60" name="组合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08960" cy="3305175"/>
                          <a:chOff x="0" y="0"/>
                          <a:chExt cx="4258" cy="3126"/>
                        </a:xfrm>
                      </wpg:grpSpPr>
                      <wps:wsp>
                        <wps:cNvPr id="61" name="AutoShape 21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4258" cy="3126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597" y="272"/>
                            <a:ext cx="1278" cy="4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4164" w:rsidRDefault="009C4164" w:rsidP="009C416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商品删除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2237" y="680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871" y="951"/>
                            <a:ext cx="729" cy="1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871" y="951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600" y="951"/>
                            <a:ext cx="3" cy="271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597" y="1222"/>
                            <a:ext cx="548" cy="13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4164" w:rsidRDefault="009C4164" w:rsidP="009C4164">
                              <w:r>
                                <w:rPr>
                                  <w:rFonts w:hint="eastAsia"/>
                                </w:rPr>
                                <w:t>删除</w:t>
                              </w:r>
                              <w:r>
                                <w:t>商品及</w:t>
                              </w:r>
                              <w:r>
                                <w:rPr>
                                  <w:rFonts w:hint="eastAsia"/>
                                </w:rPr>
                                <w:t>相关信息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326" y="1222"/>
                            <a:ext cx="547" cy="13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4164" w:rsidRDefault="009C4164" w:rsidP="009C4164">
                              <w:r>
                                <w:rPr>
                                  <w:rFonts w:hint="eastAsia"/>
                                </w:rPr>
                                <w:t>录入</w:t>
                              </w:r>
                              <w:r>
                                <w:t>数据库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0C73E9" id="组合 60" o:spid="_x0000_s1049" style="position:absolute;margin-left:82.5pt;margin-top:7.8pt;width:244.8pt;height:260.25pt;z-index:251662336;mso-position-horizontal-relative:char" coordsize="4258,3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">
                <v:rect id="AutoShape 21" o:spid="_x0000_s1050" style="position:absolute;width:4258;height:31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evtsMA&#10;AADbAAAADwAAAGRycy9kb3ducmV2LnhtbESPQWvCQBSE7wX/w/IEb3VjQSnRNUSp4EmoLVRvj+xz&#10;NyT7NmRXk/77bqHQ4zAz3zCbYnSteFAfas8KFvMMBHHldc1GwefH4fkVRIjIGlvPpOCbAhTbydMG&#10;c+0HfqfHORqRIBxyVGBj7HIpQ2XJYZj7jjh5N987jEn2RuoehwR3rXzJspV0WHNasNjR3lLVnO9O&#10;wVt3PZVLE2T5Fe2l8bvhYE9Gqdl0LNcgIo3xP/zXPmoFqwX8fkk/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5evtsMAAADbAAAADwAAAAAAAAAAAAAAAACYAgAAZHJzL2Rv&#10;d25yZXYueG1sUEsFBgAAAAAEAAQA9QAAAIgDAAAAAA==&#10;" filled="f">
                  <o:lock v:ext="edit" aspectratio="t" text="t"/>
                </v:rect>
                <v:shape id="Text Box 22" o:spid="_x0000_s1051" type="#_x0000_t202" style="position:absolute;left:1597;top:272;width:1278;height: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/ER8QA&#10;AADbAAAADwAAAGRycy9kb3ducmV2LnhtbESPQWvCQBSE74L/YXkFL1I3Wkk1uooIFntTW9rrI/tM&#10;QrNv4+4a03/fLQgeh5n5hlmuO1OLlpyvLCsYjxIQxLnVFRcKPj92zzMQPiBrrC2Tgl/ysF71e0vM&#10;tL3xkdpTKESEsM9QQRlCk0np85IM+pFtiKN3ts5giNIVUju8Rbip5SRJUmmw4rhQYkPbkvKf09Uo&#10;mE337bd/fzl85em5nofha/t2cUoNnrrNAkSgLjzC9/ZeK0gn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vxEfEAAAA2wAAAA8AAAAAAAAAAAAAAAAAmAIAAGRycy9k&#10;b3ducmV2LnhtbFBLBQYAAAAABAAEAPUAAACJAwAAAAA=&#10;">
                  <v:textbox>
                    <w:txbxContent>
                      <w:p w:rsidR="009C4164" w:rsidRDefault="009C4164" w:rsidP="009C416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商品删除</w:t>
                        </w:r>
                      </w:p>
                    </w:txbxContent>
                  </v:textbox>
                </v:shape>
                <v:line id="Line 23" o:spid="_x0000_s1052" style="position:absolute;visibility:visible;mso-wrap-style:square" from="2237,680" to="2238,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<v:line id="Line 24" o:spid="_x0000_s1053" style="position:absolute;visibility:visible;mso-wrap-style:square" from="1871,951" to="2600,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2utc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P91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ba61xAAAANwAAAAPAAAAAAAAAAAA&#10;AAAAAKECAABkcnMvZG93bnJldi54bWxQSwUGAAAAAAQABAD5AAAAkgMAAAAA&#10;"/>
                <v:line id="Line 25" o:spid="_x0000_s1054" style="position:absolute;visibility:visible;mso-wrap-style:square" from="1871,951" to="1872,1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nbusMAAADcAAAADwAAAGRycy9kb3ducmV2LnhtbERPS2sCMRC+F/wPYYTeatYK1V2NUroI&#10;PdSCDzyPm+lm6WaybNI1/feNUPA2H99zVptoWzFQ7xvHCqaTDARx5XTDtYLTcfu0AOEDssbWMSn4&#10;JQ+b9ehhhYV2V97TcAi1SCHsC1RgQugKKX1lyKKfuI44cV+utxgS7Gupe7ymcNvK5yx7kRYbTg0G&#10;O3ozVH0ffqyCuSn3ci7Lj+NnOTTTPO7i+ZIr9TiOr0sQgWK4i//d7zrNz2dweyZd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Z27rDAAAA3AAAAA8AAAAAAAAAAAAA&#10;AAAAoQIAAGRycy9kb3ducmV2LnhtbFBLBQYAAAAABAAEAPkAAACRAwAAAAA=&#10;">
                  <v:stroke endarrow="block"/>
                </v:line>
                <v:line id="Line 26" o:spid="_x0000_s1055" style="position:absolute;visibility:visible;mso-wrap-style:square" from="2600,951" to="2603,1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BDzsMAAADcAAAADwAAAGRycy9kb3ducmV2LnhtbERPS2sCMRC+F/wPYYTeatYi1V2NUroI&#10;PdSCDzyPm+lm6WaybNI1/feNUPA2H99zVptoWzFQ7xvHCqaTDARx5XTDtYLTcfu0AOEDssbWMSn4&#10;JQ+b9ehhhYV2V97TcAi1SCHsC1RgQugKKX1lyKKfuI44cV+utxgS7Gupe7ymcNvK5yx7kRYbTg0G&#10;O3ozVH0ffqyCuSn3ci7Lj+NnOTTTPO7i+ZIr9TiOr0sQgWK4i//d7zrNz2dweyZd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3wQ87DAAAA3AAAAA8AAAAAAAAAAAAA&#10;AAAAoQIAAGRycy9kb3ducmV2LnhtbFBLBQYAAAAABAAEAPkAAACRAwAAAAA=&#10;">
                  <v:stroke endarrow="block"/>
                </v:line>
                <v:shape id="Text Box 27" o:spid="_x0000_s1056" type="#_x0000_t202" style="position:absolute;left:1597;top:1222;width:548;height:13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600sIA&#10;AADcAAAADwAAAGRycy9kb3ducmV2LnhtbERPS2sCMRC+F/wPYYReimYr1MdqFCkKvSj1dR824+7i&#10;ZrIkcU3/vSkUepuP7zmLVTSN6Mj52rKC92EGgriwuuZSwfm0HUxB+ICssbFMCn7Iw2rZe1lgru2D&#10;D9QdQylSCPscFVQhtLmUvqjIoB/aljhxV+sMhgRdKbXDRwo3jRxl2VgarDk1VNjSZ0XF7Xg3CuL4&#10;9LabHMJkM913cS9xu/l2F6Ve+3E9BxEohn/xn/tLp/mzD/h9Jl0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TrTSwgAAANwAAAAPAAAAAAAAAAAAAAAAAJgCAABkcnMvZG93&#10;bnJldi54bWxQSwUGAAAAAAQABAD1AAAAhwMAAAAA&#10;">
                  <v:textbox style="layout-flow:vertical-ideographic">
                    <w:txbxContent>
                      <w:p w:rsidR="009C4164" w:rsidRDefault="009C4164" w:rsidP="009C4164">
                        <w:r>
                          <w:rPr>
                            <w:rFonts w:hint="eastAsia"/>
                          </w:rPr>
                          <w:t>删除</w:t>
                        </w:r>
                        <w:r>
                          <w:t>商品及</w:t>
                        </w:r>
                        <w:r>
                          <w:rPr>
                            <w:rFonts w:hint="eastAsia"/>
                          </w:rPr>
                          <w:t>相关信息</w:t>
                        </w:r>
                      </w:p>
                    </w:txbxContent>
                  </v:textbox>
                </v:shape>
                <v:shape id="Text Box 28" o:spid="_x0000_s1057" type="#_x0000_t202" style="position:absolute;left:2326;top:1222;width:547;height:1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wqpcIA&#10;AADcAAAADwAAAGRycy9kb3ducmV2LnhtbERPS2sCMRC+C/6HMEIvUrPtYbWrUUQUelHq6z5sxt3F&#10;zWRJ0jX996ZQ6G0+vucsVtG0oifnG8sK3iYZCOLS6oYrBZfz7nUGwgdkja1lUvBDHlbL4WCBhbYP&#10;PlJ/CpVIIewLVFCH0BVS+rImg35iO+LE3awzGBJ0ldQOHynctPI9y3JpsOHUUGNHm5rK++nbKIj5&#10;ebyfHsN0Ozv08SBxt/1yV6VeRnE9BxEohn/xn/tTp/kfOfw+ky6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nCqlwgAAANwAAAAPAAAAAAAAAAAAAAAAAJgCAABkcnMvZG93&#10;bnJldi54bWxQSwUGAAAAAAQABAD1AAAAhwMAAAAA&#10;">
                  <v:textbox style="layout-flow:vertical-ideographic">
                    <w:txbxContent>
                      <w:p w:rsidR="009C4164" w:rsidRDefault="009C4164" w:rsidP="009C4164">
                        <w:r>
                          <w:rPr>
                            <w:rFonts w:hint="eastAsia"/>
                          </w:rPr>
                          <w:t>录入</w:t>
                        </w:r>
                        <w:r>
                          <w:t>数据库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C4164" w:rsidRDefault="009C4164" w:rsidP="009C4164"/>
    <w:p w:rsidR="009C4164" w:rsidRDefault="009C4164" w:rsidP="009C4164"/>
    <w:p w:rsidR="009C4164" w:rsidRDefault="009C4164" w:rsidP="009C4164"/>
    <w:p w:rsidR="009C4164" w:rsidRDefault="009C4164" w:rsidP="009C4164"/>
    <w:p w:rsidR="009C4164" w:rsidRDefault="009C4164" w:rsidP="009C4164"/>
    <w:p w:rsidR="009C4164" w:rsidRDefault="009C4164" w:rsidP="009C4164"/>
    <w:p w:rsidR="009C4164" w:rsidRDefault="009C4164" w:rsidP="009C4164"/>
    <w:p w:rsidR="009C4164" w:rsidRDefault="009C4164" w:rsidP="009C4164"/>
    <w:p w:rsidR="009C4164" w:rsidRDefault="009C4164" w:rsidP="009C4164"/>
    <w:p w:rsidR="009C4164" w:rsidRDefault="009C4164" w:rsidP="009C4164"/>
    <w:p w:rsidR="009C4164" w:rsidRDefault="009C4164" w:rsidP="009C4164"/>
    <w:p w:rsidR="009C4164" w:rsidRDefault="009C4164" w:rsidP="009C4164"/>
    <w:p w:rsidR="009C4164" w:rsidRDefault="009C4164" w:rsidP="009C4164"/>
    <w:p w:rsidR="009C4164" w:rsidRDefault="009C4164" w:rsidP="009C4164"/>
    <w:p w:rsidR="009C4164" w:rsidRDefault="009C4164" w:rsidP="009C4164"/>
    <w:p w:rsidR="009C4164" w:rsidRDefault="009C4164" w:rsidP="009C4164"/>
    <w:p w:rsidR="009C4164" w:rsidRDefault="009C4164" w:rsidP="009C4164"/>
    <w:p w:rsidR="009C4164" w:rsidRDefault="009C4164" w:rsidP="009C4164"/>
    <w:p w:rsidR="009C4164" w:rsidRDefault="009C4164" w:rsidP="009C4164"/>
    <w:p w:rsidR="009C4164" w:rsidRDefault="009C4164" w:rsidP="009C4164"/>
    <w:p w:rsidR="009C4164" w:rsidRDefault="009C4164" w:rsidP="009C4164"/>
    <w:p w:rsidR="009C4164" w:rsidRDefault="009C4164" w:rsidP="009C4164"/>
    <w:p w:rsidR="009C4164" w:rsidRDefault="009C4164" w:rsidP="009C4164">
      <w:r>
        <w:rPr>
          <w:rFonts w:hint="eastAsia"/>
        </w:rPr>
        <w:t>功能模块</w:t>
      </w:r>
      <w:r>
        <w:t>:</w:t>
      </w:r>
      <w:r>
        <w:t>商品</w:t>
      </w:r>
      <w:r>
        <w:rPr>
          <w:rFonts w:hint="eastAsia"/>
        </w:rPr>
        <w:t>价格修改</w:t>
      </w:r>
    </w:p>
    <w:p w:rsidR="009C4164" w:rsidRDefault="009C4164" w:rsidP="009C4164"/>
    <w:p w:rsidR="009C4164" w:rsidRDefault="009C4164" w:rsidP="009C4164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12AE9F7" wp14:editId="665E5862">
                <wp:simplePos x="0" y="0"/>
                <wp:positionH relativeFrom="character">
                  <wp:posOffset>904875</wp:posOffset>
                </wp:positionH>
                <wp:positionV relativeFrom="paragraph">
                  <wp:posOffset>36195</wp:posOffset>
                </wp:positionV>
                <wp:extent cx="3108960" cy="3305175"/>
                <wp:effectExtent l="0" t="0" r="15240" b="28575"/>
                <wp:wrapNone/>
                <wp:docPr id="197" name="组合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08960" cy="3305175"/>
                          <a:chOff x="0" y="0"/>
                          <a:chExt cx="4258" cy="3126"/>
                        </a:xfrm>
                      </wpg:grpSpPr>
                      <wps:wsp>
                        <wps:cNvPr id="198" name="AutoShape 21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4258" cy="3126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597" y="272"/>
                            <a:ext cx="1456" cy="4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4164" w:rsidRDefault="009C4164" w:rsidP="009C416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商品价格修改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2237" y="680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871" y="951"/>
                            <a:ext cx="729" cy="1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871" y="951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600" y="951"/>
                            <a:ext cx="3" cy="271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597" y="1222"/>
                            <a:ext cx="548" cy="13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4164" w:rsidRDefault="009C4164" w:rsidP="009C4164"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新的商品</w:t>
                              </w:r>
                              <w:r>
                                <w:rPr>
                                  <w:rFonts w:hint="eastAsia"/>
                                </w:rPr>
                                <w:t>价格信息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326" y="1222"/>
                            <a:ext cx="547" cy="13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4164" w:rsidRDefault="009C4164" w:rsidP="009C4164">
                              <w:r>
                                <w:rPr>
                                  <w:rFonts w:hint="eastAsia"/>
                                </w:rPr>
                                <w:t>录入</w:t>
                              </w:r>
                              <w:r>
                                <w:t>数据库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2AE9F7" id="组合 197" o:spid="_x0000_s1058" style="position:absolute;margin-left:71.25pt;margin-top:2.85pt;width:244.8pt;height:260.25pt;z-index:251663360;mso-position-horizontal-relative:char" coordsize="4258,3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">
                <v:rect id="AutoShape 21" o:spid="_x0000_s1059" style="position:absolute;width:4258;height:31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1FHsUA&#10;AADcAAAADwAAAGRycy9kb3ducmV2LnhtbESPQWvDMAyF74P+B6PBbquzwkab1i1pWWGnwrpBt5uI&#10;VTs0lkPsNdm/nw6D3iTe03ufVpsxtOpKfWoiG3iaFqCI62gbdgY+P/aPc1ApI1tsI5OBX0qwWU/u&#10;VljaOPA7XY/ZKQnhVKIBn3NXap1qTwHTNHbEop1jHzDL2jttexwkPLR6VhQvOmDD0uCxo52n+nL8&#10;CQZeu+9D9eySrk7Zf13idtj7gzPm4X6slqAyjflm/r9+s4K/EFp5Rib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jUUexQAAANwAAAAPAAAAAAAAAAAAAAAAAJgCAABkcnMv&#10;ZG93bnJldi54bWxQSwUGAAAAAAQABAD1AAAAigMAAAAA&#10;" filled="f">
                  <o:lock v:ext="edit" aspectratio="t" text="t"/>
                </v:rect>
                <v:shape id="Text Box 22" o:spid="_x0000_s1060" type="#_x0000_t202" style="position:absolute;left:1597;top:272;width:1456;height: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AAPMMA&#10;AADcAAAADwAAAGRycy9kb3ducmV2LnhtbERPTWvCQBC9C/0PyxR6kbqxFTXRVUrBYm8aS3sdsmMS&#10;zM7G3TWm/75bELzN433Oct2bRnTkfG1ZwXiUgCAurK65VPB12DzPQfiArLGxTAp+ycN69TBYYqbt&#10;lffU5aEUMYR9hgqqENpMSl9UZNCPbEscuaN1BkOErpTa4TWGm0a+JMlUGqw5NlTY0ntFxSm/GAXz&#10;ybb78Z+vu+9iemzSMJx1H2en1NNj/7YAEagPd/HNvdVxfprC/zPxAr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OAAPMMAAADcAAAADwAAAAAAAAAAAAAAAACYAgAAZHJzL2Rv&#10;d25yZXYueG1sUEsFBgAAAAAEAAQA9QAAAIgDAAAAAA==&#10;">
                  <v:textbox>
                    <w:txbxContent>
                      <w:p w:rsidR="009C4164" w:rsidRDefault="009C4164" w:rsidP="009C416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商品价格修改</w:t>
                        </w:r>
                      </w:p>
                    </w:txbxContent>
                  </v:textbox>
                </v:shape>
                <v:line id="Line 23" o:spid="_x0000_s1061" style="position:absolute;visibility:visible;mso-wrap-style:square" from="2237,680" to="2238,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xhosUAAADc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EuHvTDw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xhosUAAADcAAAADwAAAAAAAAAA&#10;AAAAAAChAgAAZHJzL2Rvd25yZXYueG1sUEsFBgAAAAAEAAQA+QAAAJMDAAAAAA==&#10;"/>
                <v:line id="Line 24" o:spid="_x0000_s1062" style="position:absolute;visibility:visible;mso-wrap-style:square" from="1871,951" to="2600,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DEOc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OBn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KQxDnGAAAA3AAAAA8AAAAAAAAA&#10;AAAAAAAAoQIAAGRycy9kb3ducmV2LnhtbFBLBQYAAAAABAAEAPkAAACUAwAAAAA=&#10;"/>
                <v:line id="Line 25" o:spid="_x0000_s1063" style="position:absolute;visibility:visible;mso-wrap-style:square" from="1871,951" to="1872,1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qK2sQAAADcAAAADwAAAGRycy9kb3ducmV2LnhtbESPQWsCMRSE7wX/Q3iCt5p1D1pXo4hL&#10;wYMtqKXn5+a5Wdy8LJt0Tf99Uyj0OMzMN8x6G20rBup941jBbJqBIK6cbrhW8HF5fX4B4QOyxtYx&#10;KfgmD9vN6GmNhXYPPtFwDrVIEPYFKjAhdIWUvjJk0U9dR5y8m+sthiT7WuoeHwluW5ln2VxabDgt&#10;GOxob6i6n7+sgoUpT3Ihy+PlvRya2TK+xc/rUqnJOO5WIALF8B/+ax+0gjzL4fdMOgJy8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eoraxAAAANwAAAAPAAAAAAAAAAAA&#10;AAAAAKECAABkcnMvZG93bnJldi54bWxQSwUGAAAAAAQABAD5AAAAkgMAAAAA&#10;">
                  <v:stroke endarrow="block"/>
                </v:line>
                <v:line id="Line 26" o:spid="_x0000_s1064" style="position:absolute;visibility:visible;mso-wrap-style:square" from="2600,951" to="2603,1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YvQcUAAADcAAAADwAAAGRycy9kb3ducmV2LnhtbESPT2sCMRTE74V+h/AK3mpWhaqrUUoX&#10;wYMt+AfPz81zs3TzsmzSNX77plDwOMzMb5jlOtpG9NT52rGC0TADQVw6XXOl4HTcvM5A+ICssXFM&#10;Cu7kYb16flpirt2N99QfQiUShH2OCkwIbS6lLw1Z9EPXEifv6jqLIcmukrrDW4LbRo6z7E1arDkt&#10;GGzpw1D5ffixCqam2MupLHbHr6KvR/P4Gc+XuVKDl/i+ABEohkf4v73VCsbZBP7OpCM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TYvQcUAAADcAAAADwAAAAAAAAAA&#10;AAAAAAChAgAAZHJzL2Rvd25yZXYueG1sUEsFBgAAAAAEAAQA+QAAAJMDAAAAAA==&#10;">
                  <v:stroke endarrow="block"/>
                </v:line>
                <v:shape id="Text Box 27" o:spid="_x0000_s1065" type="#_x0000_t202" style="position:absolute;left:1597;top:1222;width:548;height:13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3lssMA&#10;AADcAAAADwAAAGRycy9kb3ducmV2LnhtbESPQWsCMRSE74L/ITzBi9RspaisRhFR8FKpWu+PzXN3&#10;cfOyJOka/70pFHocZuYbZrmOphEdOV9bVvA+zkAQF1bXXCr4vuzf5iB8QNbYWCYFT/KwXvV7S8y1&#10;ffCJunMoRYKwz1FBFUKbS+mLigz6sW2Jk3ezzmBI0pVSO3wkuGnkJMum0mDNaaHClrYVFffzj1EQ&#10;p5fR5+wUZrv5sYtHifvdl7sqNRzEzQJEoBj+w3/tg1YwyT7g90w6AnL1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3lssMAAADcAAAADwAAAAAAAAAAAAAAAACYAgAAZHJzL2Rv&#10;d25yZXYueG1sUEsFBgAAAAAEAAQA9QAAAIgDAAAAAA==&#10;">
                  <v:textbox style="layout-flow:vertical-ideographic">
                    <w:txbxContent>
                      <w:p w:rsidR="009C4164" w:rsidRDefault="009C4164" w:rsidP="009C4164"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新的商品</w:t>
                        </w:r>
                        <w:r>
                          <w:rPr>
                            <w:rFonts w:hint="eastAsia"/>
                          </w:rPr>
                          <w:t>价格信息</w:t>
                        </w:r>
                      </w:p>
                    </w:txbxContent>
                  </v:textbox>
                </v:shape>
                <v:shape id="Text Box 28" o:spid="_x0000_s1066" type="#_x0000_t202" style="position:absolute;left:2326;top:1222;width:547;height:1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FAKcMA&#10;AADcAAAADwAAAGRycy9kb3ducmV2LnhtbESPQWsCMRSE74L/ITzBi9RshaqsRhFR8FKpWu+PzXN3&#10;cfOyJOka/70pFHocZuYbZrmOphEdOV9bVvA+zkAQF1bXXCr4vuzf5iB8QNbYWCYFT/KwXvV7S8y1&#10;ffCJunMoRYKwz1FBFUKbS+mLigz6sW2Jk3ezzmBI0pVSO3wkuGnkJMum0mDNaaHClrYVFffzj1EQ&#10;p5fR5+wUZrv5sYtHifvdl7sqNRzEzQJEoBj+w3/tg1YwyT7g90w6AnL1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FAKcMAAADcAAAADwAAAAAAAAAAAAAAAACYAgAAZHJzL2Rv&#10;d25yZXYueG1sUEsFBgAAAAAEAAQA9QAAAIgDAAAAAA==&#10;">
                  <v:textbox style="layout-flow:vertical-ideographic">
                    <w:txbxContent>
                      <w:p w:rsidR="009C4164" w:rsidRDefault="009C4164" w:rsidP="009C4164">
                        <w:r>
                          <w:rPr>
                            <w:rFonts w:hint="eastAsia"/>
                          </w:rPr>
                          <w:t>录入</w:t>
                        </w:r>
                        <w:r>
                          <w:t>数据库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C4164" w:rsidRDefault="009C4164" w:rsidP="009C4164"/>
    <w:p w:rsidR="009C4164" w:rsidRDefault="009C4164" w:rsidP="009C4164"/>
    <w:p w:rsidR="009C4164" w:rsidRDefault="009C4164" w:rsidP="009C4164"/>
    <w:p w:rsidR="009C4164" w:rsidRPr="00621065" w:rsidRDefault="009C4164" w:rsidP="009C4164"/>
    <w:p w:rsidR="009C4164" w:rsidRDefault="009C4164" w:rsidP="009C4164"/>
    <w:p w:rsidR="009C4164" w:rsidRDefault="009C4164" w:rsidP="009C4164"/>
    <w:p w:rsidR="009C4164" w:rsidRDefault="009C4164" w:rsidP="009C4164"/>
    <w:p w:rsidR="009C4164" w:rsidRDefault="009C4164" w:rsidP="009C4164"/>
    <w:p w:rsidR="009C4164" w:rsidRDefault="009C4164" w:rsidP="009C4164"/>
    <w:p w:rsidR="009C4164" w:rsidRDefault="009C4164" w:rsidP="009C4164"/>
    <w:p w:rsidR="009C4164" w:rsidRDefault="009C4164" w:rsidP="009C4164"/>
    <w:p w:rsidR="009C4164" w:rsidRDefault="009C4164" w:rsidP="009C4164"/>
    <w:p w:rsidR="009C4164" w:rsidRDefault="009C4164" w:rsidP="009C4164"/>
    <w:p w:rsidR="009C4164" w:rsidRDefault="009C4164" w:rsidP="009C4164"/>
    <w:p w:rsidR="009C4164" w:rsidRDefault="009C4164" w:rsidP="009C4164"/>
    <w:p w:rsidR="009C4164" w:rsidRDefault="009C4164" w:rsidP="009C4164"/>
    <w:p w:rsidR="009C4164" w:rsidRDefault="009C4164" w:rsidP="009C4164"/>
    <w:p w:rsidR="009C4164" w:rsidRDefault="009C4164" w:rsidP="009C4164"/>
    <w:p w:rsidR="009C4164" w:rsidRDefault="009C4164" w:rsidP="009C4164">
      <w:r>
        <w:rPr>
          <w:rFonts w:hint="eastAsia"/>
        </w:rPr>
        <w:t>功能模块</w:t>
      </w:r>
      <w:r>
        <w:t>:</w:t>
      </w:r>
      <w:r>
        <w:t>商品库存管理</w:t>
      </w:r>
    </w:p>
    <w:p w:rsidR="009C4164" w:rsidRDefault="009C4164" w:rsidP="009C4164"/>
    <w:p w:rsidR="009C4164" w:rsidRDefault="009C4164" w:rsidP="009C4164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97E2143" wp14:editId="06CEF21E">
                <wp:simplePos x="0" y="0"/>
                <wp:positionH relativeFrom="character">
                  <wp:posOffset>899160</wp:posOffset>
                </wp:positionH>
                <wp:positionV relativeFrom="paragraph">
                  <wp:posOffset>7620</wp:posOffset>
                </wp:positionV>
                <wp:extent cx="3108960" cy="3305175"/>
                <wp:effectExtent l="0" t="0" r="15240" b="28575"/>
                <wp:wrapNone/>
                <wp:docPr id="206" name="组合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08960" cy="3305175"/>
                          <a:chOff x="0" y="0"/>
                          <a:chExt cx="4258" cy="3126"/>
                        </a:xfrm>
                      </wpg:grpSpPr>
                      <wps:wsp>
                        <wps:cNvPr id="207" name="AutoShape 21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4258" cy="3126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597" y="272"/>
                            <a:ext cx="1278" cy="4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4164" w:rsidRDefault="009C4164" w:rsidP="009C416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库存管理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2237" y="680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871" y="951"/>
                            <a:ext cx="729" cy="1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871" y="951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600" y="951"/>
                            <a:ext cx="3" cy="271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597" y="1222"/>
                            <a:ext cx="548" cy="1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4164" w:rsidRDefault="009C4164" w:rsidP="009C4164"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商品</w:t>
                              </w:r>
                              <w:r>
                                <w:rPr>
                                  <w:rFonts w:hint="eastAsia"/>
                                </w:rPr>
                                <w:t>数目</w:t>
                              </w:r>
                              <w:r>
                                <w:t>的</w:t>
                              </w:r>
                              <w:r>
                                <w:rPr>
                                  <w:rFonts w:hint="eastAsia"/>
                                </w:rPr>
                                <w:t>相关信息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326" y="1222"/>
                            <a:ext cx="547" cy="1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4164" w:rsidRDefault="009C4164" w:rsidP="009C4164">
                              <w:r>
                                <w:rPr>
                                  <w:rFonts w:hint="eastAsia"/>
                                </w:rPr>
                                <w:t>录入</w:t>
                              </w:r>
                              <w:r>
                                <w:t>数据库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7E2143" id="组合 206" o:spid="_x0000_s1067" style="position:absolute;margin-left:70.8pt;margin-top:.6pt;width:244.8pt;height:260.25pt;z-index:251664384;mso-position-horizontal-relative:char" coordsize="4258,3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">
                <v:rect id="AutoShape 21" o:spid="_x0000_s1068" style="position:absolute;width:4258;height:31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0ll8QA&#10;AADcAAAADwAAAGRycy9kb3ducmV2LnhtbESPQWvCQBSE70L/w/IKvemmAbWkriEVhZ6E2kLb2yP7&#10;uhvMvg3Z1cR/7woFj8PMfMOsytG14kx9aDwreJ5lIIhrrxs2Cr4+d9MXECEia2w9k4ILBSjXD5MV&#10;FtoP/EHnQzQiQTgUqMDG2BVShtqSwzDzHXHy/nzvMCbZG6l7HBLctTLPsoV02HBasNjRxlJ9PJyc&#10;gm33u6/mJsjqO9qfo38bdnZvlHp6HKtXEJHGeA//t9+1gjxbwu1MOgJyf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9JZfEAAAA3AAAAA8AAAAAAAAAAAAAAAAAmAIAAGRycy9k&#10;b3ducmV2LnhtbFBLBQYAAAAABAAEAPUAAACJAwAAAAA=&#10;" filled="f">
                  <o:lock v:ext="edit" aspectratio="t" text="t"/>
                </v:rect>
                <v:shape id="Text Box 22" o:spid="_x0000_s1069" type="#_x0000_t202" style="position:absolute;left:1597;top:272;width:1278;height: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NRXMIA&#10;AADcAAAADwAAAGRycy9kb3ducmV2LnhtbERPy4rCMBTdD/gP4QpuBk11xEc1yiA46G5GRbeX5toW&#10;m5tOEmv9e7MYmOXhvJfr1lSiIedLywqGgwQEcWZ1ybmC03Hbn4HwAVljZZkUPMnDetV5W2Kq7YN/&#10;qDmEXMQQ9ikqKEKoUyl9VpBBP7A1ceSu1hkMEbpcaoePGG4qOUqSiTRYcmwosKZNQdntcDcKZuNd&#10;c/H7j+9zNrlW8/A+bb5+nVK9bvu5ABGoDf/iP/dOKxglcW08E4+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g1FcwgAAANwAAAAPAAAAAAAAAAAAAAAAAJgCAABkcnMvZG93&#10;bnJldi54bWxQSwUGAAAAAAQABAD1AAAAhwMAAAAA&#10;">
                  <v:textbox>
                    <w:txbxContent>
                      <w:p w:rsidR="009C4164" w:rsidRDefault="009C4164" w:rsidP="009C416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库存管理</w:t>
                        </w:r>
                      </w:p>
                    </w:txbxContent>
                  </v:textbox>
                </v:shape>
                <v:line id="Line 23" o:spid="_x0000_s1070" style="position:absolute;visibility:visible;mso-wrap-style:square" from="2237,680" to="2238,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bIP8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SV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myD/GAAAA3AAAAA8AAAAAAAAA&#10;AAAAAAAAoQIAAGRycy9kb3ducmV2LnhtbFBLBQYAAAAABAAEAPkAAACUAwAAAAA=&#10;"/>
                <v:line id="Line 24" o:spid="_x0000_s1071" style="position:absolute;visibility:visible;mso-wrap-style:square" from="1871,951" to="2600,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X3f8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nxz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Bfd/xAAAANwAAAAPAAAAAAAAAAAA&#10;AAAAAKECAABkcnMvZG93bnJldi54bWxQSwUGAAAAAAQABAD5AAAAkgMAAAAA&#10;"/>
                <v:line id="Line 25" o:spid="_x0000_s1072" style="position:absolute;visibility:visible;mso-wrap-style:square" from="1871,951" to="1872,1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GCcMQAAADcAAAADwAAAGRycy9kb3ducmV2LnhtbESPQWsCMRSE7wX/Q3iCt5pdD1pXo4hL&#10;wYMtqKXn5+a5Wdy8LJt0Tf99Uyj0OMzMN8x6G20rBup941hBPs1AEFdON1wr+Li8Pr+A8AFZY+uY&#10;FHyTh+1m9LTGQrsHn2g4h1okCPsCFZgQukJKXxmy6KeuI07ezfUWQ5J9LXWPjwS3rZxl2VxabDgt&#10;GOxob6i6n7+sgoUpT3Ihy+PlvRyafBnf4ud1qdRkHHcrEIFi+A//tQ9awSzP4fdMOgJy8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cYJwxAAAANwAAAAPAAAAAAAAAAAA&#10;AAAAAKECAABkcnMvZG93bnJldi54bWxQSwUGAAAAAAQABAD5AAAAkgMAAAAA&#10;">
                  <v:stroke endarrow="block"/>
                </v:line>
                <v:line id="Line 26" o:spid="_x0000_s1073" style="position:absolute;visibility:visible;mso-wrap-style:square" from="2600,951" to="2603,1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McB8UAAADcAAAADwAAAGRycy9kb3ducmV2LnhtbESPQWvCQBSE74X+h+UVequb5FA1dZXS&#10;IPRQBbX0/Jp9ZoPZtyG7xu2/7wqCx2FmvmEWq2g7MdLgW8cK8kkGgrh2uuVGwfdh/TID4QOyxs4x&#10;KfgjD6vl48MCS+0uvKNxHxqRIOxLVGBC6EspfW3Iop+4njh5RzdYDEkOjdQDXhLcdrLIsldpseW0&#10;YLCnD0P1aX+2Cqam2smprL4O22ps83ncxJ/fuVLPT/H9DUSgGO7hW/tTKyjyAq5n0hG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6McB8UAAADcAAAADwAAAAAAAAAA&#10;AAAAAAChAgAAZHJzL2Rvd25yZXYueG1sUEsFBgAAAAAEAAQA+QAAAJMDAAAAAA==&#10;">
                  <v:stroke endarrow="block"/>
                </v:line>
                <v:shape id="Text Box 27" o:spid="_x0000_s1074" type="#_x0000_t202" style="position:absolute;left:1597;top:1222;width:548;height:1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3rG8MA&#10;AADcAAAADwAAAGRycy9kb3ducmV2LnhtbESPT2sCMRTE74LfIbyCF9GsFlS2RpGi4KXi3/tj87q7&#10;dPOyJOmafvtGEDwOM/MbZrmOphEdOV9bVjAZZyCIC6trLhVcL7vRAoQPyBoby6TgjzysV/3eEnNt&#10;73yi7hxKkSDsc1RQhdDmUvqiIoN+bFvi5H1bZzAk6UqpHd4T3DRymmUzabDmtFBhS58VFT/nX6Mg&#10;zi7Dr/kpzLeLQxcPEnfbo7spNXiLmw8QgWJ4hZ/tvVYwnbzD40w6An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3rG8MAAADcAAAADwAAAAAAAAAAAAAAAACYAgAAZHJzL2Rv&#10;d25yZXYueG1sUEsFBgAAAAAEAAQA9QAAAIgDAAAAAA==&#10;">
                  <v:textbox style="layout-flow:vertical-ideographic">
                    <w:txbxContent>
                      <w:p w:rsidR="009C4164" w:rsidRDefault="009C4164" w:rsidP="009C4164"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商品</w:t>
                        </w:r>
                        <w:r>
                          <w:rPr>
                            <w:rFonts w:hint="eastAsia"/>
                          </w:rPr>
                          <w:t>数目</w:t>
                        </w:r>
                        <w:r>
                          <w:t>的</w:t>
                        </w:r>
                        <w:r>
                          <w:rPr>
                            <w:rFonts w:hint="eastAsia"/>
                          </w:rPr>
                          <w:t>相关信息</w:t>
                        </w:r>
                      </w:p>
                    </w:txbxContent>
                  </v:textbox>
                </v:shape>
                <v:shape id="Text Box 28" o:spid="_x0000_s1075" type="#_x0000_t202" style="position:absolute;left:2326;top:1222;width:547;height:1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Rzb8MA&#10;AADcAAAADwAAAGRycy9kb3ducmV2LnhtbESPT2sCMRTE74LfIbyCF9GsUlS2RpGi4KXi3/tj87q7&#10;dPOyJOmafvtGEDwOM/MbZrmOphEdOV9bVjAZZyCIC6trLhVcL7vRAoQPyBoby6TgjzysV/3eEnNt&#10;73yi7hxKkSDsc1RQhdDmUvqiIoN+bFvi5H1bZzAk6UqpHd4T3DRymmUzabDmtFBhS58VFT/nX6Mg&#10;zi7Dr/kpzLeLQxcPEnfbo7spNXiLmw8QgWJ4hZ/tvVYwnbzD40w6An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Rzb8MAAADcAAAADwAAAAAAAAAAAAAAAACYAgAAZHJzL2Rv&#10;d25yZXYueG1sUEsFBgAAAAAEAAQA9QAAAIgDAAAAAA==&#10;">
                  <v:textbox style="layout-flow:vertical-ideographic">
                    <w:txbxContent>
                      <w:p w:rsidR="009C4164" w:rsidRDefault="009C4164" w:rsidP="009C4164">
                        <w:r>
                          <w:rPr>
                            <w:rFonts w:hint="eastAsia"/>
                          </w:rPr>
                          <w:t>录入</w:t>
                        </w:r>
                        <w:r>
                          <w:t>数据库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C4164" w:rsidRDefault="009C4164" w:rsidP="009C4164"/>
    <w:p w:rsidR="009C4164" w:rsidRDefault="009C4164" w:rsidP="009C4164"/>
    <w:p w:rsidR="009C4164" w:rsidRDefault="009C4164" w:rsidP="009C4164"/>
    <w:p w:rsidR="009C4164" w:rsidRDefault="009C4164" w:rsidP="009C4164"/>
    <w:p w:rsidR="009C4164" w:rsidRDefault="009C4164" w:rsidP="009C4164"/>
    <w:p w:rsidR="009C4164" w:rsidRDefault="009C4164" w:rsidP="009C4164"/>
    <w:p w:rsidR="009C4164" w:rsidRDefault="009C4164" w:rsidP="009C4164"/>
    <w:p w:rsidR="009C4164" w:rsidRDefault="009C4164" w:rsidP="009C4164"/>
    <w:p w:rsidR="009C4164" w:rsidRDefault="009C4164" w:rsidP="009C4164"/>
    <w:p w:rsidR="009C4164" w:rsidRDefault="009C4164" w:rsidP="009C4164"/>
    <w:p w:rsidR="009C4164" w:rsidRPr="00621065" w:rsidRDefault="009C4164" w:rsidP="009C4164"/>
    <w:p w:rsidR="009C4164" w:rsidRPr="00621065" w:rsidRDefault="009C4164" w:rsidP="009C4164"/>
    <w:p w:rsidR="009C4164" w:rsidRDefault="009C4164">
      <w:pPr>
        <w:rPr>
          <w:rFonts w:ascii="宋体" w:hAnsi="宋体"/>
        </w:rPr>
      </w:pPr>
    </w:p>
    <w:p w:rsidR="009C4164" w:rsidRDefault="009C4164">
      <w:pPr>
        <w:rPr>
          <w:rFonts w:ascii="宋体" w:hAnsi="宋体"/>
        </w:rPr>
      </w:pPr>
    </w:p>
    <w:p w:rsidR="009C4164" w:rsidRDefault="009C4164">
      <w:pPr>
        <w:rPr>
          <w:rFonts w:ascii="宋体" w:hAnsi="宋体"/>
        </w:rPr>
      </w:pPr>
    </w:p>
    <w:p w:rsidR="009C4164" w:rsidRDefault="009C4164">
      <w:pPr>
        <w:rPr>
          <w:rFonts w:ascii="宋体" w:hAnsi="宋体"/>
        </w:rPr>
      </w:pPr>
    </w:p>
    <w:p w:rsidR="009C4164" w:rsidRDefault="009C4164">
      <w:pPr>
        <w:rPr>
          <w:rFonts w:ascii="宋体" w:hAnsi="宋体"/>
        </w:rPr>
      </w:pPr>
    </w:p>
    <w:p w:rsidR="009C4164" w:rsidRDefault="009C4164">
      <w:pPr>
        <w:rPr>
          <w:rFonts w:ascii="宋体" w:hAnsi="宋体"/>
        </w:rPr>
      </w:pPr>
    </w:p>
    <w:p w:rsidR="009C4164" w:rsidRDefault="009C4164">
      <w:pPr>
        <w:rPr>
          <w:rFonts w:ascii="宋体" w:hAnsi="宋体"/>
        </w:rPr>
      </w:pPr>
    </w:p>
    <w:p w:rsidR="00027C0F" w:rsidRDefault="00282EE4">
      <w:pPr>
        <w:pStyle w:val="1"/>
        <w:rPr>
          <w:rFonts w:ascii="宋体" w:hAnsi="宋体"/>
        </w:rPr>
      </w:pPr>
      <w:bookmarkStart w:id="8" w:name="_Toc506973490"/>
      <w:r>
        <w:rPr>
          <w:rFonts w:ascii="宋体" w:hAnsi="宋体" w:hint="eastAsia"/>
        </w:rPr>
        <w:t>3．程序描述</w:t>
      </w:r>
      <w:bookmarkEnd w:id="8"/>
    </w:p>
    <w:p w:rsidR="00027C0F" w:rsidRDefault="00282EE4">
      <w:pPr>
        <w:rPr>
          <w:rFonts w:ascii="宋体" w:hAnsi="宋体"/>
        </w:rPr>
      </w:pPr>
      <w:r>
        <w:rPr>
          <w:rFonts w:ascii="宋体" w:hAnsi="宋体" w:hint="eastAsia"/>
        </w:rPr>
        <w:t>【逐个模块给出以下的说明：】</w:t>
      </w:r>
    </w:p>
    <w:p w:rsidR="003B2125" w:rsidRDefault="003B2125" w:rsidP="003B2125">
      <w:pPr>
        <w:rPr>
          <w:sz w:val="24"/>
        </w:rPr>
      </w:pPr>
      <w:r>
        <w:rPr>
          <w:rFonts w:hint="eastAsia"/>
          <w:sz w:val="24"/>
        </w:rPr>
        <w:t>添加商品信息：主要功能添加新进的商品。</w:t>
      </w:r>
    </w:p>
    <w:p w:rsidR="003B2125" w:rsidRDefault="003B2125" w:rsidP="003B2125">
      <w:pPr>
        <w:rPr>
          <w:sz w:val="24"/>
        </w:rPr>
      </w:pPr>
      <w:r>
        <w:rPr>
          <w:rFonts w:hint="eastAsia"/>
          <w:sz w:val="24"/>
        </w:rPr>
        <w:t>修改商品信息：主要功能是修改商品的信息，包括它的库存数量。</w:t>
      </w:r>
    </w:p>
    <w:p w:rsidR="003B2125" w:rsidRDefault="003B2125" w:rsidP="003B2125">
      <w:pPr>
        <w:rPr>
          <w:sz w:val="24"/>
        </w:rPr>
      </w:pPr>
      <w:r>
        <w:rPr>
          <w:rFonts w:hint="eastAsia"/>
          <w:sz w:val="24"/>
        </w:rPr>
        <w:t>删除商品信息：主要功能是删除不再销售的商品信息。</w:t>
      </w:r>
    </w:p>
    <w:p w:rsidR="003B2125" w:rsidRDefault="003B2125" w:rsidP="003B2125">
      <w:pPr>
        <w:rPr>
          <w:sz w:val="24"/>
        </w:rPr>
      </w:pPr>
      <w:r>
        <w:rPr>
          <w:sz w:val="24"/>
        </w:rPr>
        <w:t>修改商品库存</w:t>
      </w:r>
      <w:r>
        <w:rPr>
          <w:rFonts w:hint="eastAsia"/>
          <w:sz w:val="24"/>
        </w:rPr>
        <w:t>：主要功能是修改商品的</w:t>
      </w:r>
      <w:r>
        <w:rPr>
          <w:sz w:val="24"/>
        </w:rPr>
        <w:t>库存量</w:t>
      </w:r>
      <w:r>
        <w:rPr>
          <w:rFonts w:hint="eastAsia"/>
          <w:sz w:val="24"/>
        </w:rPr>
        <w:t>。</w:t>
      </w:r>
    </w:p>
    <w:p w:rsidR="003B2125" w:rsidRPr="003B2125" w:rsidRDefault="003B2125">
      <w:pPr>
        <w:rPr>
          <w:rFonts w:ascii="宋体" w:hAnsi="宋体"/>
        </w:rPr>
      </w:pPr>
    </w:p>
    <w:p w:rsidR="003B2125" w:rsidRDefault="003B2125">
      <w:pPr>
        <w:rPr>
          <w:rFonts w:ascii="宋体" w:hAnsi="宋体"/>
        </w:rPr>
      </w:pPr>
    </w:p>
    <w:p w:rsidR="00C1002D" w:rsidRDefault="00282EE4" w:rsidP="00C1002D">
      <w:pPr>
        <w:pStyle w:val="2"/>
        <w:rPr>
          <w:rFonts w:ascii="宋体" w:eastAsia="宋体" w:hAnsi="宋体"/>
        </w:rPr>
      </w:pPr>
      <w:bookmarkStart w:id="9" w:name="_Toc506973491"/>
      <w:r>
        <w:rPr>
          <w:rFonts w:ascii="宋体" w:eastAsia="宋体" w:hAnsi="宋体" w:hint="eastAsia"/>
        </w:rPr>
        <w:t>3.1功能</w:t>
      </w:r>
      <w:bookmarkEnd w:id="9"/>
    </w:p>
    <w:p w:rsidR="00C1002D" w:rsidRPr="00367B49" w:rsidRDefault="00C1002D" w:rsidP="00C1002D">
      <w:pPr>
        <w:spacing w:afterLines="50" w:after="156"/>
        <w:rPr>
          <w:rFonts w:ascii="宋体" w:hAnsi="宋体"/>
          <w:b/>
          <w:sz w:val="28"/>
          <w:szCs w:val="28"/>
        </w:rPr>
      </w:pPr>
      <w:bookmarkStart w:id="10" w:name="_Toc167078827"/>
      <w:r>
        <w:rPr>
          <w:rFonts w:ascii="宋体" w:hAnsi="宋体" w:hint="eastAsia"/>
          <w:b/>
          <w:sz w:val="28"/>
          <w:szCs w:val="28"/>
        </w:rPr>
        <w:t>1.</w:t>
      </w:r>
      <w:r w:rsidRPr="00367B49">
        <w:rPr>
          <w:rFonts w:ascii="宋体" w:hAnsi="宋体" w:hint="eastAsia"/>
          <w:b/>
          <w:sz w:val="28"/>
          <w:szCs w:val="28"/>
        </w:rPr>
        <w:t>系统登录模块</w:t>
      </w:r>
      <w:bookmarkEnd w:id="10"/>
    </w:p>
    <w:p w:rsidR="00C1002D" w:rsidRDefault="00C1002D" w:rsidP="00C1002D">
      <w:pPr>
        <w:rPr>
          <w:sz w:val="24"/>
        </w:rPr>
      </w:pPr>
      <w:r>
        <w:rPr>
          <w:rFonts w:hint="eastAsia"/>
          <w:sz w:val="24"/>
        </w:rPr>
        <w:t>功能：本模块的主要功能是对用户身份进行，验证只有系统的合法用户才能进入系统。在进行系统登录过程中，登录模块将调用数据库里的用户清单，并对账号和密码进行验证，只有输入了正确的账号和密码后，系统登录才会成功。</w:t>
      </w:r>
    </w:p>
    <w:p w:rsidR="00856F10" w:rsidRPr="00856F10" w:rsidRDefault="00856F10" w:rsidP="00856F10">
      <w:pPr>
        <w:rPr>
          <w:sz w:val="24"/>
        </w:rPr>
      </w:pPr>
      <w:r>
        <w:rPr>
          <w:sz w:val="24"/>
        </w:rPr>
        <w:t>代码</w:t>
      </w:r>
      <w:r>
        <w:rPr>
          <w:rFonts w:hint="eastAsia"/>
          <w:sz w:val="24"/>
        </w:rPr>
        <w:t>：</w:t>
      </w:r>
      <w:r w:rsidRPr="00856F10">
        <w:rPr>
          <w:sz w:val="24"/>
        </w:rPr>
        <w:t>import java.awt.Dimension;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import java.awt.Graphics;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import java.awt.GridBagConstraints;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import java.awt.GridBagLayout;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import java.awt.Insets;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>import java.awt.Toolkit;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>import java.awt.event.ActionEvent;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>import java.awt.event.ActionListener;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>import java.sql.Connection;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>import java.sql.DriverManager;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>import java.sql.ResultSet;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>import java.sql.SQLException;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>import java.sql.Statement;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import javax.swing.ImageIcon;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import javax.swing.JButton;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import javax.swing.JFrame;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import javax.swing.JLabel;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>import javax.swing.JOptionPane;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import javax.swing.JPanel;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import javax.swing.JPasswordField;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import javax.swing.JTextField;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</w:t>
      </w:r>
    </w:p>
    <w:p w:rsidR="00856F10" w:rsidRPr="00856F10" w:rsidRDefault="00856F10" w:rsidP="00856F10">
      <w:pPr>
        <w:rPr>
          <w:sz w:val="24"/>
        </w:rPr>
      </w:pP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public class LoginJFrame implements ActionListener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{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public JFrame jframe;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public JLabel jlabel, jlabel1;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public GridBagLayout gridbag;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public GridBagConstraints constraints;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public JTextField jtfield1;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public  JPasswordField jpfield1;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public JButton jbutton1, jbutton2, jbutton3;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public JPanel jpanel;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public Connection con;</w:t>
      </w:r>
    </w:p>
    <w:p w:rsidR="00856F10" w:rsidRPr="00856F10" w:rsidRDefault="00856F10" w:rsidP="00856F10">
      <w:pPr>
        <w:rPr>
          <w:sz w:val="24"/>
        </w:rPr>
      </w:pPr>
      <w:r w:rsidRPr="00856F10">
        <w:rPr>
          <w:rFonts w:hint="eastAsia"/>
          <w:sz w:val="24"/>
        </w:rPr>
        <w:t xml:space="preserve">    public Statement sql;                     //</w:t>
      </w:r>
      <w:r w:rsidRPr="00856F10">
        <w:rPr>
          <w:rFonts w:hint="eastAsia"/>
          <w:sz w:val="24"/>
        </w:rPr>
        <w:t>声明</w:t>
      </w:r>
      <w:r w:rsidRPr="00856F10">
        <w:rPr>
          <w:rFonts w:hint="eastAsia"/>
          <w:sz w:val="24"/>
        </w:rPr>
        <w:t>Statement</w:t>
      </w:r>
      <w:r w:rsidRPr="00856F10">
        <w:rPr>
          <w:rFonts w:hint="eastAsia"/>
          <w:sz w:val="24"/>
        </w:rPr>
        <w:t>对象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public ResultSet rs;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public static void main(String[] args) {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</w:t>
      </w:r>
      <w:r w:rsidRPr="00856F10">
        <w:rPr>
          <w:sz w:val="24"/>
        </w:rPr>
        <w:tab/>
        <w:t xml:space="preserve"> new LoginJFrame(); </w:t>
      </w:r>
    </w:p>
    <w:p w:rsidR="00856F10" w:rsidRPr="00856F10" w:rsidRDefault="00856F10" w:rsidP="00856F10">
      <w:pPr>
        <w:rPr>
          <w:sz w:val="24"/>
        </w:rPr>
      </w:pP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}</w:t>
      </w:r>
    </w:p>
    <w:p w:rsidR="00856F10" w:rsidRPr="00856F10" w:rsidRDefault="00856F10" w:rsidP="00856F10">
      <w:pPr>
        <w:rPr>
          <w:sz w:val="24"/>
        </w:rPr>
      </w:pP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public LoginJFrame(){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jframe = new JFrame();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rFonts w:hint="eastAsia"/>
          <w:sz w:val="24"/>
        </w:rPr>
        <w:t xml:space="preserve">        jframe.setTitle("</w:t>
      </w:r>
      <w:r w:rsidRPr="00856F10">
        <w:rPr>
          <w:rFonts w:hint="eastAsia"/>
          <w:sz w:val="24"/>
        </w:rPr>
        <w:t>登陆</w:t>
      </w:r>
      <w:r w:rsidRPr="00856F10">
        <w:rPr>
          <w:rFonts w:hint="eastAsia"/>
          <w:sz w:val="24"/>
        </w:rPr>
        <w:t xml:space="preserve">");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jlabel = new JLabel();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rFonts w:hint="eastAsia"/>
          <w:sz w:val="24"/>
        </w:rPr>
        <w:t xml:space="preserve">        jlabel.setText("</w:t>
      </w:r>
      <w:r w:rsidRPr="00856F10">
        <w:rPr>
          <w:rFonts w:hint="eastAsia"/>
          <w:sz w:val="24"/>
        </w:rPr>
        <w:t>用户名：</w:t>
      </w:r>
      <w:r w:rsidRPr="00856F10">
        <w:rPr>
          <w:rFonts w:hint="eastAsia"/>
          <w:sz w:val="24"/>
        </w:rPr>
        <w:t xml:space="preserve">");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jlabel1 = new JLabel();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rFonts w:hint="eastAsia"/>
          <w:sz w:val="24"/>
        </w:rPr>
        <w:t xml:space="preserve">        jlabel1.setText("</w:t>
      </w:r>
      <w:r w:rsidRPr="00856F10">
        <w:rPr>
          <w:rFonts w:hint="eastAsia"/>
          <w:sz w:val="24"/>
        </w:rPr>
        <w:t>密</w:t>
      </w:r>
      <w:r w:rsidRPr="00856F10">
        <w:rPr>
          <w:rFonts w:hint="eastAsia"/>
          <w:sz w:val="24"/>
        </w:rPr>
        <w:t xml:space="preserve">    </w:t>
      </w:r>
      <w:r w:rsidRPr="00856F10">
        <w:rPr>
          <w:rFonts w:hint="eastAsia"/>
          <w:sz w:val="24"/>
        </w:rPr>
        <w:t>码：</w:t>
      </w:r>
      <w:r w:rsidRPr="00856F10">
        <w:rPr>
          <w:rFonts w:hint="eastAsia"/>
          <w:sz w:val="24"/>
        </w:rPr>
        <w:t xml:space="preserve">");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jtfield1 = new JTextField(7);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jpfield1 = new JPasswordField(7);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gridbag = new GridBagLayout();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jbutton1 = new JButton();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rFonts w:hint="eastAsia"/>
          <w:sz w:val="24"/>
        </w:rPr>
        <w:t xml:space="preserve">        jbutton1.setText("</w:t>
      </w:r>
      <w:r w:rsidRPr="00856F10">
        <w:rPr>
          <w:rFonts w:hint="eastAsia"/>
          <w:sz w:val="24"/>
        </w:rPr>
        <w:t>登</w:t>
      </w:r>
      <w:r w:rsidRPr="00856F10">
        <w:rPr>
          <w:rFonts w:hint="eastAsia"/>
          <w:sz w:val="24"/>
        </w:rPr>
        <w:t xml:space="preserve">    </w:t>
      </w:r>
      <w:r w:rsidRPr="00856F10">
        <w:rPr>
          <w:rFonts w:hint="eastAsia"/>
          <w:sz w:val="24"/>
        </w:rPr>
        <w:t>录</w:t>
      </w:r>
      <w:r w:rsidRPr="00856F10">
        <w:rPr>
          <w:rFonts w:hint="eastAsia"/>
          <w:sz w:val="24"/>
        </w:rPr>
        <w:t xml:space="preserve">");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jbutton2 = new JButton();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rFonts w:hint="eastAsia"/>
          <w:sz w:val="24"/>
        </w:rPr>
        <w:t xml:space="preserve">        jbutton2.setText("</w:t>
      </w:r>
      <w:r w:rsidRPr="00856F10">
        <w:rPr>
          <w:rFonts w:hint="eastAsia"/>
          <w:sz w:val="24"/>
        </w:rPr>
        <w:t>退</w:t>
      </w:r>
      <w:r w:rsidRPr="00856F10">
        <w:rPr>
          <w:rFonts w:hint="eastAsia"/>
          <w:sz w:val="24"/>
        </w:rPr>
        <w:t xml:space="preserve">    </w:t>
      </w:r>
      <w:r w:rsidRPr="00856F10">
        <w:rPr>
          <w:rFonts w:hint="eastAsia"/>
          <w:sz w:val="24"/>
        </w:rPr>
        <w:t>出</w:t>
      </w:r>
      <w:r w:rsidRPr="00856F10">
        <w:rPr>
          <w:rFonts w:hint="eastAsia"/>
          <w:sz w:val="24"/>
        </w:rPr>
        <w:t xml:space="preserve">");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jbutton3 = new JButton();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rFonts w:hint="eastAsia"/>
          <w:sz w:val="24"/>
        </w:rPr>
        <w:t xml:space="preserve">        jbutton3.setText("</w:t>
      </w:r>
      <w:r w:rsidRPr="00856F10">
        <w:rPr>
          <w:rFonts w:hint="eastAsia"/>
          <w:sz w:val="24"/>
        </w:rPr>
        <w:t>帮</w:t>
      </w:r>
      <w:r w:rsidRPr="00856F10">
        <w:rPr>
          <w:rFonts w:hint="eastAsia"/>
          <w:sz w:val="24"/>
        </w:rPr>
        <w:t xml:space="preserve">    </w:t>
      </w:r>
      <w:r w:rsidRPr="00856F10">
        <w:rPr>
          <w:rFonts w:hint="eastAsia"/>
          <w:sz w:val="24"/>
        </w:rPr>
        <w:t>助</w:t>
      </w:r>
      <w:r w:rsidRPr="00856F10">
        <w:rPr>
          <w:rFonts w:hint="eastAsia"/>
          <w:sz w:val="24"/>
        </w:rPr>
        <w:t xml:space="preserve">");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jpanel = new JPanel()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{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</w:t>
      </w:r>
      <w:r w:rsidRPr="00856F10">
        <w:rPr>
          <w:sz w:val="24"/>
        </w:rPr>
        <w:tab/>
        <w:t xml:space="preserve">  public void paintComponent(Graphics g) {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</w:t>
      </w:r>
      <w:r w:rsidRPr="00856F10">
        <w:rPr>
          <w:sz w:val="24"/>
        </w:rPr>
        <w:tab/>
        <w:t xml:space="preserve">  super.paintComponent(g);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</w:t>
      </w:r>
      <w:r w:rsidRPr="00856F10">
        <w:rPr>
          <w:sz w:val="24"/>
        </w:rPr>
        <w:tab/>
        <w:t xml:space="preserve">  ImageIcon img = new ImageIcon("src/img/j01.jpg");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</w:t>
      </w:r>
      <w:r w:rsidRPr="00856F10">
        <w:rPr>
          <w:sz w:val="24"/>
        </w:rPr>
        <w:tab/>
        <w:t xml:space="preserve">  g.drawImage(img.getImage(), 0, 0, null);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</w:t>
      </w:r>
      <w:r w:rsidRPr="00856F10">
        <w:rPr>
          <w:sz w:val="24"/>
        </w:rPr>
        <w:tab/>
        <w:t xml:space="preserve"> }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lastRenderedPageBreak/>
        <w:t xml:space="preserve">        </w:t>
      </w:r>
      <w:r w:rsidRPr="00856F10">
        <w:rPr>
          <w:sz w:val="24"/>
        </w:rPr>
        <w:tab/>
        <w:t>};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rFonts w:hint="eastAsia"/>
          <w:sz w:val="24"/>
        </w:rPr>
        <w:t xml:space="preserve">        //</w:t>
      </w:r>
      <w:r w:rsidRPr="00856F10">
        <w:rPr>
          <w:rFonts w:hint="eastAsia"/>
          <w:sz w:val="24"/>
        </w:rPr>
        <w:t>设置窗体属性</w:t>
      </w:r>
      <w:r w:rsidRPr="00856F10">
        <w:rPr>
          <w:rFonts w:hint="eastAsia"/>
          <w:sz w:val="24"/>
        </w:rPr>
        <w:t xml:space="preserve">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Dimension sr=Toolkit.getDefaultToolkit().getScreenSize();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jframe.setBounds((sr.width-460)/2, (sr.height-340)/2, 460, 340);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jframe.setDefaultCloseOperation(3);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rFonts w:hint="eastAsia"/>
          <w:sz w:val="24"/>
        </w:rPr>
        <w:t xml:space="preserve">        // </w:t>
      </w:r>
      <w:r w:rsidRPr="00856F10">
        <w:rPr>
          <w:rFonts w:hint="eastAsia"/>
          <w:sz w:val="24"/>
        </w:rPr>
        <w:t>设置</w:t>
      </w:r>
      <w:r w:rsidRPr="00856F10">
        <w:rPr>
          <w:rFonts w:hint="eastAsia"/>
          <w:sz w:val="24"/>
        </w:rPr>
        <w:t>JPanel</w:t>
      </w:r>
      <w:r w:rsidRPr="00856F10">
        <w:rPr>
          <w:rFonts w:hint="eastAsia"/>
          <w:sz w:val="24"/>
        </w:rPr>
        <w:t>为透明，且使用</w:t>
      </w:r>
      <w:r w:rsidRPr="00856F10">
        <w:rPr>
          <w:rFonts w:hint="eastAsia"/>
          <w:sz w:val="24"/>
        </w:rPr>
        <w:t>GridBagLayout</w:t>
      </w:r>
      <w:r w:rsidRPr="00856F10">
        <w:rPr>
          <w:rFonts w:hint="eastAsia"/>
          <w:sz w:val="24"/>
        </w:rPr>
        <w:t>布局管理器</w:t>
      </w:r>
      <w:r w:rsidRPr="00856F10">
        <w:rPr>
          <w:rFonts w:hint="eastAsia"/>
          <w:sz w:val="24"/>
        </w:rPr>
        <w:t xml:space="preserve">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// jpanel.setOpaque(true);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jpanel.setLayout(gridbag);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rFonts w:hint="eastAsia"/>
          <w:sz w:val="24"/>
        </w:rPr>
        <w:t xml:space="preserve">        // </w:t>
      </w:r>
      <w:r w:rsidRPr="00856F10">
        <w:rPr>
          <w:rFonts w:hint="eastAsia"/>
          <w:sz w:val="24"/>
        </w:rPr>
        <w:t>用户名文本框显示</w:t>
      </w:r>
      <w:r w:rsidRPr="00856F10">
        <w:rPr>
          <w:rFonts w:hint="eastAsia"/>
          <w:sz w:val="24"/>
        </w:rPr>
        <w:t xml:space="preserve">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constraints = getGridBagConstraints(0, 0, 1, 1, 0, 0,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        GridBagConstraints.CENTER, GridBagConstraints.NONE, new Insets(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                10, 0, 10, 0), 0, 0);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gridbag.setConstraints(jlabel, constraints);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jpanel.add(jlabel);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rFonts w:hint="eastAsia"/>
          <w:sz w:val="24"/>
        </w:rPr>
        <w:t xml:space="preserve">        // </w:t>
      </w:r>
      <w:r w:rsidRPr="00856F10">
        <w:rPr>
          <w:rFonts w:hint="eastAsia"/>
          <w:sz w:val="24"/>
        </w:rPr>
        <w:t>用户名输入框显示</w:t>
      </w:r>
      <w:r w:rsidRPr="00856F10">
        <w:rPr>
          <w:rFonts w:hint="eastAsia"/>
          <w:sz w:val="24"/>
        </w:rPr>
        <w:t xml:space="preserve">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constraints = getGridBagConstraints(1, 0, 1, 1, 0, 0,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        GridBagConstraints.CENTER, GridBagConstraints.NONE, new Insets(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                10, 0, 10, 0), 100, 0);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gridbag.setConstraints(jtfield1, constraints);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jpanel.add(jtfield1);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rFonts w:hint="eastAsia"/>
          <w:sz w:val="24"/>
        </w:rPr>
        <w:t xml:space="preserve">        // </w:t>
      </w:r>
      <w:r w:rsidRPr="00856F10">
        <w:rPr>
          <w:rFonts w:hint="eastAsia"/>
          <w:sz w:val="24"/>
        </w:rPr>
        <w:t>密码文本框显示</w:t>
      </w:r>
      <w:r w:rsidRPr="00856F10">
        <w:rPr>
          <w:rFonts w:hint="eastAsia"/>
          <w:sz w:val="24"/>
        </w:rPr>
        <w:t xml:space="preserve">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constraints = getGridBagConstraints(0, 1, 1, 1, 0, 0,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        GridBagConstraints.CENTER, GridBagConstraints.NONE, new Insets(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                10, 0, 10, 0), 0, 0);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gridbag.setConstraints(jlabel1, constraints);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jpanel.add(jlabel1);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rFonts w:hint="eastAsia"/>
          <w:sz w:val="24"/>
        </w:rPr>
        <w:t xml:space="preserve">        // </w:t>
      </w:r>
      <w:r w:rsidRPr="00856F10">
        <w:rPr>
          <w:rFonts w:hint="eastAsia"/>
          <w:sz w:val="24"/>
        </w:rPr>
        <w:t>密码输入框显示</w:t>
      </w:r>
      <w:r w:rsidRPr="00856F10">
        <w:rPr>
          <w:rFonts w:hint="eastAsia"/>
          <w:sz w:val="24"/>
        </w:rPr>
        <w:t xml:space="preserve">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constraints = getGridBagConstraints(1, 1, 1, 1, 0, 0,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        GridBagConstraints.CENTER, GridBagConstraints.NONE, new Insets(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                10, 0, 10, 0), 100, 0);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gridbag.setConstraints(jpfield1, constraints);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lastRenderedPageBreak/>
        <w:t xml:space="preserve">        jpanel.add(jpfield1);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rFonts w:hint="eastAsia"/>
          <w:sz w:val="24"/>
        </w:rPr>
        <w:t xml:space="preserve">        // </w:t>
      </w:r>
      <w:r w:rsidRPr="00856F10">
        <w:rPr>
          <w:rFonts w:hint="eastAsia"/>
          <w:sz w:val="24"/>
        </w:rPr>
        <w:t>帮助按钮显示</w:t>
      </w:r>
      <w:r w:rsidRPr="00856F10">
        <w:rPr>
          <w:rFonts w:hint="eastAsia"/>
          <w:sz w:val="24"/>
        </w:rPr>
        <w:t xml:space="preserve">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constraints = getGridBagConstraints(0, 2, 1, 1, 0, 0,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        GridBagConstraints.CENTER, GridBagConstraints.NONE, new Insets(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                10, 0, 10, 0), 0, 0);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gridbag.setConstraints(jbutton3, constraints);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jpanel.add(jbutton3);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rFonts w:hint="eastAsia"/>
          <w:sz w:val="24"/>
        </w:rPr>
        <w:t xml:space="preserve">        // </w:t>
      </w:r>
      <w:r w:rsidRPr="00856F10">
        <w:rPr>
          <w:rFonts w:hint="eastAsia"/>
          <w:sz w:val="24"/>
        </w:rPr>
        <w:t>登录按钮显示</w:t>
      </w:r>
      <w:r w:rsidRPr="00856F10">
        <w:rPr>
          <w:rFonts w:hint="eastAsia"/>
          <w:sz w:val="24"/>
        </w:rPr>
        <w:t xml:space="preserve">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constraints = getGridBagConstraints(1, 2, 1, 1, 0, 0,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        GridBagConstraints.CENTER, GridBagConstraints.NONE, new Insets(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                10, 0, 10, 0), 0, 0);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gridbag.setConstraints(jbutton1, constraints);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jpanel.add(jbutton1);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rFonts w:hint="eastAsia"/>
          <w:sz w:val="24"/>
        </w:rPr>
        <w:t xml:space="preserve">        // </w:t>
      </w:r>
      <w:r w:rsidRPr="00856F10">
        <w:rPr>
          <w:rFonts w:hint="eastAsia"/>
          <w:sz w:val="24"/>
        </w:rPr>
        <w:t>退出按钮显示</w:t>
      </w:r>
      <w:r w:rsidRPr="00856F10">
        <w:rPr>
          <w:rFonts w:hint="eastAsia"/>
          <w:sz w:val="24"/>
        </w:rPr>
        <w:t xml:space="preserve">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constraints = getGridBagConstraints(2, 2, 1, 1, 0, 0,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        GridBagConstraints.CENTER, GridBagConstraints.NONE, new Insets(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                10, 0, 10, 0), 0, 0);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gridbag.setConstraints(jbutton2, constraints);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jpanel.add(jbutton2);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rFonts w:hint="eastAsia"/>
          <w:sz w:val="24"/>
        </w:rPr>
        <w:t xml:space="preserve">        //</w:t>
      </w:r>
      <w:r w:rsidRPr="00856F10">
        <w:rPr>
          <w:rFonts w:hint="eastAsia"/>
          <w:sz w:val="24"/>
        </w:rPr>
        <w:t>获得</w:t>
      </w:r>
      <w:r w:rsidRPr="00856F10">
        <w:rPr>
          <w:rFonts w:hint="eastAsia"/>
          <w:sz w:val="24"/>
        </w:rPr>
        <w:t>ActionEvent</w:t>
      </w:r>
      <w:r w:rsidRPr="00856F10">
        <w:rPr>
          <w:rFonts w:hint="eastAsia"/>
          <w:sz w:val="24"/>
        </w:rPr>
        <w:t>的监听器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jbutton1.addActionListener(this);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jbutton2.addActionListener(this);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jbutton3.addActionListener(this);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jframe.add(jpanel);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jframe.setDefaultCloseOperation(JFrame.EXIT_ON_CLOSE);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jframe.setResizable(false);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jframe.setVisible(true);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}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public void actionPerformed(ActionEvent e)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{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if(e.getSource()==jbutton1){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    if(jtfield1.getText().equals("")||jpfield1.getPassword().equals("")){</w:t>
      </w:r>
    </w:p>
    <w:p w:rsidR="00856F10" w:rsidRPr="00856F10" w:rsidRDefault="00856F10" w:rsidP="00856F10">
      <w:pPr>
        <w:rPr>
          <w:sz w:val="24"/>
        </w:rPr>
      </w:pPr>
      <w:r w:rsidRPr="00856F10">
        <w:rPr>
          <w:rFonts w:hint="eastAsia"/>
          <w:sz w:val="24"/>
        </w:rPr>
        <w:t xml:space="preserve">                JOptionPane.showMessageDialog(null,"</w:t>
      </w:r>
      <w:r w:rsidRPr="00856F10">
        <w:rPr>
          <w:rFonts w:hint="eastAsia"/>
          <w:sz w:val="24"/>
        </w:rPr>
        <w:t>输入不能为空！</w:t>
      </w:r>
      <w:r w:rsidRPr="00856F10">
        <w:rPr>
          <w:rFonts w:hint="eastAsia"/>
          <w:sz w:val="24"/>
        </w:rPr>
        <w:t>");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    }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lastRenderedPageBreak/>
        <w:t xml:space="preserve">            else{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        try{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            Class.forName("sun.jdbc.odbc.JdbcOdbcDriver");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        } catch(ClassNotFoundException a){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            System.out.println(""+a);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        }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        try{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            con=DriverManager.getConnection("jdbc:odbc:mysource","","");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            sql=con.createStatement();</w:t>
      </w:r>
    </w:p>
    <w:p w:rsidR="00856F10" w:rsidRPr="00856F10" w:rsidRDefault="00856F10" w:rsidP="00856F10">
      <w:pPr>
        <w:rPr>
          <w:sz w:val="24"/>
        </w:rPr>
      </w:pPr>
      <w:r w:rsidRPr="00856F10">
        <w:rPr>
          <w:rFonts w:hint="eastAsia"/>
          <w:sz w:val="24"/>
        </w:rPr>
        <w:t xml:space="preserve">                    rs=sql.executeQuery("Select * FROM login_1");    //</w:t>
      </w:r>
      <w:r w:rsidRPr="00856F10">
        <w:rPr>
          <w:rFonts w:hint="eastAsia"/>
          <w:sz w:val="24"/>
        </w:rPr>
        <w:t>查询数据库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            boolean check = false;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            while(rs.next()){</w:t>
      </w:r>
    </w:p>
    <w:p w:rsidR="00856F10" w:rsidRPr="00856F10" w:rsidRDefault="00856F10" w:rsidP="00856F10">
      <w:pPr>
        <w:rPr>
          <w:sz w:val="24"/>
        </w:rPr>
      </w:pPr>
      <w:r w:rsidRPr="00856F10">
        <w:rPr>
          <w:rFonts w:hint="eastAsia"/>
          <w:sz w:val="24"/>
        </w:rPr>
        <w:t xml:space="preserve">                        String name=rs.getString(2);         //</w:t>
      </w:r>
      <w:r w:rsidRPr="00856F10">
        <w:rPr>
          <w:rFonts w:hint="eastAsia"/>
          <w:sz w:val="24"/>
        </w:rPr>
        <w:t>获得数据库第二列</w:t>
      </w:r>
    </w:p>
    <w:p w:rsidR="00856F10" w:rsidRPr="00856F10" w:rsidRDefault="00856F10" w:rsidP="00856F10">
      <w:pPr>
        <w:rPr>
          <w:sz w:val="24"/>
        </w:rPr>
      </w:pPr>
      <w:r w:rsidRPr="00856F10">
        <w:rPr>
          <w:rFonts w:hint="eastAsia"/>
          <w:sz w:val="24"/>
        </w:rPr>
        <w:t xml:space="preserve">                        String password=rs.getString(3);     //</w:t>
      </w:r>
      <w:r w:rsidRPr="00856F10">
        <w:rPr>
          <w:rFonts w:hint="eastAsia"/>
          <w:sz w:val="24"/>
        </w:rPr>
        <w:t>获得数据库第三列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                char[] s=jpfield1.getPassword();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                String psw=new String(s);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                if(jtfield1.getText().equals(name) &amp;&amp; psw.equals(password))</w:t>
      </w:r>
    </w:p>
    <w:p w:rsidR="00856F10" w:rsidRPr="00856F10" w:rsidRDefault="00856F10" w:rsidP="00856F10">
      <w:pPr>
        <w:rPr>
          <w:sz w:val="24"/>
        </w:rPr>
      </w:pPr>
      <w:r w:rsidRPr="00856F10">
        <w:rPr>
          <w:rFonts w:hint="eastAsia"/>
          <w:sz w:val="24"/>
        </w:rPr>
        <w:t xml:space="preserve">                        {    //</w:t>
      </w:r>
      <w:r w:rsidRPr="00856F10">
        <w:rPr>
          <w:rFonts w:hint="eastAsia"/>
          <w:sz w:val="24"/>
        </w:rPr>
        <w:t>判断语句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                </w:t>
      </w:r>
      <w:r w:rsidRPr="00856F10">
        <w:rPr>
          <w:sz w:val="24"/>
        </w:rPr>
        <w:tab/>
        <w:t>check = true;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                </w:t>
      </w:r>
      <w:r w:rsidRPr="00856F10">
        <w:rPr>
          <w:sz w:val="24"/>
        </w:rPr>
        <w:tab/>
        <w:t>new MainFrame(jtfield1.getText());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                </w:t>
      </w:r>
      <w:r w:rsidRPr="00856F10">
        <w:rPr>
          <w:sz w:val="24"/>
        </w:rPr>
        <w:tab/>
        <w:t xml:space="preserve">jframe.dispose();                       </w:t>
      </w:r>
      <w:r w:rsidRPr="00856F10">
        <w:rPr>
          <w:sz w:val="24"/>
        </w:rPr>
        <w:tab/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                    break;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                }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            }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            if(check == false){</w:t>
      </w:r>
    </w:p>
    <w:p w:rsidR="00856F10" w:rsidRPr="00856F10" w:rsidRDefault="00856F10" w:rsidP="00856F10">
      <w:pPr>
        <w:rPr>
          <w:sz w:val="24"/>
        </w:rPr>
      </w:pPr>
      <w:r w:rsidRPr="00856F10">
        <w:rPr>
          <w:rFonts w:hint="eastAsia"/>
          <w:sz w:val="24"/>
        </w:rPr>
        <w:t xml:space="preserve">                        JOptionPane.showMessageDialog(null,"</w:t>
      </w:r>
      <w:r w:rsidRPr="00856F10">
        <w:rPr>
          <w:rFonts w:hint="eastAsia"/>
          <w:sz w:val="24"/>
        </w:rPr>
        <w:t>登陆失败，请重新输入！</w:t>
      </w:r>
      <w:r w:rsidRPr="00856F10">
        <w:rPr>
          <w:rFonts w:hint="eastAsia"/>
          <w:sz w:val="24"/>
        </w:rPr>
        <w:t>");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            }            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        con.close();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    } catch(SQLException el){}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  }     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}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else if(e.getSource()==jbutton2)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{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</w:t>
      </w:r>
      <w:r w:rsidRPr="00856F10">
        <w:rPr>
          <w:sz w:val="24"/>
        </w:rPr>
        <w:tab/>
        <w:t xml:space="preserve">  System.exit(0);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}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if(e.getSource()==jbutton3)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{</w:t>
      </w:r>
    </w:p>
    <w:p w:rsidR="00856F10" w:rsidRPr="00856F10" w:rsidRDefault="00856F10" w:rsidP="00856F10">
      <w:pPr>
        <w:rPr>
          <w:sz w:val="24"/>
        </w:rPr>
      </w:pPr>
      <w:r w:rsidRPr="00856F10">
        <w:rPr>
          <w:rFonts w:hint="eastAsia"/>
          <w:sz w:val="24"/>
        </w:rPr>
        <w:t xml:space="preserve">        </w:t>
      </w:r>
      <w:r w:rsidRPr="00856F10">
        <w:rPr>
          <w:rFonts w:hint="eastAsia"/>
          <w:sz w:val="24"/>
        </w:rPr>
        <w:tab/>
        <w:t>JOptionPane.showMessageDialog(null, "</w:t>
      </w:r>
      <w:r w:rsidRPr="00856F10">
        <w:rPr>
          <w:rFonts w:hint="eastAsia"/>
          <w:sz w:val="24"/>
        </w:rPr>
        <w:t>您需要注册一个用户名和密</w:t>
      </w:r>
      <w:r w:rsidRPr="00856F10">
        <w:rPr>
          <w:rFonts w:hint="eastAsia"/>
          <w:sz w:val="24"/>
        </w:rPr>
        <w:lastRenderedPageBreak/>
        <w:t>码才可以进入系统！</w:t>
      </w:r>
      <w:r w:rsidRPr="00856F10">
        <w:rPr>
          <w:rFonts w:hint="eastAsia"/>
          <w:sz w:val="24"/>
        </w:rPr>
        <w:t>");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}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}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private static GridBagConstraints getGridBagConstraints(int gridx,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    int gridy, int gridwidth, int gridheight, double weightx,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    double weighty, int anchor, int fill, Insets insets, int ipadx,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    int ipady) {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return new GridBagConstraints(gridx, gridy, gridwidth, gridheight,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            weightx, weighty, anchor, fill, insets, ipadx, ipady);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   }          </w:t>
      </w:r>
    </w:p>
    <w:p w:rsidR="00856F10" w:rsidRPr="00856F10" w:rsidRDefault="00856F10" w:rsidP="00856F10">
      <w:pPr>
        <w:rPr>
          <w:sz w:val="24"/>
        </w:rPr>
      </w:pPr>
      <w:r w:rsidRPr="00856F10">
        <w:rPr>
          <w:sz w:val="24"/>
        </w:rPr>
        <w:t xml:space="preserve"> </w:t>
      </w:r>
    </w:p>
    <w:p w:rsidR="00856F10" w:rsidRDefault="00856F10" w:rsidP="00856F10">
      <w:pPr>
        <w:rPr>
          <w:sz w:val="24"/>
        </w:rPr>
      </w:pPr>
      <w:r w:rsidRPr="00856F10">
        <w:rPr>
          <w:sz w:val="24"/>
        </w:rPr>
        <w:t>}</w:t>
      </w:r>
    </w:p>
    <w:p w:rsidR="00C1002D" w:rsidRPr="00367B49" w:rsidRDefault="00C1002D" w:rsidP="00C1002D">
      <w:pPr>
        <w:spacing w:afterLines="50" w:after="156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2</w:t>
      </w:r>
      <w:r>
        <w:rPr>
          <w:rFonts w:ascii="宋体" w:hAnsi="宋体" w:hint="eastAsia"/>
          <w:b/>
          <w:sz w:val="28"/>
          <w:szCs w:val="28"/>
        </w:rPr>
        <w:t>.</w:t>
      </w:r>
      <w:r w:rsidRPr="00367B49">
        <w:rPr>
          <w:rFonts w:ascii="宋体" w:hAnsi="宋体" w:hint="eastAsia"/>
          <w:b/>
          <w:sz w:val="28"/>
          <w:szCs w:val="28"/>
        </w:rPr>
        <w:t>系统</w:t>
      </w:r>
      <w:r>
        <w:rPr>
          <w:rFonts w:ascii="宋体" w:hAnsi="宋体" w:hint="eastAsia"/>
          <w:b/>
          <w:sz w:val="28"/>
          <w:szCs w:val="28"/>
        </w:rPr>
        <w:t>管理</w:t>
      </w:r>
      <w:r w:rsidRPr="00367B49">
        <w:rPr>
          <w:rFonts w:ascii="宋体" w:hAnsi="宋体" w:hint="eastAsia"/>
          <w:b/>
          <w:sz w:val="28"/>
          <w:szCs w:val="28"/>
        </w:rPr>
        <w:t>模块</w:t>
      </w:r>
    </w:p>
    <w:p w:rsidR="00C1002D" w:rsidRDefault="00C1002D" w:rsidP="00C1002D">
      <w:pPr>
        <w:rPr>
          <w:sz w:val="24"/>
        </w:rPr>
      </w:pPr>
    </w:p>
    <w:p w:rsidR="00C1002D" w:rsidRDefault="00C1002D" w:rsidP="00C1002D">
      <w:pPr>
        <w:rPr>
          <w:sz w:val="24"/>
        </w:rPr>
      </w:pPr>
      <w:r>
        <w:object w:dxaOrig="7039" w:dyaOrig="64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25pt;height:268.5pt" o:ole="">
            <v:imagedata r:id="rId8" o:title=""/>
          </v:shape>
          <o:OLEObject Type="Embed" ProgID="Visio.Drawing.11" ShapeID="_x0000_i1025" DrawAspect="Content" ObjectID="_1494334996" r:id="rId9"/>
        </w:object>
      </w:r>
      <w:r>
        <w:rPr>
          <w:rFonts w:hint="eastAsia"/>
          <w:sz w:val="24"/>
        </w:rPr>
        <w:t>功能：实现对商品的管理。</w:t>
      </w:r>
    </w:p>
    <w:p w:rsidR="00856F10" w:rsidRDefault="00856F10" w:rsidP="00C1002D">
      <w:pPr>
        <w:rPr>
          <w:sz w:val="24"/>
        </w:rPr>
      </w:pPr>
      <w:r>
        <w:rPr>
          <w:sz w:val="24"/>
        </w:rPr>
        <w:t>代码</w:t>
      </w:r>
      <w:r>
        <w:rPr>
          <w:rFonts w:hint="eastAsia"/>
          <w:sz w:val="24"/>
        </w:rPr>
        <w:t>：</w:t>
      </w:r>
    </w:p>
    <w:p w:rsidR="00856F10" w:rsidRDefault="00856F10" w:rsidP="00856F10">
      <w:r>
        <w:t>import java.awt.event.*;</w:t>
      </w:r>
    </w:p>
    <w:p w:rsidR="00856F10" w:rsidRDefault="00856F10" w:rsidP="00856F10">
      <w:r>
        <w:t>import java.awt.*;</w:t>
      </w:r>
    </w:p>
    <w:p w:rsidR="00856F10" w:rsidRDefault="00856F10" w:rsidP="00856F10">
      <w:r>
        <w:t>import javax.swing.*;</w:t>
      </w:r>
    </w:p>
    <w:p w:rsidR="00856F10" w:rsidRDefault="00856F10" w:rsidP="00856F10">
      <w:r>
        <w:t>public class MainFrame {</w:t>
      </w:r>
    </w:p>
    <w:p w:rsidR="00856F10" w:rsidRDefault="00856F10" w:rsidP="00856F10">
      <w:r>
        <w:tab/>
        <w:t>private final static javax.swing.ImageIcon icon = new javax.swing.ImageIcon("src/img/logo1.jpg");</w:t>
      </w:r>
    </w:p>
    <w:p w:rsidR="00856F10" w:rsidRDefault="00856F10" w:rsidP="00856F10">
      <w:r>
        <w:tab/>
        <w:t>private JFrame frame = new javax.swing.JFrame();</w:t>
      </w:r>
    </w:p>
    <w:p w:rsidR="00856F10" w:rsidRDefault="00856F10" w:rsidP="00856F10">
      <w:r>
        <w:lastRenderedPageBreak/>
        <w:tab/>
        <w:t>private JMenuBar menuBar = null;</w:t>
      </w:r>
    </w:p>
    <w:p w:rsidR="00856F10" w:rsidRDefault="00856F10" w:rsidP="00856F10">
      <w:r>
        <w:tab/>
        <w:t>private JToolBar toolBar = null;</w:t>
      </w:r>
    </w:p>
    <w:p w:rsidR="00856F10" w:rsidRDefault="00856F10" w:rsidP="00856F10">
      <w:r>
        <w:tab/>
        <w:t>private JSplitPane splitPane = null;</w:t>
      </w:r>
    </w:p>
    <w:p w:rsidR="00856F10" w:rsidRDefault="00856F10" w:rsidP="00856F10">
      <w:r>
        <w:tab/>
        <w:t>private JTabbedPane tabbedPane = new javax.swing.JTabbedPane();</w:t>
      </w:r>
    </w:p>
    <w:p w:rsidR="00856F10" w:rsidRDefault="00856F10" w:rsidP="00856F10">
      <w:r>
        <w:rPr>
          <w:rFonts w:hint="eastAsia"/>
        </w:rPr>
        <w:t xml:space="preserve">    private JButton Retail = null;//</w:t>
      </w:r>
      <w:r>
        <w:rPr>
          <w:rFonts w:hint="eastAsia"/>
        </w:rPr>
        <w:t>商品零售</w:t>
      </w:r>
    </w:p>
    <w:p w:rsidR="00856F10" w:rsidRDefault="00856F10" w:rsidP="00856F10">
      <w:r>
        <w:rPr>
          <w:rFonts w:hint="eastAsia"/>
        </w:rPr>
        <w:t xml:space="preserve">    private JButton stock = null;//</w:t>
      </w:r>
      <w:r>
        <w:rPr>
          <w:rFonts w:hint="eastAsia"/>
        </w:rPr>
        <w:t>库存管理</w:t>
      </w:r>
    </w:p>
    <w:p w:rsidR="00856F10" w:rsidRDefault="00856F10" w:rsidP="00856F10">
      <w:r>
        <w:rPr>
          <w:rFonts w:hint="eastAsia"/>
        </w:rPr>
        <w:tab/>
        <w:t>private JButton help = null;//</w:t>
      </w:r>
      <w:r>
        <w:rPr>
          <w:rFonts w:hint="eastAsia"/>
        </w:rPr>
        <w:t>帮助</w:t>
      </w:r>
    </w:p>
    <w:p w:rsidR="00856F10" w:rsidRDefault="00856F10" w:rsidP="00856F10">
      <w:r>
        <w:rPr>
          <w:rFonts w:hint="eastAsia"/>
        </w:rPr>
        <w:tab/>
        <w:t>private JButton about = null;//</w:t>
      </w:r>
      <w:r>
        <w:rPr>
          <w:rFonts w:hint="eastAsia"/>
        </w:rPr>
        <w:t>关于</w:t>
      </w:r>
    </w:p>
    <w:p w:rsidR="00856F10" w:rsidRDefault="00856F10" w:rsidP="00856F10">
      <w:r>
        <w:rPr>
          <w:rFonts w:hint="eastAsia"/>
        </w:rPr>
        <w:tab/>
        <w:t>private JButton exit_system = null;//</w:t>
      </w:r>
      <w:r>
        <w:rPr>
          <w:rFonts w:hint="eastAsia"/>
        </w:rPr>
        <w:t>退出系统</w:t>
      </w:r>
    </w:p>
    <w:p w:rsidR="00856F10" w:rsidRDefault="00856F10" w:rsidP="00856F10">
      <w:r>
        <w:rPr>
          <w:rFonts w:hint="eastAsia"/>
        </w:rPr>
        <w:tab/>
        <w:t>private JLabel leftLabel=null;//</w:t>
      </w:r>
      <w:r>
        <w:rPr>
          <w:rFonts w:hint="eastAsia"/>
        </w:rPr>
        <w:t>左部标签</w:t>
      </w:r>
    </w:p>
    <w:p w:rsidR="00856F10" w:rsidRDefault="00856F10" w:rsidP="00856F10">
      <w:r>
        <w:tab/>
        <w:t>private String sql = null;</w:t>
      </w:r>
    </w:p>
    <w:p w:rsidR="00856F10" w:rsidRDefault="00856F10" w:rsidP="00856F10">
      <w:r>
        <w:tab/>
      </w:r>
    </w:p>
    <w:p w:rsidR="00856F10" w:rsidRDefault="00856F10" w:rsidP="00856F10">
      <w:r>
        <w:tab/>
        <w:t>public MainFrame(String name){</w:t>
      </w:r>
    </w:p>
    <w:p w:rsidR="00856F10" w:rsidRDefault="00856F10" w:rsidP="00856F10">
      <w:r>
        <w:tab/>
      </w:r>
      <w:r>
        <w:tab/>
        <w:t>try</w:t>
      </w:r>
    </w:p>
    <w:p w:rsidR="00856F10" w:rsidRDefault="00856F10" w:rsidP="00856F10">
      <w:r>
        <w:tab/>
      </w:r>
      <w:r>
        <w:tab/>
        <w:t>{</w:t>
      </w:r>
    </w:p>
    <w:p w:rsidR="00856F10" w:rsidRDefault="00856F10" w:rsidP="00856F10">
      <w:r>
        <w:tab/>
      </w:r>
      <w:r>
        <w:tab/>
      </w:r>
      <w:r>
        <w:tab/>
        <w:t>UIManager.setLookAndFeel(UIManager.getCrossPlatformLookAndFeelClassName());</w:t>
      </w:r>
    </w:p>
    <w:p w:rsidR="00856F10" w:rsidRDefault="00856F10" w:rsidP="00856F10">
      <w:r>
        <w:tab/>
      </w:r>
      <w:r>
        <w:tab/>
        <w:t>}</w:t>
      </w:r>
    </w:p>
    <w:p w:rsidR="00856F10" w:rsidRDefault="00856F10" w:rsidP="00856F10">
      <w:r>
        <w:tab/>
      </w:r>
      <w:r>
        <w:tab/>
        <w:t>catch(Exception exe)</w:t>
      </w:r>
    </w:p>
    <w:p w:rsidR="00856F10" w:rsidRDefault="00856F10" w:rsidP="00856F10">
      <w:r>
        <w:tab/>
      </w:r>
      <w:r>
        <w:tab/>
        <w:t>{System.err.print(exe.getMessage());}</w:t>
      </w:r>
    </w:p>
    <w:p w:rsidR="00856F10" w:rsidRDefault="00856F10" w:rsidP="00856F10">
      <w:r>
        <w:tab/>
      </w:r>
      <w:r>
        <w:tab/>
        <w:t>java.awt.Toolkit tool = frame.getToolkit();</w:t>
      </w:r>
    </w:p>
    <w:p w:rsidR="00856F10" w:rsidRDefault="00856F10" w:rsidP="00856F10">
      <w:r>
        <w:tab/>
      </w:r>
      <w:r>
        <w:tab/>
        <w:t>Image image = tool.getImage("res/logo.jpg");</w:t>
      </w:r>
    </w:p>
    <w:p w:rsidR="00856F10" w:rsidRDefault="00856F10" w:rsidP="00856F10">
      <w:r>
        <w:tab/>
      </w:r>
      <w:r>
        <w:tab/>
        <w:t>Dimension dimn = tool.getScreenSize();</w:t>
      </w:r>
    </w:p>
    <w:p w:rsidR="00856F10" w:rsidRDefault="00856F10" w:rsidP="00856F10">
      <w:r>
        <w:rPr>
          <w:rFonts w:hint="eastAsia"/>
        </w:rPr>
        <w:tab/>
      </w:r>
      <w:r>
        <w:rPr>
          <w:rFonts w:hint="eastAsia"/>
        </w:rPr>
        <w:tab/>
        <w:t>String title = "</w:t>
      </w:r>
      <w:r>
        <w:rPr>
          <w:rFonts w:hint="eastAsia"/>
        </w:rPr>
        <w:t>超市管理系统</w:t>
      </w:r>
      <w:r>
        <w:rPr>
          <w:rFonts w:hint="eastAsia"/>
        </w:rPr>
        <w:t>--"+name;</w:t>
      </w:r>
    </w:p>
    <w:p w:rsidR="00856F10" w:rsidRDefault="00856F10" w:rsidP="00856F10">
      <w:r>
        <w:tab/>
      </w:r>
      <w:r>
        <w:tab/>
        <w:t>frame.setTitle(title);</w:t>
      </w:r>
    </w:p>
    <w:p w:rsidR="00856F10" w:rsidRDefault="00856F10" w:rsidP="00856F10">
      <w:r>
        <w:tab/>
      </w:r>
      <w:r>
        <w:tab/>
        <w:t>frame.setIconImage(image);</w:t>
      </w:r>
    </w:p>
    <w:p w:rsidR="00856F10" w:rsidRDefault="00856F10" w:rsidP="00856F10">
      <w:r>
        <w:tab/>
      </w:r>
      <w:r>
        <w:tab/>
        <w:t>frame.setFocusable(true);</w:t>
      </w:r>
    </w:p>
    <w:p w:rsidR="00856F10" w:rsidRDefault="00856F10" w:rsidP="00856F10">
      <w:r>
        <w:tab/>
      </w:r>
      <w:r>
        <w:tab/>
        <w:t>frame.setLayout(new BorderLayout());</w:t>
      </w:r>
    </w:p>
    <w:p w:rsidR="00856F10" w:rsidRDefault="00856F10" w:rsidP="00856F10">
      <w:r>
        <w:tab/>
      </w:r>
      <w:r>
        <w:tab/>
        <w:t>frame.setJMenuBar(createJMenuBar());</w:t>
      </w:r>
    </w:p>
    <w:p w:rsidR="00856F10" w:rsidRDefault="00856F10" w:rsidP="00856F10">
      <w:r>
        <w:tab/>
      </w:r>
      <w:r>
        <w:tab/>
        <w:t>frame.add(createJToolBar(),"North");</w:t>
      </w:r>
    </w:p>
    <w:p w:rsidR="00856F10" w:rsidRDefault="00856F10" w:rsidP="00856F10">
      <w:r>
        <w:tab/>
      </w:r>
      <w:r>
        <w:tab/>
        <w:t>frame.add(createSplitPane(),"Center");</w:t>
      </w:r>
    </w:p>
    <w:p w:rsidR="00856F10" w:rsidRDefault="00856F10" w:rsidP="00856F10">
      <w:r>
        <w:tab/>
      </w:r>
      <w:r>
        <w:tab/>
        <w:t>frame.addWindowListener(new WindowListener(){</w:t>
      </w:r>
    </w:p>
    <w:p w:rsidR="00856F10" w:rsidRDefault="00856F10" w:rsidP="00856F10">
      <w:r>
        <w:tab/>
      </w:r>
      <w:r>
        <w:tab/>
      </w:r>
      <w:r>
        <w:tab/>
        <w:t>public void windowActivated(WindowEvent e){}</w:t>
      </w:r>
    </w:p>
    <w:p w:rsidR="00856F10" w:rsidRDefault="00856F10" w:rsidP="00856F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因对窗口调用</w:t>
      </w:r>
      <w:r>
        <w:rPr>
          <w:rFonts w:hint="eastAsia"/>
        </w:rPr>
        <w:t>dispose()</w:t>
      </w:r>
      <w:r>
        <w:rPr>
          <w:rFonts w:hint="eastAsia"/>
        </w:rPr>
        <w:t>而将其关闭时调用</w:t>
      </w:r>
    </w:p>
    <w:p w:rsidR="00856F10" w:rsidRDefault="00856F10" w:rsidP="00856F10">
      <w:r>
        <w:tab/>
      </w:r>
      <w:r>
        <w:tab/>
      </w:r>
      <w:r>
        <w:tab/>
        <w:t>public void windowClosed(WindowEvent e){}</w:t>
      </w:r>
    </w:p>
    <w:p w:rsidR="00856F10" w:rsidRDefault="00856F10" w:rsidP="00856F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用户试图从窗口的系统菜单中关闭窗口时调用</w:t>
      </w:r>
    </w:p>
    <w:p w:rsidR="00856F10" w:rsidRDefault="00856F10" w:rsidP="00856F10">
      <w:r>
        <w:tab/>
      </w:r>
      <w:r>
        <w:tab/>
      </w:r>
      <w:r>
        <w:tab/>
        <w:t>public void windowClosing(WindowEvent e){</w:t>
      </w:r>
    </w:p>
    <w:p w:rsidR="00856F10" w:rsidRDefault="00856F10" w:rsidP="00856F10">
      <w:r>
        <w:tab/>
      </w:r>
      <w:r>
        <w:tab/>
      </w:r>
      <w:r>
        <w:tab/>
      </w:r>
      <w:r>
        <w:tab/>
        <w:t>frame.dispose();</w:t>
      </w:r>
    </w:p>
    <w:p w:rsidR="00856F10" w:rsidRDefault="00856F10" w:rsidP="00856F10">
      <w:r>
        <w:tab/>
      </w:r>
      <w:r>
        <w:tab/>
      </w:r>
      <w:r>
        <w:tab/>
      </w:r>
      <w:r>
        <w:tab/>
        <w:t>System.exit(0);</w:t>
      </w:r>
    </w:p>
    <w:p w:rsidR="00856F10" w:rsidRDefault="00856F10" w:rsidP="00856F10">
      <w:r>
        <w:tab/>
      </w:r>
      <w:r>
        <w:tab/>
      </w:r>
      <w:r>
        <w:tab/>
        <w:t>}</w:t>
      </w:r>
    </w:p>
    <w:p w:rsidR="00856F10" w:rsidRDefault="00856F10" w:rsidP="00856F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当窗口不再是活动窗口时调用</w:t>
      </w:r>
    </w:p>
    <w:p w:rsidR="00856F10" w:rsidRDefault="00856F10" w:rsidP="00856F10">
      <w:r>
        <w:tab/>
      </w:r>
      <w:r>
        <w:tab/>
      </w:r>
      <w:r>
        <w:tab/>
        <w:t>public void windowDeactivated(WindowEvent e){}</w:t>
      </w:r>
    </w:p>
    <w:p w:rsidR="00856F10" w:rsidRDefault="00856F10" w:rsidP="00856F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窗口从最小化状态变为正常状态时调用</w:t>
      </w:r>
    </w:p>
    <w:p w:rsidR="00856F10" w:rsidRDefault="00856F10" w:rsidP="00856F10">
      <w:r>
        <w:tab/>
      </w:r>
      <w:r>
        <w:tab/>
      </w:r>
      <w:r>
        <w:tab/>
        <w:t>public void windowDeiconified(WindowEvent e){}</w:t>
      </w:r>
    </w:p>
    <w:p w:rsidR="00856F10" w:rsidRDefault="00856F10" w:rsidP="00856F1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窗口从正常状态变为最小状态时调用</w:t>
      </w:r>
    </w:p>
    <w:p w:rsidR="00856F10" w:rsidRDefault="00856F10" w:rsidP="00856F10">
      <w:r>
        <w:tab/>
      </w:r>
      <w:r>
        <w:tab/>
      </w:r>
      <w:r>
        <w:tab/>
        <w:t>public void windowIconified(WindowEvent e){}</w:t>
      </w:r>
    </w:p>
    <w:p w:rsidR="00856F10" w:rsidRDefault="00856F10" w:rsidP="00856F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窗口首次变为可见时调用</w:t>
      </w:r>
    </w:p>
    <w:p w:rsidR="00856F10" w:rsidRDefault="00856F10" w:rsidP="00856F10">
      <w:r>
        <w:tab/>
      </w:r>
      <w:r>
        <w:tab/>
      </w:r>
      <w:r>
        <w:tab/>
        <w:t>public void windowOpened(WindowEvent e){}</w:t>
      </w:r>
    </w:p>
    <w:p w:rsidR="00856F10" w:rsidRDefault="00856F10" w:rsidP="00856F10">
      <w:r>
        <w:tab/>
      </w:r>
      <w:r>
        <w:tab/>
        <w:t>});</w:t>
      </w:r>
    </w:p>
    <w:p w:rsidR="00856F10" w:rsidRDefault="00856F10" w:rsidP="00856F10">
      <w:r>
        <w:tab/>
      </w:r>
      <w:r>
        <w:tab/>
        <w:t>Dimension sr=new Dimension(750,640);</w:t>
      </w:r>
    </w:p>
    <w:p w:rsidR="00856F10" w:rsidRDefault="00856F10" w:rsidP="00856F10">
      <w:r>
        <w:tab/>
      </w:r>
      <w:r>
        <w:tab/>
        <w:t>frame.setPreferredSize(sr);</w:t>
      </w:r>
    </w:p>
    <w:p w:rsidR="00856F10" w:rsidRDefault="00856F10" w:rsidP="00856F10">
      <w:r>
        <w:tab/>
      </w:r>
      <w:r>
        <w:tab/>
        <w:t>frame.setLocation((dimn.width-750)/2, (dimn.height-640)/2);</w:t>
      </w:r>
    </w:p>
    <w:p w:rsidR="00856F10" w:rsidRDefault="00856F10" w:rsidP="00856F10">
      <w:r>
        <w:tab/>
      </w:r>
      <w:r>
        <w:tab/>
        <w:t>frame.setResizable(false);</w:t>
      </w:r>
    </w:p>
    <w:p w:rsidR="00856F10" w:rsidRDefault="00856F10" w:rsidP="00856F10">
      <w:r>
        <w:tab/>
      </w:r>
      <w:r>
        <w:tab/>
        <w:t>frame.setBackground(java.awt.Color.pink);</w:t>
      </w:r>
    </w:p>
    <w:p w:rsidR="00856F10" w:rsidRDefault="00856F10" w:rsidP="00856F10">
      <w:r>
        <w:tab/>
      </w:r>
      <w:r>
        <w:tab/>
        <w:t>frame.pack();</w:t>
      </w:r>
    </w:p>
    <w:p w:rsidR="00856F10" w:rsidRDefault="00856F10" w:rsidP="00856F10">
      <w:r>
        <w:tab/>
      </w:r>
      <w:r>
        <w:tab/>
        <w:t>frame.validate();</w:t>
      </w:r>
    </w:p>
    <w:p w:rsidR="00856F10" w:rsidRDefault="00856F10" w:rsidP="00856F10">
      <w:r>
        <w:tab/>
      </w:r>
      <w:r>
        <w:tab/>
        <w:t>frame.setVisible(true);</w:t>
      </w:r>
    </w:p>
    <w:p w:rsidR="00856F10" w:rsidRDefault="00856F10" w:rsidP="00856F10">
      <w:r>
        <w:tab/>
        <w:t>}</w:t>
      </w:r>
    </w:p>
    <w:p w:rsidR="00856F10" w:rsidRDefault="00856F10" w:rsidP="00856F10">
      <w:r>
        <w:tab/>
        <w:t>private JMenuBar createJMenuBar()</w:t>
      </w:r>
    </w:p>
    <w:p w:rsidR="00856F10" w:rsidRDefault="00856F10" w:rsidP="00856F10">
      <w:r>
        <w:tab/>
        <w:t>{</w:t>
      </w:r>
    </w:p>
    <w:p w:rsidR="00856F10" w:rsidRDefault="00856F10" w:rsidP="00856F10">
      <w:r>
        <w:tab/>
      </w:r>
      <w:r>
        <w:tab/>
        <w:t xml:space="preserve">    menuBar = new JMenuBar()</w:t>
      </w:r>
    </w:p>
    <w:p w:rsidR="00856F10" w:rsidRDefault="00856F10" w:rsidP="00856F10">
      <w:r>
        <w:tab/>
      </w:r>
      <w:r>
        <w:tab/>
        <w:t xml:space="preserve">    {</w:t>
      </w:r>
    </w:p>
    <w:p w:rsidR="00856F10" w:rsidRDefault="00856F10" w:rsidP="00856F10">
      <w:r>
        <w:tab/>
      </w:r>
      <w:r>
        <w:tab/>
      </w:r>
      <w:r>
        <w:tab/>
        <w:t xml:space="preserve">    public void paintComponent(Graphics g)</w:t>
      </w:r>
    </w:p>
    <w:p w:rsidR="00856F10" w:rsidRDefault="00856F10" w:rsidP="00856F10">
      <w:r>
        <w:tab/>
      </w:r>
      <w:r>
        <w:tab/>
      </w:r>
      <w:r>
        <w:tab/>
        <w:t xml:space="preserve">    {</w:t>
      </w:r>
    </w:p>
    <w:p w:rsidR="00856F10" w:rsidRDefault="00856F10" w:rsidP="00856F10">
      <w:r>
        <w:tab/>
      </w:r>
      <w:r>
        <w:tab/>
      </w:r>
      <w:r>
        <w:tab/>
        <w:t xml:space="preserve">    </w:t>
      </w:r>
      <w:r>
        <w:tab/>
        <w:t>super.paintComponent(g);</w:t>
      </w:r>
    </w:p>
    <w:p w:rsidR="00856F10" w:rsidRDefault="00856F10" w:rsidP="00856F10">
      <w:r>
        <w:tab/>
      </w:r>
      <w:r>
        <w:tab/>
      </w:r>
      <w:r>
        <w:tab/>
        <w:t xml:space="preserve">    </w:t>
      </w:r>
      <w:r>
        <w:tab/>
        <w:t>if(!isOpaque()){return;}</w:t>
      </w:r>
    </w:p>
    <w:p w:rsidR="00856F10" w:rsidRDefault="00856F10" w:rsidP="00856F10">
      <w:r>
        <w:tab/>
      </w:r>
      <w:r>
        <w:tab/>
      </w:r>
      <w:r>
        <w:tab/>
        <w:t xml:space="preserve">    </w:t>
      </w:r>
      <w:r>
        <w:tab/>
        <w:t>Graphics2D g2d = (Graphics2D) g;</w:t>
      </w:r>
    </w:p>
    <w:p w:rsidR="00856F10" w:rsidRDefault="00856F10" w:rsidP="00856F10">
      <w:r>
        <w:tab/>
      </w:r>
      <w:r>
        <w:tab/>
        <w:t xml:space="preserve"> </w:t>
      </w:r>
      <w:r>
        <w:tab/>
        <w:t xml:space="preserve">     </w:t>
      </w:r>
      <w:r>
        <w:tab/>
        <w:t>AlphaComposite opaque = AlphaComposite.SrcOver;</w:t>
      </w:r>
    </w:p>
    <w:p w:rsidR="00856F10" w:rsidRDefault="00856F10" w:rsidP="00856F10">
      <w:r>
        <w:tab/>
      </w:r>
      <w:r>
        <w:tab/>
      </w:r>
      <w:r>
        <w:tab/>
        <w:t xml:space="preserve">    </w:t>
      </w:r>
      <w:r>
        <w:tab/>
        <w:t>int width = getWidth();</w:t>
      </w:r>
    </w:p>
    <w:p w:rsidR="00856F10" w:rsidRDefault="00856F10" w:rsidP="00856F10">
      <w:r>
        <w:tab/>
      </w:r>
      <w:r>
        <w:tab/>
      </w:r>
      <w:r>
        <w:tab/>
        <w:t xml:space="preserve">    </w:t>
      </w:r>
      <w:r>
        <w:tab/>
        <w:t>int height = getHeight();</w:t>
      </w:r>
    </w:p>
    <w:p w:rsidR="00856F10" w:rsidRDefault="00856F10" w:rsidP="00856F10">
      <w:r>
        <w:tab/>
      </w:r>
      <w:r>
        <w:tab/>
      </w:r>
      <w:r>
        <w:tab/>
        <w:t xml:space="preserve">    </w:t>
      </w:r>
      <w:r>
        <w:tab/>
        <w:t>GradientPaint gradientPaint = new GradientPaint(0,0,java.awt.Color.green,width/2,height/2,java.awt.Color.yellow,false);</w:t>
      </w:r>
    </w:p>
    <w:p w:rsidR="00856F10" w:rsidRDefault="00856F10" w:rsidP="00856F10">
      <w:r>
        <w:tab/>
      </w:r>
      <w:r>
        <w:tab/>
        <w:t xml:space="preserve">     </w:t>
      </w:r>
      <w:r>
        <w:tab/>
      </w:r>
      <w:r>
        <w:tab/>
        <w:t>g2d.setComposite(opaque);</w:t>
      </w:r>
    </w:p>
    <w:p w:rsidR="00856F10" w:rsidRDefault="00856F10" w:rsidP="00856F10">
      <w:r>
        <w:tab/>
      </w:r>
      <w:r>
        <w:tab/>
      </w:r>
      <w:r>
        <w:tab/>
        <w:t xml:space="preserve">    </w:t>
      </w:r>
      <w:r>
        <w:tab/>
        <w:t>g2d.setPaint(gradientPaint);</w:t>
      </w:r>
    </w:p>
    <w:p w:rsidR="00856F10" w:rsidRDefault="00856F10" w:rsidP="00856F10">
      <w:r>
        <w:tab/>
      </w:r>
      <w:r>
        <w:tab/>
      </w:r>
      <w:r>
        <w:tab/>
        <w:t xml:space="preserve">    </w:t>
      </w:r>
      <w:r>
        <w:tab/>
        <w:t>g2d.fillRect(0, 0, width,height);</w:t>
      </w:r>
    </w:p>
    <w:p w:rsidR="00856F10" w:rsidRDefault="00856F10" w:rsidP="00856F10">
      <w:r>
        <w:tab/>
      </w:r>
      <w:r>
        <w:tab/>
      </w:r>
      <w:r>
        <w:tab/>
        <w:t xml:space="preserve">    </w:t>
      </w:r>
      <w:r>
        <w:tab/>
        <w:t>g2d.setRenderingHint(RenderingHints.KEY_ANTIALIASING,RenderingHints.VALUE_ANTIALIAS_OFF);</w:t>
      </w:r>
    </w:p>
    <w:p w:rsidR="00856F10" w:rsidRDefault="00856F10" w:rsidP="00856F10">
      <w:r>
        <w:tab/>
      </w:r>
      <w:r>
        <w:tab/>
        <w:t xml:space="preserve">    </w:t>
      </w:r>
      <w:r>
        <w:tab/>
        <w:t>}</w:t>
      </w:r>
    </w:p>
    <w:p w:rsidR="00856F10" w:rsidRDefault="00856F10" w:rsidP="00856F10">
      <w:r>
        <w:tab/>
        <w:t xml:space="preserve">    </w:t>
      </w:r>
      <w:r>
        <w:tab/>
        <w:t>};</w:t>
      </w:r>
    </w:p>
    <w:p w:rsidR="00856F10" w:rsidRDefault="00856F10" w:rsidP="00856F10">
      <w:r>
        <w:tab/>
        <w:t xml:space="preserve">     </w:t>
      </w:r>
      <w:r>
        <w:tab/>
        <w:t>menuBar.add(createSystem_Manage_Menu());</w:t>
      </w:r>
    </w:p>
    <w:p w:rsidR="00856F10" w:rsidRDefault="00856F10" w:rsidP="00856F10">
      <w:r>
        <w:tab/>
        <w:t xml:space="preserve">     </w:t>
      </w:r>
      <w:r>
        <w:tab/>
        <w:t>menuBar.add(createRetail_Manage_Menu());</w:t>
      </w:r>
    </w:p>
    <w:p w:rsidR="00856F10" w:rsidRDefault="00856F10" w:rsidP="00856F10">
      <w:r>
        <w:tab/>
        <w:t xml:space="preserve">     </w:t>
      </w:r>
      <w:r>
        <w:tab/>
        <w:t>menuBar.add(createStock_Manage_Menu());</w:t>
      </w:r>
    </w:p>
    <w:p w:rsidR="00856F10" w:rsidRDefault="00856F10" w:rsidP="00856F10">
      <w:r>
        <w:tab/>
        <w:t xml:space="preserve">     </w:t>
      </w:r>
      <w:r>
        <w:tab/>
        <w:t>menuBar.add(createHelp_Menu());</w:t>
      </w:r>
    </w:p>
    <w:p w:rsidR="00856F10" w:rsidRDefault="00856F10" w:rsidP="00856F10">
      <w:r>
        <w:tab/>
        <w:t xml:space="preserve">    </w:t>
      </w:r>
      <w:r>
        <w:tab/>
        <w:t>menuBar.setBackground(java.awt.Color.pink);</w:t>
      </w:r>
    </w:p>
    <w:p w:rsidR="00856F10" w:rsidRDefault="00856F10" w:rsidP="00856F10">
      <w:r>
        <w:tab/>
        <w:t xml:space="preserve">     </w:t>
      </w:r>
      <w:r>
        <w:tab/>
        <w:t>return menuBar;</w:t>
      </w:r>
    </w:p>
    <w:p w:rsidR="00856F10" w:rsidRDefault="00856F10" w:rsidP="00856F10">
      <w:r>
        <w:t xml:space="preserve">     }</w:t>
      </w:r>
    </w:p>
    <w:p w:rsidR="00856F10" w:rsidRDefault="00856F10" w:rsidP="00856F10">
      <w:r>
        <w:t xml:space="preserve">    private JToolBar createJToolBar(){</w:t>
      </w:r>
    </w:p>
    <w:p w:rsidR="00856F10" w:rsidRDefault="00856F10" w:rsidP="00856F10"/>
    <w:p w:rsidR="00856F10" w:rsidRDefault="00856F10" w:rsidP="00856F10">
      <w:r>
        <w:tab/>
      </w:r>
      <w:r>
        <w:tab/>
        <w:t>toolBar = new javax.swing.JToolBar(){</w:t>
      </w:r>
    </w:p>
    <w:p w:rsidR="00856F10" w:rsidRDefault="00856F10" w:rsidP="00856F10">
      <w:r>
        <w:tab/>
      </w:r>
      <w:r>
        <w:tab/>
        <w:t>public void paintComponent(Graphics g){</w:t>
      </w:r>
    </w:p>
    <w:p w:rsidR="00856F10" w:rsidRDefault="00856F10" w:rsidP="00856F10">
      <w:r>
        <w:tab/>
      </w:r>
      <w:r>
        <w:tab/>
      </w:r>
      <w:r>
        <w:tab/>
      </w:r>
      <w:r>
        <w:tab/>
        <w:t>super.paintComponent(g);</w:t>
      </w:r>
    </w:p>
    <w:p w:rsidR="00856F10" w:rsidRDefault="00856F10" w:rsidP="00856F10">
      <w:r>
        <w:tab/>
      </w:r>
      <w:r>
        <w:tab/>
      </w:r>
      <w:r>
        <w:tab/>
      </w:r>
      <w:r>
        <w:tab/>
        <w:t>if(!isOpaque()){return;}</w:t>
      </w:r>
    </w:p>
    <w:p w:rsidR="00856F10" w:rsidRDefault="00856F10" w:rsidP="00856F10">
      <w:r>
        <w:tab/>
      </w:r>
      <w:r>
        <w:tab/>
      </w:r>
      <w:r>
        <w:tab/>
      </w:r>
      <w:r>
        <w:tab/>
        <w:t>Graphics2D g2d = (Graphics2D) g;</w:t>
      </w:r>
    </w:p>
    <w:p w:rsidR="00856F10" w:rsidRDefault="00856F10" w:rsidP="00856F10">
      <w:r>
        <w:tab/>
      </w:r>
      <w:r>
        <w:tab/>
      </w:r>
      <w:r>
        <w:tab/>
      </w:r>
      <w:r>
        <w:tab/>
        <w:t>AlphaComposite opaque = AlphaComposite.SrcOver;</w:t>
      </w:r>
    </w:p>
    <w:p w:rsidR="00856F10" w:rsidRDefault="00856F10" w:rsidP="00856F10">
      <w:r>
        <w:tab/>
      </w:r>
      <w:r>
        <w:tab/>
      </w:r>
      <w:r>
        <w:tab/>
      </w:r>
      <w:r>
        <w:tab/>
        <w:t>int width = getWidth();</w:t>
      </w:r>
    </w:p>
    <w:p w:rsidR="00856F10" w:rsidRDefault="00856F10" w:rsidP="00856F10">
      <w:r>
        <w:tab/>
      </w:r>
      <w:r>
        <w:tab/>
      </w:r>
      <w:r>
        <w:tab/>
      </w:r>
      <w:r>
        <w:tab/>
        <w:t>int height = getHeight();</w:t>
      </w:r>
    </w:p>
    <w:p w:rsidR="00856F10" w:rsidRDefault="00856F10" w:rsidP="00856F10">
      <w:r>
        <w:tab/>
      </w:r>
      <w:r>
        <w:tab/>
      </w:r>
      <w:r>
        <w:tab/>
      </w:r>
      <w:r>
        <w:tab/>
        <w:t>GradientPaint gradientPaint = new GradientPaint(0,0,java.awt.Color.green,width/2,height/2,java.awt.Color.yellow,false);</w:t>
      </w:r>
    </w:p>
    <w:p w:rsidR="00856F10" w:rsidRDefault="00856F10" w:rsidP="00856F10">
      <w:r>
        <w:tab/>
      </w:r>
      <w:r>
        <w:tab/>
      </w:r>
      <w:r>
        <w:tab/>
      </w:r>
      <w:r>
        <w:tab/>
        <w:t>g2d.setComposite(opaque);</w:t>
      </w:r>
    </w:p>
    <w:p w:rsidR="00856F10" w:rsidRDefault="00856F10" w:rsidP="00856F10">
      <w:r>
        <w:tab/>
      </w:r>
      <w:r>
        <w:tab/>
      </w:r>
      <w:r>
        <w:tab/>
      </w:r>
      <w:r>
        <w:tab/>
        <w:t>g2d.setPaint(gradientPaint);</w:t>
      </w:r>
    </w:p>
    <w:p w:rsidR="00856F10" w:rsidRDefault="00856F10" w:rsidP="00856F10">
      <w:r>
        <w:tab/>
      </w:r>
      <w:r>
        <w:tab/>
      </w:r>
      <w:r>
        <w:tab/>
      </w:r>
      <w:r>
        <w:tab/>
        <w:t>g2d.fillRect(0, 0, width,height);</w:t>
      </w:r>
    </w:p>
    <w:p w:rsidR="00856F10" w:rsidRDefault="00856F10" w:rsidP="00856F10">
      <w:r>
        <w:tab/>
      </w:r>
      <w:r>
        <w:tab/>
      </w:r>
      <w:r>
        <w:tab/>
      </w:r>
      <w:r>
        <w:tab/>
        <w:t>g2d.setRenderingHint(RenderingHints.KEY_ANTIALIASING,RenderingHints.VALUE_ANTIALIAS_OFF);</w:t>
      </w:r>
    </w:p>
    <w:p w:rsidR="00856F10" w:rsidRDefault="00856F10" w:rsidP="00856F10">
      <w:r>
        <w:tab/>
      </w:r>
      <w:r>
        <w:tab/>
      </w:r>
      <w:r>
        <w:tab/>
        <w:t>}</w:t>
      </w:r>
    </w:p>
    <w:p w:rsidR="00856F10" w:rsidRDefault="00856F10" w:rsidP="00856F10">
      <w:r>
        <w:tab/>
      </w:r>
      <w:r>
        <w:tab/>
        <w:t>};</w:t>
      </w:r>
      <w:r>
        <w:tab/>
      </w:r>
      <w:r>
        <w:tab/>
      </w:r>
    </w:p>
    <w:p w:rsidR="00856F10" w:rsidRDefault="00856F10" w:rsidP="00856F10">
      <w:r>
        <w:rPr>
          <w:rFonts w:hint="eastAsia"/>
        </w:rPr>
        <w:tab/>
      </w:r>
      <w:r>
        <w:rPr>
          <w:rFonts w:hint="eastAsia"/>
        </w:rPr>
        <w:tab/>
        <w:t>Retail = new javax.swing.JButton("</w:t>
      </w:r>
      <w:r>
        <w:rPr>
          <w:rFonts w:hint="eastAsia"/>
        </w:rPr>
        <w:t>商品零售</w:t>
      </w:r>
      <w:r>
        <w:rPr>
          <w:rFonts w:hint="eastAsia"/>
        </w:rPr>
        <w:t>");</w:t>
      </w:r>
    </w:p>
    <w:p w:rsidR="00856F10" w:rsidRDefault="00856F10" w:rsidP="00856F10">
      <w:r>
        <w:tab/>
      </w:r>
      <w:r>
        <w:tab/>
        <w:t>Retail.addActionListener(new ActionListener(){</w:t>
      </w:r>
    </w:p>
    <w:p w:rsidR="00856F10" w:rsidRDefault="00856F10" w:rsidP="00856F10">
      <w:r>
        <w:tab/>
      </w:r>
      <w:r>
        <w:tab/>
      </w:r>
      <w:r>
        <w:tab/>
        <w:t>public void actionPerformed(ActionEvent e){</w:t>
      </w:r>
    </w:p>
    <w:p w:rsidR="00856F10" w:rsidRDefault="00856F10" w:rsidP="00856F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retailManage("</w:t>
      </w:r>
      <w:r>
        <w:rPr>
          <w:rFonts w:hint="eastAsia"/>
        </w:rPr>
        <w:t>零</w:t>
      </w:r>
      <w:r>
        <w:rPr>
          <w:rFonts w:hint="eastAsia"/>
        </w:rPr>
        <w:t xml:space="preserve">      </w:t>
      </w:r>
      <w:r>
        <w:rPr>
          <w:rFonts w:hint="eastAsia"/>
        </w:rPr>
        <w:t>售</w:t>
      </w:r>
      <w:r>
        <w:rPr>
          <w:rFonts w:hint="eastAsia"/>
        </w:rPr>
        <w:t>");</w:t>
      </w:r>
    </w:p>
    <w:p w:rsidR="00856F10" w:rsidRDefault="00856F10" w:rsidP="00856F10">
      <w:r>
        <w:tab/>
      </w:r>
      <w:r>
        <w:tab/>
      </w:r>
      <w:r>
        <w:tab/>
        <w:t>}</w:t>
      </w:r>
    </w:p>
    <w:p w:rsidR="00856F10" w:rsidRDefault="00856F10" w:rsidP="00856F10">
      <w:r>
        <w:tab/>
      </w:r>
      <w:r>
        <w:tab/>
        <w:t>});</w:t>
      </w:r>
      <w:r>
        <w:tab/>
      </w:r>
      <w:r>
        <w:tab/>
      </w:r>
    </w:p>
    <w:p w:rsidR="00856F10" w:rsidRDefault="00856F10" w:rsidP="00856F10">
      <w:r>
        <w:rPr>
          <w:rFonts w:hint="eastAsia"/>
        </w:rPr>
        <w:tab/>
      </w:r>
      <w:r>
        <w:rPr>
          <w:rFonts w:hint="eastAsia"/>
        </w:rPr>
        <w:tab/>
        <w:t>stock = new javax.swing.JButton("</w:t>
      </w:r>
      <w:r>
        <w:rPr>
          <w:rFonts w:hint="eastAsia"/>
        </w:rPr>
        <w:t>库存管理</w:t>
      </w:r>
      <w:r>
        <w:rPr>
          <w:rFonts w:hint="eastAsia"/>
        </w:rPr>
        <w:t>");</w:t>
      </w:r>
    </w:p>
    <w:p w:rsidR="00856F10" w:rsidRDefault="00856F10" w:rsidP="00856F10">
      <w:r>
        <w:tab/>
      </w:r>
      <w:r>
        <w:tab/>
        <w:t>stock.addActionListener(new ActionListener(){</w:t>
      </w:r>
    </w:p>
    <w:p w:rsidR="00856F10" w:rsidRDefault="00856F10" w:rsidP="00856F10">
      <w:r>
        <w:tab/>
      </w:r>
      <w:r>
        <w:tab/>
      </w:r>
      <w:r>
        <w:tab/>
        <w:t>public void actionPerformed(ActionEvent e){</w:t>
      </w:r>
      <w:r>
        <w:tab/>
      </w:r>
      <w:r>
        <w:tab/>
      </w:r>
      <w:r>
        <w:tab/>
      </w:r>
    </w:p>
    <w:p w:rsidR="00856F10" w:rsidRDefault="00856F10" w:rsidP="00856F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stockManage("</w:t>
      </w:r>
      <w:r>
        <w:rPr>
          <w:rFonts w:hint="eastAsia"/>
        </w:rPr>
        <w:t>库存信息</w:t>
      </w:r>
      <w:r>
        <w:rPr>
          <w:rFonts w:hint="eastAsia"/>
        </w:rPr>
        <w:t>");</w:t>
      </w:r>
    </w:p>
    <w:p w:rsidR="00856F10" w:rsidRDefault="00856F10" w:rsidP="00856F10">
      <w:r>
        <w:tab/>
      </w:r>
      <w:r>
        <w:tab/>
      </w:r>
      <w:r>
        <w:tab/>
        <w:t>}</w:t>
      </w:r>
    </w:p>
    <w:p w:rsidR="00856F10" w:rsidRDefault="00856F10" w:rsidP="00856F10">
      <w:r>
        <w:tab/>
      </w:r>
      <w:r>
        <w:tab/>
        <w:t>});</w:t>
      </w:r>
    </w:p>
    <w:p w:rsidR="00856F10" w:rsidRDefault="00856F10" w:rsidP="00856F10">
      <w:r>
        <w:rPr>
          <w:rFonts w:hint="eastAsia"/>
        </w:rPr>
        <w:tab/>
      </w:r>
      <w:r>
        <w:rPr>
          <w:rFonts w:hint="eastAsia"/>
        </w:rPr>
        <w:tab/>
        <w:t>help = new javax.swing.JButton("</w:t>
      </w:r>
      <w:r>
        <w:rPr>
          <w:rFonts w:hint="eastAsia"/>
        </w:rPr>
        <w:t>帮</w:t>
      </w:r>
      <w:r>
        <w:rPr>
          <w:rFonts w:hint="eastAsia"/>
        </w:rPr>
        <w:t xml:space="preserve">     </w:t>
      </w:r>
      <w:r>
        <w:rPr>
          <w:rFonts w:hint="eastAsia"/>
        </w:rPr>
        <w:t>助</w:t>
      </w:r>
      <w:r>
        <w:rPr>
          <w:rFonts w:hint="eastAsia"/>
        </w:rPr>
        <w:t>");</w:t>
      </w:r>
    </w:p>
    <w:p w:rsidR="00856F10" w:rsidRDefault="00856F10" w:rsidP="00856F10">
      <w:r>
        <w:tab/>
      </w:r>
      <w:r>
        <w:tab/>
        <w:t>help.addActionListener(new ActionListener(){</w:t>
      </w:r>
    </w:p>
    <w:p w:rsidR="00856F10" w:rsidRDefault="00856F10" w:rsidP="00856F10">
      <w:r>
        <w:tab/>
      </w:r>
      <w:r>
        <w:tab/>
      </w:r>
      <w:r>
        <w:tab/>
        <w:t>public void actionPerformed(ActionEvent e){</w:t>
      </w:r>
    </w:p>
    <w:p w:rsidR="00856F10" w:rsidRDefault="00856F10" w:rsidP="00856F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JOptionPane.showMessageDialog(null,"</w:t>
      </w:r>
      <w:r>
        <w:rPr>
          <w:rFonts w:hint="eastAsia"/>
        </w:rPr>
        <w:t>帮助</w:t>
      </w:r>
      <w:r>
        <w:rPr>
          <w:rFonts w:hint="eastAsia"/>
        </w:rPr>
        <w:t>");</w:t>
      </w:r>
    </w:p>
    <w:p w:rsidR="00856F10" w:rsidRDefault="00856F10" w:rsidP="00856F10">
      <w:r>
        <w:tab/>
      </w:r>
      <w:r>
        <w:tab/>
      </w:r>
      <w:r>
        <w:tab/>
      </w:r>
      <w:r>
        <w:tab/>
        <w:t>//AddHelp();</w:t>
      </w:r>
    </w:p>
    <w:p w:rsidR="00856F10" w:rsidRDefault="00856F10" w:rsidP="00856F10">
      <w:r>
        <w:tab/>
      </w:r>
      <w:r>
        <w:tab/>
      </w:r>
      <w:r>
        <w:tab/>
        <w:t>}</w:t>
      </w:r>
    </w:p>
    <w:p w:rsidR="00856F10" w:rsidRDefault="00856F10" w:rsidP="00856F10">
      <w:r>
        <w:tab/>
      </w:r>
      <w:r>
        <w:tab/>
        <w:t>});</w:t>
      </w:r>
    </w:p>
    <w:p w:rsidR="00856F10" w:rsidRDefault="00856F10" w:rsidP="00856F10">
      <w:r>
        <w:rPr>
          <w:rFonts w:hint="eastAsia"/>
        </w:rPr>
        <w:tab/>
      </w:r>
      <w:r>
        <w:rPr>
          <w:rFonts w:hint="eastAsia"/>
        </w:rPr>
        <w:tab/>
        <w:t>about = new javax.swing.JButton("</w:t>
      </w:r>
      <w:r>
        <w:rPr>
          <w:rFonts w:hint="eastAsia"/>
        </w:rPr>
        <w:t>关</w:t>
      </w:r>
      <w:r>
        <w:rPr>
          <w:rFonts w:hint="eastAsia"/>
        </w:rPr>
        <w:t xml:space="preserve">     </w:t>
      </w:r>
      <w:r>
        <w:rPr>
          <w:rFonts w:hint="eastAsia"/>
        </w:rPr>
        <w:t>于</w:t>
      </w:r>
      <w:r>
        <w:rPr>
          <w:rFonts w:hint="eastAsia"/>
        </w:rPr>
        <w:t>");</w:t>
      </w:r>
    </w:p>
    <w:p w:rsidR="00856F10" w:rsidRDefault="00856F10" w:rsidP="00856F10">
      <w:r>
        <w:tab/>
      </w:r>
      <w:r>
        <w:tab/>
        <w:t>about.addActionListener(new ActionListener(){</w:t>
      </w:r>
    </w:p>
    <w:p w:rsidR="00856F10" w:rsidRDefault="00856F10" w:rsidP="00856F10">
      <w:r>
        <w:tab/>
      </w:r>
      <w:r>
        <w:tab/>
      </w:r>
      <w:r>
        <w:tab/>
        <w:t>public void actionPerformed(ActionEvent e){</w:t>
      </w:r>
    </w:p>
    <w:p w:rsidR="00856F10" w:rsidRDefault="00856F10" w:rsidP="00856F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JOptionPane.showMessageDialog(null,"</w:t>
      </w:r>
      <w:r>
        <w:rPr>
          <w:rFonts w:hint="eastAsia"/>
        </w:rPr>
        <w:t>关于</w:t>
      </w:r>
      <w:r>
        <w:rPr>
          <w:rFonts w:hint="eastAsia"/>
        </w:rPr>
        <w:t>");</w:t>
      </w:r>
    </w:p>
    <w:p w:rsidR="00856F10" w:rsidRDefault="00856F10" w:rsidP="00856F10">
      <w:r>
        <w:tab/>
      </w:r>
      <w:r>
        <w:tab/>
      </w:r>
      <w:r>
        <w:tab/>
      </w:r>
      <w:r>
        <w:tab/>
        <w:t>//new UserAbout();</w:t>
      </w:r>
    </w:p>
    <w:p w:rsidR="00856F10" w:rsidRDefault="00856F10" w:rsidP="00856F10">
      <w:r>
        <w:tab/>
      </w:r>
      <w:r>
        <w:tab/>
      </w:r>
      <w:r>
        <w:tab/>
        <w:t>}</w:t>
      </w:r>
    </w:p>
    <w:p w:rsidR="00856F10" w:rsidRDefault="00856F10" w:rsidP="00856F10">
      <w:r>
        <w:lastRenderedPageBreak/>
        <w:tab/>
      </w:r>
      <w:r>
        <w:tab/>
        <w:t>});</w:t>
      </w:r>
    </w:p>
    <w:p w:rsidR="00856F10" w:rsidRDefault="00856F10" w:rsidP="00856F10">
      <w:r>
        <w:rPr>
          <w:rFonts w:hint="eastAsia"/>
        </w:rPr>
        <w:tab/>
      </w:r>
      <w:r>
        <w:rPr>
          <w:rFonts w:hint="eastAsia"/>
        </w:rPr>
        <w:tab/>
        <w:t>exit_system = new javax.swing.JButton("</w:t>
      </w:r>
      <w:r>
        <w:rPr>
          <w:rFonts w:hint="eastAsia"/>
        </w:rPr>
        <w:t>退出系统</w:t>
      </w:r>
      <w:r>
        <w:rPr>
          <w:rFonts w:hint="eastAsia"/>
        </w:rPr>
        <w:t>");</w:t>
      </w:r>
    </w:p>
    <w:p w:rsidR="00856F10" w:rsidRDefault="00856F10" w:rsidP="00856F10">
      <w:r>
        <w:tab/>
      </w:r>
      <w:r>
        <w:tab/>
        <w:t>exit_system.addActionListener(new ActionListener(){</w:t>
      </w:r>
    </w:p>
    <w:p w:rsidR="00856F10" w:rsidRDefault="00856F10" w:rsidP="00856F10">
      <w:r>
        <w:tab/>
      </w:r>
      <w:r>
        <w:tab/>
      </w:r>
      <w:r>
        <w:tab/>
        <w:t>public void actionPerformed(ActionEvent e){</w:t>
      </w:r>
      <w:r>
        <w:tab/>
      </w:r>
      <w:r>
        <w:tab/>
      </w:r>
      <w:r>
        <w:tab/>
      </w:r>
      <w:r>
        <w:tab/>
      </w:r>
    </w:p>
    <w:p w:rsidR="00856F10" w:rsidRDefault="00856F10" w:rsidP="00856F10">
      <w:r>
        <w:tab/>
      </w:r>
      <w:r>
        <w:tab/>
      </w:r>
      <w:r>
        <w:tab/>
      </w:r>
      <w:r>
        <w:tab/>
        <w:t>frame.dispose();</w:t>
      </w:r>
    </w:p>
    <w:p w:rsidR="00856F10" w:rsidRDefault="00856F10" w:rsidP="00856F10">
      <w:r>
        <w:tab/>
      </w:r>
      <w:r>
        <w:tab/>
      </w:r>
      <w:r>
        <w:tab/>
      </w:r>
      <w:r>
        <w:tab/>
        <w:t>System.exit(0);</w:t>
      </w:r>
    </w:p>
    <w:p w:rsidR="00856F10" w:rsidRDefault="00856F10" w:rsidP="00856F10">
      <w:r>
        <w:tab/>
      </w:r>
      <w:r>
        <w:tab/>
      </w:r>
      <w:r>
        <w:tab/>
        <w:t>}</w:t>
      </w:r>
    </w:p>
    <w:p w:rsidR="00856F10" w:rsidRDefault="00856F10" w:rsidP="00856F10">
      <w:r>
        <w:tab/>
      </w:r>
      <w:r>
        <w:tab/>
        <w:t>});</w:t>
      </w:r>
    </w:p>
    <w:p w:rsidR="00856F10" w:rsidRDefault="00856F10" w:rsidP="00856F10">
      <w:r>
        <w:tab/>
      </w:r>
      <w:r>
        <w:tab/>
        <w:t>toolBar.add(Retail);</w:t>
      </w:r>
    </w:p>
    <w:p w:rsidR="00856F10" w:rsidRDefault="00856F10" w:rsidP="00856F10">
      <w:r>
        <w:tab/>
      </w:r>
      <w:r>
        <w:tab/>
        <w:t>toolBar.addSeparator();</w:t>
      </w:r>
    </w:p>
    <w:p w:rsidR="00856F10" w:rsidRDefault="00856F10" w:rsidP="00856F10">
      <w:r>
        <w:tab/>
      </w:r>
      <w:r>
        <w:tab/>
        <w:t>toolBar.add(stock);</w:t>
      </w:r>
    </w:p>
    <w:p w:rsidR="00856F10" w:rsidRDefault="00856F10" w:rsidP="00856F10">
      <w:r>
        <w:tab/>
      </w:r>
      <w:r>
        <w:tab/>
        <w:t>toolBar.addSeparator();</w:t>
      </w:r>
    </w:p>
    <w:p w:rsidR="00856F10" w:rsidRDefault="00856F10" w:rsidP="00856F10">
      <w:r>
        <w:tab/>
      </w:r>
      <w:r>
        <w:tab/>
        <w:t>toolBar.add(help);</w:t>
      </w:r>
    </w:p>
    <w:p w:rsidR="00856F10" w:rsidRDefault="00856F10" w:rsidP="00856F10">
      <w:r>
        <w:tab/>
      </w:r>
      <w:r>
        <w:tab/>
        <w:t>toolBar.addSeparator();</w:t>
      </w:r>
    </w:p>
    <w:p w:rsidR="00856F10" w:rsidRDefault="00856F10" w:rsidP="00856F10">
      <w:r>
        <w:tab/>
      </w:r>
      <w:r>
        <w:tab/>
        <w:t>toolBar.add(about);</w:t>
      </w:r>
    </w:p>
    <w:p w:rsidR="00856F10" w:rsidRDefault="00856F10" w:rsidP="00856F10">
      <w:r>
        <w:tab/>
      </w:r>
      <w:r>
        <w:tab/>
        <w:t>toolBar.addSeparator();</w:t>
      </w:r>
    </w:p>
    <w:p w:rsidR="00856F10" w:rsidRDefault="00856F10" w:rsidP="00856F10">
      <w:r>
        <w:tab/>
      </w:r>
      <w:r>
        <w:tab/>
        <w:t>toolBar.add(exit_system);</w:t>
      </w:r>
    </w:p>
    <w:p w:rsidR="00856F10" w:rsidRDefault="00856F10" w:rsidP="00856F10">
      <w:r>
        <w:tab/>
      </w:r>
      <w:r>
        <w:tab/>
        <w:t>toolBar.setBackground(java.awt.Color.pink);</w:t>
      </w:r>
    </w:p>
    <w:p w:rsidR="00856F10" w:rsidRDefault="00856F10" w:rsidP="00856F10">
      <w:r>
        <w:tab/>
      </w:r>
      <w:r>
        <w:tab/>
        <w:t>return toolBar;</w:t>
      </w:r>
    </w:p>
    <w:p w:rsidR="00856F10" w:rsidRDefault="00856F10" w:rsidP="00856F10">
      <w:r>
        <w:tab/>
        <w:t>}</w:t>
      </w:r>
    </w:p>
    <w:p w:rsidR="00856F10" w:rsidRDefault="00856F10" w:rsidP="00856F10">
      <w:r>
        <w:tab/>
        <w:t>private JSplitPane createSplitPane(){</w:t>
      </w:r>
    </w:p>
    <w:p w:rsidR="00856F10" w:rsidRDefault="00856F10" w:rsidP="00856F10">
      <w:r>
        <w:tab/>
      </w:r>
      <w:r>
        <w:tab/>
        <w:t>leftLabel=new JLabel();</w:t>
      </w:r>
    </w:p>
    <w:p w:rsidR="00856F10" w:rsidRDefault="00856F10" w:rsidP="00856F10">
      <w:r>
        <w:tab/>
      </w:r>
      <w:r>
        <w:tab/>
        <w:t>leftLabel.setBackground( Color.green);</w:t>
      </w:r>
    </w:p>
    <w:p w:rsidR="00856F10" w:rsidRDefault="00856F10" w:rsidP="00856F10">
      <w:r>
        <w:tab/>
      </w:r>
      <w:r>
        <w:tab/>
        <w:t>leftLabel.setBounds(0, 0, 400, 600);</w:t>
      </w:r>
    </w:p>
    <w:p w:rsidR="00856F10" w:rsidRDefault="00856F10" w:rsidP="00856F10">
      <w:r>
        <w:tab/>
      </w:r>
      <w:r>
        <w:tab/>
        <w:t>leftLabel.setOpaque(true);</w:t>
      </w:r>
    </w:p>
    <w:p w:rsidR="00856F10" w:rsidRDefault="00856F10" w:rsidP="00856F10">
      <w:r>
        <w:tab/>
      </w:r>
      <w:r>
        <w:tab/>
        <w:t>splitPane = new JSplitPane(JSplitPane.HORIZONTAL_SPLIT,true,leftLabel,createHandlePane()){</w:t>
      </w:r>
    </w:p>
    <w:p w:rsidR="00856F10" w:rsidRDefault="00856F10" w:rsidP="00856F10">
      <w:r>
        <w:tab/>
      </w:r>
      <w:r>
        <w:tab/>
      </w:r>
      <w:r>
        <w:tab/>
        <w:t>public void paintComponent(Graphics g){</w:t>
      </w:r>
    </w:p>
    <w:p w:rsidR="00856F10" w:rsidRDefault="00856F10" w:rsidP="00856F10">
      <w:r>
        <w:tab/>
      </w:r>
      <w:r>
        <w:tab/>
      </w:r>
      <w:r>
        <w:tab/>
      </w:r>
      <w:r>
        <w:tab/>
        <w:t>super.paintComponent(g);</w:t>
      </w:r>
    </w:p>
    <w:p w:rsidR="00856F10" w:rsidRDefault="00856F10" w:rsidP="00856F10">
      <w:r>
        <w:tab/>
      </w:r>
      <w:r>
        <w:tab/>
      </w:r>
      <w:r>
        <w:tab/>
      </w:r>
      <w:r>
        <w:tab/>
        <w:t>if(!isOpaque()){return;}</w:t>
      </w:r>
    </w:p>
    <w:p w:rsidR="00856F10" w:rsidRDefault="00856F10" w:rsidP="00856F10">
      <w:r>
        <w:tab/>
      </w:r>
      <w:r>
        <w:tab/>
      </w:r>
      <w:r>
        <w:tab/>
      </w:r>
      <w:r>
        <w:tab/>
        <w:t>Graphics2D g2d = (Graphics2D) g;</w:t>
      </w:r>
    </w:p>
    <w:p w:rsidR="00856F10" w:rsidRDefault="00856F10" w:rsidP="00856F10">
      <w:r>
        <w:tab/>
      </w:r>
      <w:r>
        <w:tab/>
      </w:r>
      <w:r>
        <w:tab/>
      </w:r>
      <w:r>
        <w:tab/>
        <w:t>AlphaComposite opaque = AlphaComposite.SrcOver;</w:t>
      </w:r>
    </w:p>
    <w:p w:rsidR="00856F10" w:rsidRDefault="00856F10" w:rsidP="00856F10">
      <w:r>
        <w:tab/>
      </w:r>
      <w:r>
        <w:tab/>
      </w:r>
      <w:r>
        <w:tab/>
      </w:r>
      <w:r>
        <w:tab/>
        <w:t>int width = getWidth();</w:t>
      </w:r>
    </w:p>
    <w:p w:rsidR="00856F10" w:rsidRDefault="00856F10" w:rsidP="00856F10">
      <w:r>
        <w:tab/>
      </w:r>
      <w:r>
        <w:tab/>
      </w:r>
      <w:r>
        <w:tab/>
      </w:r>
      <w:r>
        <w:tab/>
        <w:t>int height = getHeight();</w:t>
      </w:r>
    </w:p>
    <w:p w:rsidR="00856F10" w:rsidRDefault="00856F10" w:rsidP="00856F10">
      <w:r>
        <w:tab/>
      </w:r>
      <w:r>
        <w:tab/>
      </w:r>
      <w:r>
        <w:tab/>
      </w:r>
      <w:r>
        <w:tab/>
        <w:t>GradientPaint gradientPaint = new GradientPaint(0,0,java.awt.Color.green,width/2,height/2,java.awt.Color.yellow,false);</w:t>
      </w:r>
    </w:p>
    <w:p w:rsidR="00856F10" w:rsidRDefault="00856F10" w:rsidP="00856F10">
      <w:r>
        <w:tab/>
      </w:r>
      <w:r>
        <w:tab/>
      </w:r>
      <w:r>
        <w:tab/>
      </w:r>
      <w:r>
        <w:tab/>
        <w:t>g2d.setComposite(opaque);</w:t>
      </w:r>
    </w:p>
    <w:p w:rsidR="00856F10" w:rsidRDefault="00856F10" w:rsidP="00856F10">
      <w:r>
        <w:tab/>
      </w:r>
      <w:r>
        <w:tab/>
      </w:r>
      <w:r>
        <w:tab/>
      </w:r>
      <w:r>
        <w:tab/>
        <w:t>g2d.setPaint(gradientPaint);</w:t>
      </w:r>
    </w:p>
    <w:p w:rsidR="00856F10" w:rsidRDefault="00856F10" w:rsidP="00856F10">
      <w:r>
        <w:tab/>
      </w:r>
      <w:r>
        <w:tab/>
      </w:r>
      <w:r>
        <w:tab/>
      </w:r>
      <w:r>
        <w:tab/>
        <w:t>g2d.fillRect(0, 0, width,height);</w:t>
      </w:r>
    </w:p>
    <w:p w:rsidR="00856F10" w:rsidRDefault="00856F10" w:rsidP="00856F10">
      <w:r>
        <w:tab/>
      </w:r>
      <w:r>
        <w:tab/>
      </w:r>
      <w:r>
        <w:tab/>
      </w:r>
      <w:r>
        <w:tab/>
        <w:t>g2d.setRenderingHint(RenderingHints.KEY_ANTIALIASING,RenderingHints.VALUE_ANTIALIAS_OFF);</w:t>
      </w:r>
    </w:p>
    <w:p w:rsidR="00856F10" w:rsidRDefault="00856F10" w:rsidP="00856F10">
      <w:r>
        <w:tab/>
      </w:r>
      <w:r>
        <w:tab/>
      </w:r>
      <w:r>
        <w:tab/>
        <w:t>}</w:t>
      </w:r>
    </w:p>
    <w:p w:rsidR="00856F10" w:rsidRDefault="00856F10" w:rsidP="00856F10">
      <w:r>
        <w:tab/>
      </w:r>
      <w:r>
        <w:tab/>
        <w:t>};</w:t>
      </w:r>
    </w:p>
    <w:p w:rsidR="00856F10" w:rsidRDefault="00856F10" w:rsidP="00856F10">
      <w:r>
        <w:lastRenderedPageBreak/>
        <w:tab/>
      </w:r>
      <w:r>
        <w:tab/>
        <w:t>splitPane.setDividerLocation(138);</w:t>
      </w:r>
    </w:p>
    <w:p w:rsidR="00856F10" w:rsidRDefault="00856F10" w:rsidP="00856F10">
      <w:r>
        <w:tab/>
      </w:r>
      <w:r>
        <w:tab/>
        <w:t>splitPane.setDividerSize(5);</w:t>
      </w:r>
    </w:p>
    <w:p w:rsidR="00856F10" w:rsidRDefault="00856F10" w:rsidP="00856F10">
      <w:r>
        <w:tab/>
      </w:r>
      <w:r>
        <w:tab/>
        <w:t>splitPane.setOneTouchExpandable(true);</w:t>
      </w:r>
    </w:p>
    <w:p w:rsidR="00856F10" w:rsidRDefault="00856F10" w:rsidP="00856F10">
      <w:r>
        <w:tab/>
      </w:r>
      <w:r>
        <w:tab/>
        <w:t>splitPane.setBackground(java.awt.Color.pink);</w:t>
      </w:r>
    </w:p>
    <w:p w:rsidR="00856F10" w:rsidRDefault="00856F10" w:rsidP="00856F10">
      <w:r>
        <w:tab/>
      </w:r>
      <w:r>
        <w:tab/>
        <w:t>return splitPane;</w:t>
      </w:r>
    </w:p>
    <w:p w:rsidR="00856F10" w:rsidRDefault="00856F10" w:rsidP="00856F10">
      <w:r>
        <w:tab/>
        <w:t>}</w:t>
      </w:r>
    </w:p>
    <w:p w:rsidR="00856F10" w:rsidRDefault="00856F10" w:rsidP="00856F10">
      <w:r>
        <w:tab/>
        <w:t>private JTabbedPane createHandlePane(){</w:t>
      </w:r>
    </w:p>
    <w:p w:rsidR="00856F10" w:rsidRDefault="00856F10" w:rsidP="00856F10">
      <w:r>
        <w:tab/>
      </w:r>
      <w:r>
        <w:tab/>
        <w:t>javax.swing.ImageIcon image = new javax.swing.ImageIcon("src/img/welcome1.jpg");</w:t>
      </w:r>
    </w:p>
    <w:p w:rsidR="00856F10" w:rsidRDefault="00856F10" w:rsidP="00856F10">
      <w:r>
        <w:tab/>
      </w:r>
      <w:r>
        <w:tab/>
        <w:t>javax.swing.JLabel component = new javax.swing.JLabel(image);</w:t>
      </w:r>
    </w:p>
    <w:p w:rsidR="00856F10" w:rsidRDefault="00856F10" w:rsidP="00856F10">
      <w:r>
        <w:rPr>
          <w:rFonts w:hint="eastAsia"/>
        </w:rPr>
        <w:tab/>
      </w:r>
      <w:r>
        <w:rPr>
          <w:rFonts w:hint="eastAsia"/>
        </w:rPr>
        <w:tab/>
        <w:t>tabbedPane.addTab("</w:t>
      </w:r>
      <w:r>
        <w:rPr>
          <w:rFonts w:hint="eastAsia"/>
        </w:rPr>
        <w:t>欢迎</w:t>
      </w:r>
      <w:r>
        <w:rPr>
          <w:rFonts w:hint="eastAsia"/>
        </w:rPr>
        <w:t>",icon ,component);</w:t>
      </w:r>
    </w:p>
    <w:p w:rsidR="00856F10" w:rsidRDefault="00856F10" w:rsidP="00856F10">
      <w:r>
        <w:tab/>
      </w:r>
      <w:r>
        <w:tab/>
        <w:t>tabbedPane.setBackgroundAt(0, java.awt.Color.pink);</w:t>
      </w:r>
    </w:p>
    <w:p w:rsidR="00856F10" w:rsidRDefault="00856F10" w:rsidP="00856F10">
      <w:r>
        <w:tab/>
      </w:r>
      <w:r>
        <w:tab/>
        <w:t>return tabbedPane;</w:t>
      </w:r>
    </w:p>
    <w:p w:rsidR="00856F10" w:rsidRDefault="00856F10" w:rsidP="00856F10">
      <w:r>
        <w:tab/>
        <w:t>}</w:t>
      </w:r>
    </w:p>
    <w:p w:rsidR="00856F10" w:rsidRDefault="00856F10" w:rsidP="00856F10">
      <w:r>
        <w:tab/>
        <w:t>private void retailManage(String s){</w:t>
      </w:r>
    </w:p>
    <w:p w:rsidR="00856F10" w:rsidRDefault="00856F10" w:rsidP="00856F10">
      <w:r>
        <w:tab/>
      </w:r>
      <w:r>
        <w:tab/>
        <w:t>int i = tabbedPane.getTabCount();</w:t>
      </w:r>
    </w:p>
    <w:p w:rsidR="00856F10" w:rsidRDefault="00856F10" w:rsidP="00856F10">
      <w:r>
        <w:tab/>
      </w:r>
      <w:r>
        <w:tab/>
        <w:t>if(i&gt;0)tabbedPane.removeAll();</w:t>
      </w:r>
    </w:p>
    <w:p w:rsidR="00856F10" w:rsidRDefault="00856F10" w:rsidP="00856F10">
      <w:r>
        <w:tab/>
      </w:r>
      <w:r>
        <w:tab/>
        <w:t>tabbedPane.addTab(s, icon,new creatRetailFace());</w:t>
      </w:r>
    </w:p>
    <w:p w:rsidR="00856F10" w:rsidRDefault="00856F10" w:rsidP="00856F10">
      <w:r>
        <w:tab/>
      </w:r>
      <w:r>
        <w:tab/>
        <w:t>int b = tabbedPane.getTabCount();</w:t>
      </w:r>
    </w:p>
    <w:p w:rsidR="00856F10" w:rsidRDefault="00856F10" w:rsidP="00856F10">
      <w:r>
        <w:tab/>
      </w:r>
      <w:r>
        <w:tab/>
        <w:t>tabbedPane.setSelectedIndex(b-1);</w:t>
      </w:r>
    </w:p>
    <w:p w:rsidR="00856F10" w:rsidRDefault="00856F10" w:rsidP="00856F10">
      <w:r>
        <w:tab/>
        <w:t>}</w:t>
      </w:r>
    </w:p>
    <w:p w:rsidR="00856F10" w:rsidRDefault="00856F10" w:rsidP="00856F10">
      <w:r>
        <w:tab/>
        <w:t>private void stockManage(String s){</w:t>
      </w:r>
    </w:p>
    <w:p w:rsidR="00856F10" w:rsidRDefault="00856F10" w:rsidP="00856F10">
      <w:r>
        <w:tab/>
      </w:r>
      <w:r>
        <w:tab/>
        <w:t>int i = tabbedPane.getTabCount();</w:t>
      </w:r>
    </w:p>
    <w:p w:rsidR="00856F10" w:rsidRDefault="00856F10" w:rsidP="00856F10">
      <w:r>
        <w:tab/>
      </w:r>
      <w:r>
        <w:tab/>
        <w:t>if(i&gt;0)tabbedPane.removeAll();</w:t>
      </w:r>
    </w:p>
    <w:p w:rsidR="00856F10" w:rsidRDefault="00856F10" w:rsidP="00856F10">
      <w:r>
        <w:tab/>
      </w:r>
      <w:r>
        <w:tab/>
        <w:t>tabbedPane.addTab(s, icon,new creatstockFace());</w:t>
      </w:r>
    </w:p>
    <w:p w:rsidR="00856F10" w:rsidRDefault="00856F10" w:rsidP="00856F10">
      <w:r>
        <w:tab/>
      </w:r>
      <w:r>
        <w:tab/>
        <w:t>int b = tabbedPane.getTabCount();</w:t>
      </w:r>
    </w:p>
    <w:p w:rsidR="00856F10" w:rsidRDefault="00856F10" w:rsidP="00856F10">
      <w:r>
        <w:tab/>
      </w:r>
      <w:r>
        <w:tab/>
        <w:t>tabbedPane.setSelectedIndex(b-1);</w:t>
      </w:r>
    </w:p>
    <w:p w:rsidR="00856F10" w:rsidRDefault="00856F10" w:rsidP="00856F10">
      <w:r>
        <w:tab/>
        <w:t>}</w:t>
      </w:r>
    </w:p>
    <w:p w:rsidR="00856F10" w:rsidRDefault="00856F10" w:rsidP="00856F10">
      <w:r>
        <w:tab/>
      </w:r>
    </w:p>
    <w:p w:rsidR="00856F10" w:rsidRDefault="00856F10" w:rsidP="00856F10">
      <w:r>
        <w:tab/>
        <w:t>private JMenu createSystem_Manage_Menu(){</w:t>
      </w:r>
    </w:p>
    <w:p w:rsidR="00856F10" w:rsidRDefault="00856F10" w:rsidP="00856F10">
      <w:r>
        <w:rPr>
          <w:rFonts w:hint="eastAsia"/>
        </w:rPr>
        <w:tab/>
      </w:r>
      <w:r>
        <w:rPr>
          <w:rFonts w:hint="eastAsia"/>
        </w:rPr>
        <w:tab/>
        <w:t>javax.swing.JMenu systemMenu = new javax.swing.JMenu("</w:t>
      </w:r>
      <w:r>
        <w:rPr>
          <w:rFonts w:hint="eastAsia"/>
        </w:rPr>
        <w:t>系统管理</w:t>
      </w:r>
      <w:r>
        <w:rPr>
          <w:rFonts w:hint="eastAsia"/>
        </w:rPr>
        <w:t>");</w:t>
      </w:r>
    </w:p>
    <w:p w:rsidR="00856F10" w:rsidRDefault="00856F10" w:rsidP="00856F10">
      <w:r>
        <w:rPr>
          <w:rFonts w:hint="eastAsia"/>
        </w:rPr>
        <w:tab/>
      </w:r>
      <w:r>
        <w:rPr>
          <w:rFonts w:hint="eastAsia"/>
        </w:rPr>
        <w:tab/>
        <w:t>javax.swing.JMenuItem login = new javax.swing.JMenuItem("</w:t>
      </w:r>
      <w:r>
        <w:rPr>
          <w:rFonts w:hint="eastAsia"/>
        </w:rPr>
        <w:t>注</w:t>
      </w:r>
      <w:r>
        <w:rPr>
          <w:rFonts w:hint="eastAsia"/>
        </w:rPr>
        <w:t xml:space="preserve">          </w:t>
      </w:r>
      <w:r>
        <w:rPr>
          <w:rFonts w:hint="eastAsia"/>
        </w:rPr>
        <w:t>册</w:t>
      </w:r>
      <w:r>
        <w:rPr>
          <w:rFonts w:hint="eastAsia"/>
        </w:rPr>
        <w:t>");</w:t>
      </w:r>
    </w:p>
    <w:p w:rsidR="00856F10" w:rsidRDefault="00856F10" w:rsidP="00856F10">
      <w:r>
        <w:tab/>
      </w:r>
      <w:r>
        <w:tab/>
        <w:t>login.addActionListener(new ActionListener(){</w:t>
      </w:r>
    </w:p>
    <w:p w:rsidR="00856F10" w:rsidRDefault="00856F10" w:rsidP="00856F10">
      <w:r>
        <w:tab/>
      </w:r>
      <w:r>
        <w:tab/>
      </w:r>
      <w:r>
        <w:tab/>
        <w:t>public void actionPerformed(ActionEvent e){</w:t>
      </w:r>
    </w:p>
    <w:p w:rsidR="00856F10" w:rsidRDefault="00856F10" w:rsidP="00856F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JOptionPane.showMessageDialog(null,"</w:t>
      </w:r>
      <w:r>
        <w:rPr>
          <w:rFonts w:hint="eastAsia"/>
        </w:rPr>
        <w:t>注册</w:t>
      </w:r>
      <w:r>
        <w:rPr>
          <w:rFonts w:hint="eastAsia"/>
        </w:rPr>
        <w:t>");</w:t>
      </w:r>
    </w:p>
    <w:p w:rsidR="00856F10" w:rsidRDefault="00856F10" w:rsidP="00856F10">
      <w:r>
        <w:tab/>
      </w:r>
      <w:r>
        <w:tab/>
      </w:r>
      <w:r>
        <w:tab/>
      </w:r>
      <w:r>
        <w:tab/>
        <w:t>//new AddUser();</w:t>
      </w:r>
    </w:p>
    <w:p w:rsidR="00856F10" w:rsidRDefault="00856F10" w:rsidP="00856F10">
      <w:r>
        <w:tab/>
      </w:r>
      <w:r>
        <w:tab/>
      </w:r>
      <w:r>
        <w:tab/>
        <w:t>}</w:t>
      </w:r>
    </w:p>
    <w:p w:rsidR="00856F10" w:rsidRDefault="00856F10" w:rsidP="00856F10">
      <w:r>
        <w:tab/>
      </w:r>
      <w:r>
        <w:tab/>
        <w:t>});</w:t>
      </w:r>
    </w:p>
    <w:p w:rsidR="00856F10" w:rsidRDefault="00856F10" w:rsidP="00856F10">
      <w:r>
        <w:rPr>
          <w:rFonts w:hint="eastAsia"/>
        </w:rPr>
        <w:tab/>
      </w:r>
      <w:r>
        <w:rPr>
          <w:rFonts w:hint="eastAsia"/>
        </w:rPr>
        <w:tab/>
        <w:t>javax.swing.JMenuItem logout = new javax.swing.JMenuItem("</w:t>
      </w:r>
      <w:r>
        <w:rPr>
          <w:rFonts w:hint="eastAsia"/>
        </w:rPr>
        <w:t>删除用户</w:t>
      </w:r>
      <w:r>
        <w:rPr>
          <w:rFonts w:hint="eastAsia"/>
        </w:rPr>
        <w:t>");</w:t>
      </w:r>
    </w:p>
    <w:p w:rsidR="00856F10" w:rsidRDefault="00856F10" w:rsidP="00856F10">
      <w:r>
        <w:tab/>
      </w:r>
      <w:r>
        <w:tab/>
        <w:t>logout.addActionListener(new ActionListener(){</w:t>
      </w:r>
    </w:p>
    <w:p w:rsidR="00856F10" w:rsidRDefault="00856F10" w:rsidP="00856F10">
      <w:r>
        <w:tab/>
      </w:r>
      <w:r>
        <w:tab/>
      </w:r>
      <w:r>
        <w:tab/>
        <w:t>public void actionPerformed(ActionEvent e){</w:t>
      </w:r>
    </w:p>
    <w:p w:rsidR="00856F10" w:rsidRDefault="00856F10" w:rsidP="00856F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jp = new JOptionPane().showInputDialog(frame,"</w:t>
      </w:r>
      <w:r>
        <w:rPr>
          <w:rFonts w:hint="eastAsia"/>
        </w:rPr>
        <w:t>请输入要删除的用户名！</w:t>
      </w:r>
      <w:r>
        <w:rPr>
          <w:rFonts w:hint="eastAsia"/>
        </w:rPr>
        <w:t>","</w:t>
      </w:r>
      <w:r>
        <w:rPr>
          <w:rFonts w:hint="eastAsia"/>
        </w:rPr>
        <w:t>输入用户名</w:t>
      </w:r>
      <w:r>
        <w:rPr>
          <w:rFonts w:hint="eastAsia"/>
        </w:rPr>
        <w:t>",JOptionPane.YES_NO_CANCEL_OPTION).trim();</w:t>
      </w:r>
    </w:p>
    <w:p w:rsidR="00856F10" w:rsidRDefault="00856F10" w:rsidP="00856F10">
      <w:r>
        <w:tab/>
      </w:r>
      <w:r>
        <w:tab/>
      </w:r>
      <w:r>
        <w:tab/>
        <w:t>}</w:t>
      </w:r>
    </w:p>
    <w:p w:rsidR="00856F10" w:rsidRDefault="00856F10" w:rsidP="00856F10">
      <w:r>
        <w:tab/>
      </w:r>
      <w:r>
        <w:tab/>
        <w:t>});</w:t>
      </w:r>
    </w:p>
    <w:p w:rsidR="00856F10" w:rsidRDefault="00856F10" w:rsidP="00856F10">
      <w:r>
        <w:rPr>
          <w:rFonts w:hint="eastAsia"/>
        </w:rPr>
        <w:lastRenderedPageBreak/>
        <w:tab/>
      </w:r>
      <w:r>
        <w:rPr>
          <w:rFonts w:hint="eastAsia"/>
        </w:rPr>
        <w:tab/>
        <w:t>javax.swing.JMenuItem exit = new javax.swing.JMenuItem("</w:t>
      </w:r>
      <w:r>
        <w:rPr>
          <w:rFonts w:hint="eastAsia"/>
        </w:rPr>
        <w:t>退出系统</w:t>
      </w:r>
      <w:r>
        <w:rPr>
          <w:rFonts w:hint="eastAsia"/>
        </w:rPr>
        <w:t>");</w:t>
      </w:r>
    </w:p>
    <w:p w:rsidR="00856F10" w:rsidRDefault="00856F10" w:rsidP="00856F10">
      <w:r>
        <w:tab/>
      </w:r>
      <w:r>
        <w:tab/>
        <w:t>exit.addActionListener(new ActionListener(){</w:t>
      </w:r>
    </w:p>
    <w:p w:rsidR="00856F10" w:rsidRDefault="00856F10" w:rsidP="00856F10">
      <w:r>
        <w:tab/>
      </w:r>
      <w:r>
        <w:tab/>
      </w:r>
      <w:r>
        <w:tab/>
        <w:t>public void actionPerformed(ActionEvent e){</w:t>
      </w:r>
    </w:p>
    <w:p w:rsidR="00856F10" w:rsidRDefault="00856F10" w:rsidP="00856F10">
      <w:r>
        <w:tab/>
      </w:r>
      <w:r>
        <w:tab/>
      </w:r>
      <w:r>
        <w:tab/>
      </w:r>
      <w:r>
        <w:tab/>
        <w:t>System.exit(0);</w:t>
      </w:r>
    </w:p>
    <w:p w:rsidR="00856F10" w:rsidRDefault="00856F10" w:rsidP="00856F10">
      <w:r>
        <w:tab/>
      </w:r>
      <w:r>
        <w:tab/>
      </w:r>
      <w:r>
        <w:tab/>
        <w:t>}</w:t>
      </w:r>
    </w:p>
    <w:p w:rsidR="00856F10" w:rsidRDefault="00856F10" w:rsidP="00856F10">
      <w:r>
        <w:tab/>
      </w:r>
      <w:r>
        <w:tab/>
        <w:t>});</w:t>
      </w:r>
    </w:p>
    <w:p w:rsidR="00856F10" w:rsidRDefault="00856F10" w:rsidP="00856F10">
      <w:r>
        <w:tab/>
      </w:r>
      <w:r>
        <w:tab/>
        <w:t>systemMenu.add(login);</w:t>
      </w:r>
    </w:p>
    <w:p w:rsidR="00856F10" w:rsidRDefault="00856F10" w:rsidP="00856F10">
      <w:r>
        <w:tab/>
      </w:r>
      <w:r>
        <w:tab/>
        <w:t>systemMenu.add(logout);</w:t>
      </w:r>
    </w:p>
    <w:p w:rsidR="00856F10" w:rsidRDefault="00856F10" w:rsidP="00856F10">
      <w:r>
        <w:tab/>
      </w:r>
      <w:r>
        <w:tab/>
        <w:t>systemMenu.add(exit);</w:t>
      </w:r>
    </w:p>
    <w:p w:rsidR="00856F10" w:rsidRDefault="00856F10" w:rsidP="00856F10">
      <w:r>
        <w:tab/>
      </w:r>
      <w:r>
        <w:tab/>
        <w:t>return systemMenu;</w:t>
      </w:r>
    </w:p>
    <w:p w:rsidR="00856F10" w:rsidRDefault="00856F10" w:rsidP="00856F10">
      <w:r>
        <w:tab/>
        <w:t>}</w:t>
      </w:r>
    </w:p>
    <w:p w:rsidR="00856F10" w:rsidRDefault="00856F10" w:rsidP="00856F10">
      <w:r>
        <w:tab/>
        <w:t>private JMenu createRetail_Manage_Menu(){</w:t>
      </w:r>
    </w:p>
    <w:p w:rsidR="00856F10" w:rsidRDefault="00856F10" w:rsidP="00856F10">
      <w:r>
        <w:rPr>
          <w:rFonts w:hint="eastAsia"/>
        </w:rPr>
        <w:tab/>
      </w:r>
      <w:r>
        <w:rPr>
          <w:rFonts w:hint="eastAsia"/>
        </w:rPr>
        <w:tab/>
        <w:t>javax.swing.JMenu retailMenu = new javax.swing.JMenu("</w:t>
      </w:r>
      <w:r>
        <w:rPr>
          <w:rFonts w:hint="eastAsia"/>
        </w:rPr>
        <w:t>零售管理</w:t>
      </w:r>
      <w:r>
        <w:rPr>
          <w:rFonts w:hint="eastAsia"/>
        </w:rPr>
        <w:t>");</w:t>
      </w:r>
    </w:p>
    <w:p w:rsidR="00856F10" w:rsidRDefault="00856F10" w:rsidP="00856F10">
      <w:r>
        <w:rPr>
          <w:rFonts w:hint="eastAsia"/>
        </w:rPr>
        <w:tab/>
      </w:r>
      <w:r>
        <w:rPr>
          <w:rFonts w:hint="eastAsia"/>
        </w:rPr>
        <w:tab/>
        <w:t>javax.swing.JMenuItem retail = new javax.swing.JMenuItem("</w:t>
      </w:r>
      <w:r>
        <w:rPr>
          <w:rFonts w:hint="eastAsia"/>
        </w:rPr>
        <w:t>零</w:t>
      </w:r>
      <w:r>
        <w:rPr>
          <w:rFonts w:hint="eastAsia"/>
        </w:rPr>
        <w:t xml:space="preserve">       </w:t>
      </w:r>
      <w:r>
        <w:rPr>
          <w:rFonts w:hint="eastAsia"/>
        </w:rPr>
        <w:t>售</w:t>
      </w:r>
      <w:r>
        <w:rPr>
          <w:rFonts w:hint="eastAsia"/>
        </w:rPr>
        <w:t>");</w:t>
      </w:r>
    </w:p>
    <w:p w:rsidR="00856F10" w:rsidRDefault="00856F10" w:rsidP="00856F10">
      <w:r>
        <w:tab/>
      </w:r>
      <w:r>
        <w:tab/>
        <w:t>retail.addActionListener(new ActionListener(){</w:t>
      </w:r>
    </w:p>
    <w:p w:rsidR="00856F10" w:rsidRDefault="00856F10" w:rsidP="00856F10">
      <w:r>
        <w:tab/>
      </w:r>
      <w:r>
        <w:tab/>
      </w:r>
      <w:r>
        <w:tab/>
        <w:t>public void actionPerformed(ActionEvent e){</w:t>
      </w:r>
    </w:p>
    <w:p w:rsidR="00856F10" w:rsidRDefault="00856F10" w:rsidP="00856F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retailManage("</w:t>
      </w:r>
      <w:r>
        <w:rPr>
          <w:rFonts w:hint="eastAsia"/>
        </w:rPr>
        <w:t>零</w:t>
      </w:r>
      <w:r>
        <w:rPr>
          <w:rFonts w:hint="eastAsia"/>
        </w:rPr>
        <w:t xml:space="preserve">      </w:t>
      </w:r>
      <w:r>
        <w:rPr>
          <w:rFonts w:hint="eastAsia"/>
        </w:rPr>
        <w:t>售</w:t>
      </w:r>
      <w:r>
        <w:rPr>
          <w:rFonts w:hint="eastAsia"/>
        </w:rPr>
        <w:t>");</w:t>
      </w:r>
    </w:p>
    <w:p w:rsidR="00856F10" w:rsidRDefault="00856F10" w:rsidP="00856F10">
      <w:r>
        <w:tab/>
      </w:r>
      <w:r>
        <w:tab/>
      </w:r>
      <w:r>
        <w:tab/>
        <w:t>}</w:t>
      </w:r>
    </w:p>
    <w:p w:rsidR="00856F10" w:rsidRDefault="00856F10" w:rsidP="00856F10">
      <w:r>
        <w:tab/>
      </w:r>
      <w:r>
        <w:tab/>
        <w:t>});</w:t>
      </w:r>
    </w:p>
    <w:p w:rsidR="00856F10" w:rsidRDefault="00856F10" w:rsidP="00856F10">
      <w:r>
        <w:tab/>
      </w:r>
      <w:r>
        <w:tab/>
        <w:t>retailMenu.add(retail);</w:t>
      </w:r>
    </w:p>
    <w:p w:rsidR="00856F10" w:rsidRDefault="00856F10" w:rsidP="00856F10">
      <w:r>
        <w:tab/>
      </w:r>
      <w:r>
        <w:tab/>
        <w:t>return retailMenu;</w:t>
      </w:r>
    </w:p>
    <w:p w:rsidR="00856F10" w:rsidRDefault="00856F10" w:rsidP="00856F10">
      <w:r>
        <w:tab/>
        <w:t>}</w:t>
      </w:r>
    </w:p>
    <w:p w:rsidR="00856F10" w:rsidRDefault="00856F10" w:rsidP="00856F10">
      <w:r>
        <w:tab/>
        <w:t>private JMenu createStock_Manage_Menu(){</w:t>
      </w:r>
    </w:p>
    <w:p w:rsidR="00856F10" w:rsidRDefault="00856F10" w:rsidP="00856F10">
      <w:r>
        <w:rPr>
          <w:rFonts w:hint="eastAsia"/>
        </w:rPr>
        <w:tab/>
      </w:r>
      <w:r>
        <w:rPr>
          <w:rFonts w:hint="eastAsia"/>
        </w:rPr>
        <w:tab/>
        <w:t>javax.swing.JMenu stockMenu = new javax.swing.JMenu("</w:t>
      </w:r>
      <w:r>
        <w:rPr>
          <w:rFonts w:hint="eastAsia"/>
        </w:rPr>
        <w:t>库存管理</w:t>
      </w:r>
      <w:r>
        <w:rPr>
          <w:rFonts w:hint="eastAsia"/>
        </w:rPr>
        <w:t>");</w:t>
      </w:r>
    </w:p>
    <w:p w:rsidR="00856F10" w:rsidRDefault="00856F10" w:rsidP="00856F10">
      <w:r>
        <w:rPr>
          <w:rFonts w:hint="eastAsia"/>
        </w:rPr>
        <w:tab/>
      </w:r>
      <w:r>
        <w:rPr>
          <w:rFonts w:hint="eastAsia"/>
        </w:rPr>
        <w:tab/>
        <w:t>javax.swing.JMenuItem purcharse = new javax.swing.JMenuItem("</w:t>
      </w:r>
      <w:r>
        <w:rPr>
          <w:rFonts w:hint="eastAsia"/>
        </w:rPr>
        <w:t>库存信息</w:t>
      </w:r>
      <w:r>
        <w:rPr>
          <w:rFonts w:hint="eastAsia"/>
        </w:rPr>
        <w:t>");</w:t>
      </w:r>
    </w:p>
    <w:p w:rsidR="00856F10" w:rsidRDefault="00856F10" w:rsidP="00856F10">
      <w:r>
        <w:tab/>
      </w:r>
      <w:r>
        <w:tab/>
        <w:t>purcharse.addActionListener(new ActionListener(){</w:t>
      </w:r>
    </w:p>
    <w:p w:rsidR="00856F10" w:rsidRDefault="00856F10" w:rsidP="00856F10">
      <w:r>
        <w:tab/>
      </w:r>
      <w:r>
        <w:tab/>
      </w:r>
      <w:r>
        <w:tab/>
        <w:t>public void actionPerformed(ActionEvent e){</w:t>
      </w:r>
    </w:p>
    <w:p w:rsidR="00856F10" w:rsidRDefault="00856F10" w:rsidP="00856F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stockManage("</w:t>
      </w:r>
      <w:r>
        <w:rPr>
          <w:rFonts w:hint="eastAsia"/>
        </w:rPr>
        <w:t>库存信息</w:t>
      </w:r>
      <w:r>
        <w:rPr>
          <w:rFonts w:hint="eastAsia"/>
        </w:rPr>
        <w:t>");</w:t>
      </w:r>
    </w:p>
    <w:p w:rsidR="00856F10" w:rsidRDefault="00856F10" w:rsidP="00856F10">
      <w:r>
        <w:tab/>
      </w:r>
      <w:r>
        <w:tab/>
      </w:r>
      <w:r>
        <w:tab/>
        <w:t>}</w:t>
      </w:r>
    </w:p>
    <w:p w:rsidR="00856F10" w:rsidRDefault="00856F10" w:rsidP="00856F10">
      <w:r>
        <w:tab/>
      </w:r>
      <w:r>
        <w:tab/>
        <w:t>});</w:t>
      </w:r>
    </w:p>
    <w:p w:rsidR="00856F10" w:rsidRDefault="00856F10" w:rsidP="00856F10">
      <w:r>
        <w:rPr>
          <w:rFonts w:hint="eastAsia"/>
        </w:rPr>
        <w:tab/>
      </w:r>
      <w:r>
        <w:rPr>
          <w:rFonts w:hint="eastAsia"/>
        </w:rPr>
        <w:tab/>
        <w:t>javax.swing.JMenuItem updata = new javax.swing.JMenuItem("</w:t>
      </w:r>
      <w:r>
        <w:rPr>
          <w:rFonts w:hint="eastAsia"/>
        </w:rPr>
        <w:t>库存更新</w:t>
      </w:r>
      <w:r>
        <w:rPr>
          <w:rFonts w:hint="eastAsia"/>
        </w:rPr>
        <w:t>");</w:t>
      </w:r>
    </w:p>
    <w:p w:rsidR="00856F10" w:rsidRDefault="00856F10" w:rsidP="00856F10">
      <w:r>
        <w:tab/>
      </w:r>
      <w:r>
        <w:tab/>
        <w:t>updata.addActionListener(new ActionListener(){</w:t>
      </w:r>
    </w:p>
    <w:p w:rsidR="00856F10" w:rsidRDefault="00856F10" w:rsidP="00856F10">
      <w:r>
        <w:tab/>
      </w:r>
      <w:r>
        <w:tab/>
      </w:r>
      <w:r>
        <w:tab/>
        <w:t>public void actionPerformed(ActionEvent e){</w:t>
      </w:r>
    </w:p>
    <w:p w:rsidR="00856F10" w:rsidRDefault="00856F10" w:rsidP="00856F10">
      <w:r>
        <w:tab/>
      </w:r>
      <w:r>
        <w:tab/>
      </w:r>
      <w:r>
        <w:tab/>
      </w:r>
      <w:r>
        <w:tab/>
      </w:r>
    </w:p>
    <w:p w:rsidR="00856F10" w:rsidRDefault="00856F10" w:rsidP="00856F10">
      <w:r>
        <w:tab/>
      </w:r>
      <w:r>
        <w:tab/>
      </w:r>
      <w:r>
        <w:tab/>
        <w:t>}</w:t>
      </w:r>
    </w:p>
    <w:p w:rsidR="00856F10" w:rsidRDefault="00856F10" w:rsidP="00856F10">
      <w:r>
        <w:tab/>
      </w:r>
      <w:r>
        <w:tab/>
        <w:t>});</w:t>
      </w:r>
    </w:p>
    <w:p w:rsidR="00856F10" w:rsidRDefault="00856F10" w:rsidP="00856F10">
      <w:r>
        <w:tab/>
      </w:r>
      <w:r>
        <w:tab/>
        <w:t xml:space="preserve">stockMenu.add(purcharse); </w:t>
      </w:r>
    </w:p>
    <w:p w:rsidR="00856F10" w:rsidRDefault="00856F10" w:rsidP="00856F10">
      <w:r>
        <w:tab/>
      </w:r>
      <w:r>
        <w:tab/>
        <w:t xml:space="preserve">stockMenu.add(updata); </w:t>
      </w:r>
    </w:p>
    <w:p w:rsidR="00856F10" w:rsidRDefault="00856F10" w:rsidP="00856F10">
      <w:r>
        <w:tab/>
      </w:r>
      <w:r>
        <w:tab/>
        <w:t>return stockMenu;</w:t>
      </w:r>
    </w:p>
    <w:p w:rsidR="00856F10" w:rsidRDefault="00856F10" w:rsidP="00856F10">
      <w:r>
        <w:tab/>
        <w:t>}</w:t>
      </w:r>
    </w:p>
    <w:p w:rsidR="00856F10" w:rsidRDefault="00856F10" w:rsidP="00856F10">
      <w:r>
        <w:tab/>
        <w:t>private JMenu createHelp_Menu(){</w:t>
      </w:r>
    </w:p>
    <w:p w:rsidR="00856F10" w:rsidRDefault="00856F10" w:rsidP="00856F10">
      <w:r>
        <w:rPr>
          <w:rFonts w:hint="eastAsia"/>
        </w:rPr>
        <w:tab/>
      </w:r>
      <w:r>
        <w:rPr>
          <w:rFonts w:hint="eastAsia"/>
        </w:rPr>
        <w:tab/>
        <w:t>javax.swing.JMenu helpMenu = new javax.swing.JMenu("</w:t>
      </w:r>
      <w:r>
        <w:rPr>
          <w:rFonts w:hint="eastAsia"/>
        </w:rPr>
        <w:t>帮助</w:t>
      </w:r>
      <w:r>
        <w:rPr>
          <w:rFonts w:hint="eastAsia"/>
        </w:rPr>
        <w:t>");</w:t>
      </w:r>
    </w:p>
    <w:p w:rsidR="00856F10" w:rsidRDefault="00856F10" w:rsidP="00856F10">
      <w:r>
        <w:rPr>
          <w:rFonts w:hint="eastAsia"/>
        </w:rPr>
        <w:tab/>
      </w:r>
      <w:r>
        <w:rPr>
          <w:rFonts w:hint="eastAsia"/>
        </w:rPr>
        <w:tab/>
        <w:t>javax.swing.JMenuItem help = new javax.swing.JMenuItem("</w:t>
      </w:r>
      <w:r>
        <w:rPr>
          <w:rFonts w:hint="eastAsia"/>
        </w:rPr>
        <w:t>帮</w:t>
      </w:r>
      <w:r>
        <w:rPr>
          <w:rFonts w:hint="eastAsia"/>
        </w:rPr>
        <w:t xml:space="preserve">      </w:t>
      </w:r>
      <w:r>
        <w:rPr>
          <w:rFonts w:hint="eastAsia"/>
        </w:rPr>
        <w:t>助</w:t>
      </w:r>
      <w:r>
        <w:rPr>
          <w:rFonts w:hint="eastAsia"/>
        </w:rPr>
        <w:t>");</w:t>
      </w:r>
    </w:p>
    <w:p w:rsidR="00856F10" w:rsidRDefault="00856F10" w:rsidP="00856F10">
      <w:r>
        <w:tab/>
      </w:r>
      <w:r>
        <w:tab/>
        <w:t>help.addActionListener(new ActionListener(){</w:t>
      </w:r>
    </w:p>
    <w:p w:rsidR="00856F10" w:rsidRDefault="00856F10" w:rsidP="00856F10">
      <w:r>
        <w:lastRenderedPageBreak/>
        <w:tab/>
      </w:r>
      <w:r>
        <w:tab/>
      </w:r>
      <w:r>
        <w:tab/>
        <w:t>public void actionPerformed(ActionEvent e){</w:t>
      </w:r>
    </w:p>
    <w:p w:rsidR="00856F10" w:rsidRDefault="00856F10" w:rsidP="00856F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JOptionPane.showMessageDialog(null,"</w:t>
      </w:r>
      <w:r>
        <w:rPr>
          <w:rFonts w:hint="eastAsia"/>
        </w:rPr>
        <w:t>帮助</w:t>
      </w:r>
      <w:r>
        <w:rPr>
          <w:rFonts w:hint="eastAsia"/>
        </w:rPr>
        <w:t>");</w:t>
      </w:r>
    </w:p>
    <w:p w:rsidR="00856F10" w:rsidRDefault="00856F10" w:rsidP="00856F10">
      <w:r>
        <w:tab/>
      </w:r>
      <w:r>
        <w:tab/>
      </w:r>
      <w:r>
        <w:tab/>
        <w:t>}</w:t>
      </w:r>
    </w:p>
    <w:p w:rsidR="00856F10" w:rsidRDefault="00856F10" w:rsidP="00856F10">
      <w:r>
        <w:tab/>
      </w:r>
      <w:r>
        <w:tab/>
        <w:t>});</w:t>
      </w:r>
    </w:p>
    <w:p w:rsidR="00856F10" w:rsidRDefault="00856F10" w:rsidP="00856F10">
      <w:r>
        <w:rPr>
          <w:rFonts w:hint="eastAsia"/>
        </w:rPr>
        <w:tab/>
      </w:r>
      <w:r>
        <w:rPr>
          <w:rFonts w:hint="eastAsia"/>
        </w:rPr>
        <w:tab/>
        <w:t>javax.swing.JMenuItem about = new javax.swing.JMenuItem("</w:t>
      </w:r>
      <w:r>
        <w:rPr>
          <w:rFonts w:hint="eastAsia"/>
        </w:rPr>
        <w:t>关</w:t>
      </w:r>
      <w:r>
        <w:rPr>
          <w:rFonts w:hint="eastAsia"/>
        </w:rPr>
        <w:t xml:space="preserve">      </w:t>
      </w:r>
      <w:r>
        <w:rPr>
          <w:rFonts w:hint="eastAsia"/>
        </w:rPr>
        <w:t>于</w:t>
      </w:r>
      <w:r>
        <w:rPr>
          <w:rFonts w:hint="eastAsia"/>
        </w:rPr>
        <w:t>");</w:t>
      </w:r>
    </w:p>
    <w:p w:rsidR="00856F10" w:rsidRDefault="00856F10" w:rsidP="00856F10">
      <w:r>
        <w:tab/>
      </w:r>
      <w:r>
        <w:tab/>
        <w:t>about.addActionListener(new ActionListener(){</w:t>
      </w:r>
    </w:p>
    <w:p w:rsidR="00856F10" w:rsidRDefault="00856F10" w:rsidP="00856F10">
      <w:r>
        <w:tab/>
      </w:r>
      <w:r>
        <w:tab/>
      </w:r>
      <w:r>
        <w:tab/>
        <w:t>public void actionPerformed(ActionEvent e){</w:t>
      </w:r>
    </w:p>
    <w:p w:rsidR="00856F10" w:rsidRDefault="00856F10" w:rsidP="00856F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JOptionPane.showMessageDialog(null,"</w:t>
      </w:r>
      <w:r>
        <w:rPr>
          <w:rFonts w:hint="eastAsia"/>
        </w:rPr>
        <w:t>关于</w:t>
      </w:r>
      <w:r>
        <w:rPr>
          <w:rFonts w:hint="eastAsia"/>
        </w:rPr>
        <w:t>");</w:t>
      </w:r>
    </w:p>
    <w:p w:rsidR="00856F10" w:rsidRDefault="00856F10" w:rsidP="00856F10">
      <w:r>
        <w:tab/>
      </w:r>
      <w:r>
        <w:tab/>
      </w:r>
      <w:r>
        <w:tab/>
        <w:t>}</w:t>
      </w:r>
    </w:p>
    <w:p w:rsidR="00856F10" w:rsidRDefault="00856F10" w:rsidP="00856F10">
      <w:r>
        <w:tab/>
      </w:r>
      <w:r>
        <w:tab/>
        <w:t>});</w:t>
      </w:r>
    </w:p>
    <w:p w:rsidR="00856F10" w:rsidRDefault="00856F10" w:rsidP="00856F10">
      <w:r>
        <w:tab/>
      </w:r>
      <w:r>
        <w:tab/>
        <w:t>helpMenu.add(help);</w:t>
      </w:r>
    </w:p>
    <w:p w:rsidR="00856F10" w:rsidRDefault="00856F10" w:rsidP="00856F10">
      <w:r>
        <w:tab/>
      </w:r>
      <w:r>
        <w:tab/>
        <w:t>helpMenu.add(about);</w:t>
      </w:r>
    </w:p>
    <w:p w:rsidR="00856F10" w:rsidRDefault="00856F10" w:rsidP="00856F10">
      <w:r>
        <w:tab/>
      </w:r>
      <w:r>
        <w:tab/>
        <w:t>return helpMenu;</w:t>
      </w:r>
    </w:p>
    <w:p w:rsidR="00856F10" w:rsidRDefault="00856F10" w:rsidP="00856F10">
      <w:r>
        <w:tab/>
        <w:t>}</w:t>
      </w:r>
      <w:r>
        <w:tab/>
      </w:r>
    </w:p>
    <w:p w:rsidR="00856F10" w:rsidRPr="00C1002D" w:rsidRDefault="00856F10" w:rsidP="00856F10">
      <w:r>
        <w:t>}</w:t>
      </w:r>
    </w:p>
    <w:p w:rsidR="00027C0F" w:rsidRDefault="00282EE4">
      <w:pPr>
        <w:pStyle w:val="2"/>
        <w:rPr>
          <w:rFonts w:ascii="宋体" w:eastAsia="宋体" w:hAnsi="宋体"/>
        </w:rPr>
      </w:pPr>
      <w:bookmarkStart w:id="11" w:name="_Toc506973492"/>
      <w:r>
        <w:rPr>
          <w:rFonts w:ascii="宋体" w:eastAsia="宋体" w:hAnsi="宋体" w:hint="eastAsia"/>
        </w:rPr>
        <w:t>3.2性能</w:t>
      </w:r>
      <w:bookmarkEnd w:id="11"/>
    </w:p>
    <w:p w:rsidR="00A36422" w:rsidRPr="00A36422" w:rsidRDefault="00A36422" w:rsidP="00A36422">
      <w:pPr>
        <w:rPr>
          <w:rFonts w:hint="eastAsia"/>
        </w:rPr>
      </w:pPr>
      <w:r>
        <w:t>可扩展</w:t>
      </w:r>
      <w:r>
        <w:rPr>
          <w:rFonts w:hint="eastAsia"/>
        </w:rPr>
        <w:t>，</w:t>
      </w:r>
      <w:r>
        <w:t>易维护</w:t>
      </w:r>
      <w:r>
        <w:rPr>
          <w:rFonts w:hint="eastAsia"/>
        </w:rPr>
        <w:t>。</w:t>
      </w:r>
    </w:p>
    <w:p w:rsidR="00027C0F" w:rsidRDefault="00282EE4">
      <w:pPr>
        <w:pStyle w:val="2"/>
        <w:rPr>
          <w:rFonts w:ascii="宋体" w:eastAsia="宋体" w:hAnsi="宋体"/>
        </w:rPr>
      </w:pPr>
      <w:bookmarkStart w:id="12" w:name="_Toc506973493"/>
      <w:r>
        <w:rPr>
          <w:rFonts w:ascii="宋体" w:eastAsia="宋体" w:hAnsi="宋体" w:hint="eastAsia"/>
        </w:rPr>
        <w:t>3.3输入项目</w:t>
      </w:r>
      <w:bookmarkEnd w:id="12"/>
    </w:p>
    <w:p w:rsidR="00A36422" w:rsidRPr="00A36422" w:rsidRDefault="00A36422" w:rsidP="00A36422">
      <w:pPr>
        <w:rPr>
          <w:rFonts w:hint="eastAsia"/>
        </w:rPr>
      </w:pPr>
      <w:r>
        <w:t>商品名称</w:t>
      </w:r>
      <w:r>
        <w:rPr>
          <w:rFonts w:hint="eastAsia"/>
        </w:rPr>
        <w:t>、</w:t>
      </w:r>
      <w:r>
        <w:t>价格</w:t>
      </w:r>
      <w:r>
        <w:rPr>
          <w:rFonts w:hint="eastAsia"/>
        </w:rPr>
        <w:t>、</w:t>
      </w:r>
      <w:r>
        <w:t>生产日期</w:t>
      </w:r>
      <w:r>
        <w:rPr>
          <w:rFonts w:hint="eastAsia"/>
        </w:rPr>
        <w:t>、</w:t>
      </w:r>
      <w:r>
        <w:t>保质期等</w:t>
      </w:r>
      <w:r>
        <w:rPr>
          <w:rFonts w:hint="eastAsia"/>
        </w:rPr>
        <w:t>。</w:t>
      </w:r>
    </w:p>
    <w:p w:rsidR="00027C0F" w:rsidRDefault="00282EE4">
      <w:pPr>
        <w:pStyle w:val="2"/>
        <w:rPr>
          <w:rFonts w:ascii="宋体" w:eastAsia="宋体" w:hAnsi="宋体"/>
        </w:rPr>
      </w:pPr>
      <w:bookmarkStart w:id="13" w:name="_Toc506973494"/>
      <w:r>
        <w:rPr>
          <w:rFonts w:ascii="宋体" w:eastAsia="宋体" w:hAnsi="宋体" w:hint="eastAsia"/>
        </w:rPr>
        <w:t>3.4输出项目</w:t>
      </w:r>
      <w:bookmarkEnd w:id="13"/>
    </w:p>
    <w:p w:rsidR="00A36422" w:rsidRPr="00A36422" w:rsidRDefault="00A36422" w:rsidP="00A36422">
      <w:pPr>
        <w:rPr>
          <w:rFonts w:hint="eastAsia"/>
        </w:rPr>
      </w:pPr>
      <w:r>
        <w:t>商品剩余数目</w:t>
      </w:r>
      <w:r>
        <w:rPr>
          <w:rFonts w:hint="eastAsia"/>
        </w:rPr>
        <w:t>。</w:t>
      </w:r>
    </w:p>
    <w:p w:rsidR="00027C0F" w:rsidRDefault="00282EE4">
      <w:pPr>
        <w:pStyle w:val="2"/>
        <w:rPr>
          <w:rFonts w:ascii="宋体" w:eastAsia="宋体" w:hAnsi="宋体"/>
        </w:rPr>
      </w:pPr>
      <w:bookmarkStart w:id="14" w:name="_Toc506973495"/>
      <w:r>
        <w:rPr>
          <w:rFonts w:ascii="宋体" w:eastAsia="宋体" w:hAnsi="宋体" w:hint="eastAsia"/>
        </w:rPr>
        <w:t>3.5算法</w:t>
      </w:r>
      <w:bookmarkEnd w:id="14"/>
    </w:p>
    <w:p w:rsidR="00303309" w:rsidRDefault="00282EE4">
      <w:pPr>
        <w:rPr>
          <w:rFonts w:ascii="宋体" w:hAnsi="宋体"/>
        </w:rPr>
      </w:pPr>
      <w:r>
        <w:rPr>
          <w:rFonts w:ascii="宋体" w:hAnsi="宋体" w:hint="eastAsia"/>
        </w:rPr>
        <w:t>【模块所选用的算法。】</w:t>
      </w:r>
    </w:p>
    <w:p w:rsidR="00303309" w:rsidRDefault="00303309">
      <w:pPr>
        <w:rPr>
          <w:rFonts w:ascii="宋体" w:hAnsi="宋体" w:hint="eastAsia"/>
        </w:rPr>
      </w:pPr>
      <w:r>
        <w:rPr>
          <w:rFonts w:ascii="宋体" w:hAnsi="宋体"/>
        </w:rPr>
        <w:t>连接数据库后进行查找</w:t>
      </w:r>
      <w:r>
        <w:rPr>
          <w:rFonts w:ascii="宋体" w:hAnsi="宋体" w:hint="eastAsia"/>
        </w:rPr>
        <w:t>。</w:t>
      </w:r>
      <w:bookmarkStart w:id="15" w:name="_GoBack"/>
      <w:bookmarkEnd w:id="15"/>
    </w:p>
    <w:p w:rsidR="00027C0F" w:rsidRDefault="00282EE4">
      <w:pPr>
        <w:pStyle w:val="2"/>
        <w:rPr>
          <w:rFonts w:ascii="宋体" w:eastAsia="宋体" w:hAnsi="宋体"/>
        </w:rPr>
      </w:pPr>
      <w:bookmarkStart w:id="16" w:name="_Toc506973496"/>
      <w:r>
        <w:rPr>
          <w:rFonts w:ascii="宋体" w:eastAsia="宋体" w:hAnsi="宋体" w:hint="eastAsia"/>
        </w:rPr>
        <w:t>3.6程序逻辑</w:t>
      </w:r>
      <w:bookmarkEnd w:id="16"/>
    </w:p>
    <w:p w:rsidR="00027C0F" w:rsidRDefault="00282EE4">
      <w:pPr>
        <w:rPr>
          <w:rFonts w:ascii="宋体" w:hAnsi="宋体"/>
        </w:rPr>
      </w:pPr>
      <w:r>
        <w:rPr>
          <w:rFonts w:ascii="宋体" w:hAnsi="宋体" w:hint="eastAsia"/>
        </w:rPr>
        <w:t>【详细描述模块实现的算法，可采用：</w:t>
      </w:r>
    </w:p>
    <w:p w:rsidR="00027C0F" w:rsidRDefault="00282EE4">
      <w:pPr>
        <w:numPr>
          <w:ilvl w:val="0"/>
          <w:numId w:val="22"/>
        </w:numPr>
        <w:rPr>
          <w:rFonts w:ascii="宋体" w:hAnsi="宋体"/>
        </w:rPr>
      </w:pPr>
      <w:r>
        <w:rPr>
          <w:rFonts w:ascii="宋体" w:hAnsi="宋体" w:hint="eastAsia"/>
        </w:rPr>
        <w:t>标准流程图；</w:t>
      </w:r>
    </w:p>
    <w:p w:rsidR="00027C0F" w:rsidRDefault="00282EE4">
      <w:pPr>
        <w:numPr>
          <w:ilvl w:val="0"/>
          <w:numId w:val="22"/>
        </w:numPr>
        <w:rPr>
          <w:rFonts w:ascii="宋体" w:hAnsi="宋体"/>
        </w:rPr>
      </w:pPr>
      <w:r>
        <w:rPr>
          <w:rFonts w:ascii="宋体" w:hAnsi="宋体" w:hint="eastAsia"/>
        </w:rPr>
        <w:t>PDL语言；</w:t>
      </w:r>
    </w:p>
    <w:p w:rsidR="00027C0F" w:rsidRDefault="00282EE4">
      <w:pPr>
        <w:numPr>
          <w:ilvl w:val="0"/>
          <w:numId w:val="22"/>
        </w:numPr>
        <w:rPr>
          <w:rFonts w:ascii="宋体" w:hAnsi="宋体"/>
        </w:rPr>
      </w:pPr>
      <w:r>
        <w:rPr>
          <w:rFonts w:ascii="宋体" w:hAnsi="宋体" w:hint="eastAsia"/>
        </w:rPr>
        <w:t>N－S图；</w:t>
      </w:r>
    </w:p>
    <w:p w:rsidR="00027C0F" w:rsidRDefault="00282EE4">
      <w:pPr>
        <w:numPr>
          <w:ilvl w:val="0"/>
          <w:numId w:val="22"/>
        </w:numPr>
        <w:rPr>
          <w:rFonts w:ascii="宋体" w:hAnsi="宋体"/>
        </w:rPr>
      </w:pPr>
      <w:r>
        <w:rPr>
          <w:rFonts w:ascii="宋体" w:hAnsi="宋体" w:hint="eastAsia"/>
        </w:rPr>
        <w:t>PAD；</w:t>
      </w:r>
    </w:p>
    <w:p w:rsidR="00027C0F" w:rsidRDefault="00282EE4">
      <w:pPr>
        <w:numPr>
          <w:ilvl w:val="0"/>
          <w:numId w:val="22"/>
        </w:numPr>
        <w:rPr>
          <w:rFonts w:ascii="宋体" w:hAnsi="宋体"/>
        </w:rPr>
      </w:pPr>
      <w:r>
        <w:rPr>
          <w:rFonts w:ascii="宋体" w:hAnsi="宋体" w:hint="eastAsia"/>
        </w:rPr>
        <w:t>判定表等描述算法的图表。】</w:t>
      </w:r>
    </w:p>
    <w:p w:rsidR="00027C0F" w:rsidRDefault="00282EE4">
      <w:pPr>
        <w:pStyle w:val="2"/>
        <w:rPr>
          <w:rFonts w:ascii="宋体" w:eastAsia="宋体" w:hAnsi="宋体"/>
        </w:rPr>
      </w:pPr>
      <w:bookmarkStart w:id="17" w:name="_Toc506973497"/>
      <w:r>
        <w:rPr>
          <w:rFonts w:ascii="宋体" w:eastAsia="宋体" w:hAnsi="宋体" w:hint="eastAsia"/>
        </w:rPr>
        <w:lastRenderedPageBreak/>
        <w:t>3.7接口</w:t>
      </w:r>
      <w:bookmarkEnd w:id="17"/>
    </w:p>
    <w:p w:rsidR="00027C0F" w:rsidRDefault="00282EE4">
      <w:pPr>
        <w:pStyle w:val="2"/>
        <w:rPr>
          <w:rFonts w:ascii="宋体" w:eastAsia="宋体" w:hAnsi="宋体"/>
        </w:rPr>
      </w:pPr>
      <w:bookmarkStart w:id="18" w:name="_Toc506973498"/>
      <w:r>
        <w:rPr>
          <w:rFonts w:ascii="宋体" w:eastAsia="宋体" w:hAnsi="宋体" w:hint="eastAsia"/>
        </w:rPr>
        <w:t>3.8存储分配</w:t>
      </w:r>
      <w:bookmarkEnd w:id="18"/>
    </w:p>
    <w:p w:rsidR="00027C0F" w:rsidRDefault="00282EE4">
      <w:pPr>
        <w:pStyle w:val="2"/>
        <w:rPr>
          <w:rFonts w:ascii="宋体" w:eastAsia="宋体" w:hAnsi="宋体"/>
        </w:rPr>
      </w:pPr>
      <w:bookmarkStart w:id="19" w:name="_Toc506973499"/>
      <w:r>
        <w:rPr>
          <w:rFonts w:ascii="宋体" w:eastAsia="宋体" w:hAnsi="宋体" w:hint="eastAsia"/>
        </w:rPr>
        <w:t>3.9限制条件</w:t>
      </w:r>
      <w:bookmarkEnd w:id="19"/>
    </w:p>
    <w:p w:rsidR="00027C0F" w:rsidRDefault="00282EE4">
      <w:pPr>
        <w:pStyle w:val="2"/>
        <w:rPr>
          <w:rFonts w:ascii="宋体" w:eastAsia="宋体" w:hAnsi="宋体"/>
        </w:rPr>
      </w:pPr>
      <w:bookmarkStart w:id="20" w:name="_Toc506973500"/>
      <w:r>
        <w:rPr>
          <w:rFonts w:ascii="宋体" w:eastAsia="宋体" w:hAnsi="宋体" w:hint="eastAsia"/>
        </w:rPr>
        <w:t>3.10测试要点</w:t>
      </w:r>
      <w:bookmarkEnd w:id="20"/>
    </w:p>
    <w:p w:rsidR="00027C0F" w:rsidRDefault="00282EE4">
      <w:pPr>
        <w:rPr>
          <w:rFonts w:ascii="宋体" w:hAnsi="宋体"/>
        </w:rPr>
      </w:pPr>
      <w:r>
        <w:rPr>
          <w:rFonts w:hint="eastAsia"/>
        </w:rPr>
        <w:t>【给出测试模块的主要测试要求。】</w:t>
      </w:r>
    </w:p>
    <w:p w:rsidR="000809F2" w:rsidRDefault="000809F2"/>
    <w:sectPr w:rsidR="000809F2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6DF" w:rsidRDefault="002666DF">
      <w:r>
        <w:separator/>
      </w:r>
    </w:p>
  </w:endnote>
  <w:endnote w:type="continuationSeparator" w:id="0">
    <w:p w:rsidR="002666DF" w:rsidRDefault="00266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C0F" w:rsidRDefault="00027C0F">
    <w:pPr>
      <w:pStyle w:val="a5"/>
      <w:jc w:val="both"/>
    </w:pPr>
  </w:p>
  <w:p w:rsidR="00027C0F" w:rsidRDefault="00027C0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6DF" w:rsidRDefault="002666DF">
      <w:r>
        <w:separator/>
      </w:r>
    </w:p>
  </w:footnote>
  <w:footnote w:type="continuationSeparator" w:id="0">
    <w:p w:rsidR="002666DF" w:rsidRDefault="002666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C0F" w:rsidRDefault="0090452C">
    <w:pPr>
      <w:pStyle w:val="a4"/>
      <w:jc w:val="both"/>
    </w:pPr>
    <w:r>
      <w:rPr>
        <w:rFonts w:hint="eastAsia"/>
      </w:rPr>
      <w:t>三</w:t>
    </w:r>
    <w:r w:rsidR="00282EE4">
      <w:rPr>
        <w:rFonts w:hint="eastAsia"/>
      </w:rPr>
      <w:t>、详细设计说明书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4" w15:restartNumberingAfterBreak="0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6" w15:restartNumberingAfterBreak="0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7" w15:restartNumberingAfterBreak="0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F085AF0"/>
    <w:multiLevelType w:val="hybridMultilevel"/>
    <w:tmpl w:val="90709830"/>
    <w:lvl w:ilvl="0" w:tplc="7E4E017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BF24E84"/>
    <w:multiLevelType w:val="hybridMultilevel"/>
    <w:tmpl w:val="C00E88E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6" w15:restartNumberingAfterBreak="0">
    <w:nsid w:val="6E3249BA"/>
    <w:multiLevelType w:val="hybridMultilevel"/>
    <w:tmpl w:val="3962AD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18"/>
  </w:num>
  <w:num w:numId="5">
    <w:abstractNumId w:val="3"/>
  </w:num>
  <w:num w:numId="6">
    <w:abstractNumId w:val="5"/>
  </w:num>
  <w:num w:numId="7">
    <w:abstractNumId w:val="14"/>
  </w:num>
  <w:num w:numId="8">
    <w:abstractNumId w:val="7"/>
  </w:num>
  <w:num w:numId="9">
    <w:abstractNumId w:val="4"/>
  </w:num>
  <w:num w:numId="10">
    <w:abstractNumId w:val="21"/>
  </w:num>
  <w:num w:numId="11">
    <w:abstractNumId w:val="17"/>
  </w:num>
  <w:num w:numId="12">
    <w:abstractNumId w:val="0"/>
  </w:num>
  <w:num w:numId="13">
    <w:abstractNumId w:val="20"/>
  </w:num>
  <w:num w:numId="14">
    <w:abstractNumId w:val="15"/>
  </w:num>
  <w:num w:numId="15">
    <w:abstractNumId w:val="6"/>
  </w:num>
  <w:num w:numId="16">
    <w:abstractNumId w:val="19"/>
  </w:num>
  <w:num w:numId="17">
    <w:abstractNumId w:val="2"/>
  </w:num>
  <w:num w:numId="18">
    <w:abstractNumId w:val="1"/>
  </w:num>
  <w:num w:numId="19">
    <w:abstractNumId w:val="8"/>
  </w:num>
  <w:num w:numId="20">
    <w:abstractNumId w:val="16"/>
  </w:num>
  <w:num w:numId="21">
    <w:abstractNumId w:val="10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9F2"/>
    <w:rsid w:val="00027C0F"/>
    <w:rsid w:val="000809F2"/>
    <w:rsid w:val="002666DF"/>
    <w:rsid w:val="00282EE4"/>
    <w:rsid w:val="00303309"/>
    <w:rsid w:val="003B2125"/>
    <w:rsid w:val="00662378"/>
    <w:rsid w:val="00765134"/>
    <w:rsid w:val="00856F10"/>
    <w:rsid w:val="008A6043"/>
    <w:rsid w:val="0090452C"/>
    <w:rsid w:val="009C4164"/>
    <w:rsid w:val="00A36422"/>
    <w:rsid w:val="00C1002D"/>
    <w:rsid w:val="00EF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6F06D3-0B66-4003-9EF4-C55FB5036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</w:style>
  <w:style w:type="paragraph" w:styleId="20">
    <w:name w:val="toc 2"/>
    <w:basedOn w:val="a"/>
    <w:next w:val="a"/>
    <w:autoRedefine/>
    <w:semiHidden/>
    <w:pPr>
      <w:ind w:leftChars="200" w:left="420"/>
    </w:pPr>
  </w:style>
  <w:style w:type="paragraph" w:styleId="30">
    <w:name w:val="toc 3"/>
    <w:basedOn w:val="a"/>
    <w:next w:val="a"/>
    <w:autoRedefine/>
    <w:semiHidden/>
    <w:pPr>
      <w:ind w:leftChars="400" w:left="840"/>
    </w:pPr>
  </w:style>
  <w:style w:type="paragraph" w:styleId="4">
    <w:name w:val="toc 4"/>
    <w:basedOn w:val="a"/>
    <w:next w:val="a"/>
    <w:autoRedefine/>
    <w:semiHidden/>
    <w:pPr>
      <w:ind w:leftChars="600" w:left="1260"/>
    </w:pPr>
  </w:style>
  <w:style w:type="paragraph" w:styleId="5">
    <w:name w:val="toc 5"/>
    <w:basedOn w:val="a"/>
    <w:next w:val="a"/>
    <w:autoRedefine/>
    <w:semiHidden/>
    <w:pPr>
      <w:ind w:leftChars="800" w:left="1680"/>
    </w:pPr>
  </w:style>
  <w:style w:type="paragraph" w:styleId="6">
    <w:name w:val="toc 6"/>
    <w:basedOn w:val="a"/>
    <w:next w:val="a"/>
    <w:autoRedefine/>
    <w:semiHidden/>
    <w:pPr>
      <w:ind w:leftChars="1000" w:left="2100"/>
    </w:pPr>
  </w:style>
  <w:style w:type="paragraph" w:styleId="7">
    <w:name w:val="toc 7"/>
    <w:basedOn w:val="a"/>
    <w:next w:val="a"/>
    <w:autoRedefine/>
    <w:semiHidden/>
    <w:pPr>
      <w:ind w:leftChars="1200" w:left="2520"/>
    </w:pPr>
  </w:style>
  <w:style w:type="paragraph" w:styleId="8">
    <w:name w:val="toc 8"/>
    <w:basedOn w:val="a"/>
    <w:next w:val="a"/>
    <w:autoRedefine/>
    <w:semiHidden/>
    <w:pPr>
      <w:ind w:leftChars="1400" w:left="2940"/>
    </w:pPr>
  </w:style>
  <w:style w:type="paragraph" w:styleId="9">
    <w:name w:val="toc 9"/>
    <w:basedOn w:val="a"/>
    <w:next w:val="a"/>
    <w:autoRedefine/>
    <w:semiHidden/>
    <w:pPr>
      <w:ind w:leftChars="1600" w:left="3360"/>
    </w:pPr>
  </w:style>
  <w:style w:type="character" w:styleId="a3">
    <w:name w:val="Hyperlink"/>
    <w:basedOn w:val="a0"/>
    <w:semiHidden/>
    <w:rPr>
      <w:color w:val="0000FF"/>
      <w:u w:val="single"/>
    </w:rPr>
  </w:style>
  <w:style w:type="paragraph" w:styleId="a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semiHidden/>
    <w:rPr>
      <w:color w:val="FF0000"/>
    </w:rPr>
  </w:style>
  <w:style w:type="paragraph" w:styleId="a7">
    <w:name w:val="Body Text Indent"/>
    <w:basedOn w:val="a"/>
    <w:semiHidden/>
    <w:pPr>
      <w:ind w:leftChars="372" w:left="781"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cheng\Desktop\05%20&#35814;&#32454;&#35774;&#35745;&#35828;&#26126;&#2007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05 详细设计说明书.dot</Template>
  <TotalTime>15</TotalTime>
  <Pages>19</Pages>
  <Words>2840</Words>
  <Characters>16188</Characters>
  <Application>Microsoft Office Word</Application>
  <DocSecurity>0</DocSecurity>
  <Lines>134</Lines>
  <Paragraphs>37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五、详细设计说明书</vt:lpstr>
    </vt:vector>
  </TitlesOfParts>
  <Manager/>
  <Company>北京北大天正科技发展有限公司</Company>
  <LinksUpToDate>false</LinksUpToDate>
  <CharactersWithSpaces>18991</CharactersWithSpaces>
  <SharedDoc>false</SharedDoc>
  <HLinks>
    <vt:vector size="114" baseType="variant"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_Toc506973500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_Toc506973499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_Toc506973498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_Toc506973497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_Toc506973496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_Toc506973495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_Toc506973494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_Toc506973493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_Toc506973492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_Toc506973491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_Toc506973490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_Toc506973489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_Toc506973488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_Toc506973487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_Toc506973486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_Toc506973485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_Toc506973484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_Toc506973483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_Toc506973482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五、详细设计说明书</dc:title>
  <dc:subject/>
  <dc:creator>gecheng</dc:creator>
  <cp:keywords/>
  <dc:description/>
  <cp:lastModifiedBy>gecheng</cp:lastModifiedBy>
  <cp:revision>10</cp:revision>
  <cp:lastPrinted>2001-02-09T04:16:00Z</cp:lastPrinted>
  <dcterms:created xsi:type="dcterms:W3CDTF">2015-05-28T07:21:00Z</dcterms:created>
  <dcterms:modified xsi:type="dcterms:W3CDTF">2015-05-28T08:17:00Z</dcterms:modified>
</cp:coreProperties>
</file>