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EED" w:rsidRDefault="00917370">
      <w:pPr>
        <w:rPr>
          <w:sz w:val="52"/>
        </w:rPr>
      </w:pPr>
      <w:r>
        <w:rPr>
          <w:rFonts w:hint="eastAsia"/>
          <w:sz w:val="52"/>
        </w:rPr>
        <w:t>二</w:t>
      </w:r>
      <w:r w:rsidR="00CC36D1">
        <w:rPr>
          <w:rFonts w:hint="eastAsia"/>
          <w:sz w:val="52"/>
        </w:rPr>
        <w:t>、概要设计说明书</w:t>
      </w:r>
    </w:p>
    <w:p w:rsidR="00383EED" w:rsidRDefault="00383EED">
      <w:pPr>
        <w:rPr>
          <w:sz w:val="52"/>
        </w:rPr>
      </w:pPr>
    </w:p>
    <w:p w:rsidR="00383EED" w:rsidRDefault="00CC36D1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6972944" w:history="1">
        <w:r>
          <w:rPr>
            <w:rStyle w:val="a3"/>
            <w:noProof/>
          </w:rPr>
          <w:t>1</w:t>
        </w:r>
        <w:r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45" w:history="1">
        <w:r w:rsidR="00CC36D1">
          <w:rPr>
            <w:rStyle w:val="a3"/>
            <w:noProof/>
          </w:rPr>
          <w:t>1.1</w:t>
        </w:r>
        <w:r w:rsidR="00CC36D1">
          <w:rPr>
            <w:rStyle w:val="a3"/>
            <w:rFonts w:hint="eastAsia"/>
            <w:noProof/>
          </w:rPr>
          <w:t>编写目的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_Toc506972945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2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46" w:history="1">
        <w:r w:rsidR="00CC36D1">
          <w:rPr>
            <w:rStyle w:val="a3"/>
            <w:noProof/>
          </w:rPr>
          <w:t>1.2</w:t>
        </w:r>
        <w:r w:rsidR="00CC36D1">
          <w:rPr>
            <w:rStyle w:val="a3"/>
            <w:rFonts w:hint="eastAsia"/>
            <w:noProof/>
          </w:rPr>
          <w:t>项目背景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_Toc506972946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2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47" w:history="1">
        <w:r w:rsidR="00CC36D1">
          <w:rPr>
            <w:rStyle w:val="a3"/>
            <w:noProof/>
          </w:rPr>
          <w:t>1.3</w:t>
        </w:r>
        <w:r w:rsidR="00CC36D1">
          <w:rPr>
            <w:rStyle w:val="a3"/>
            <w:rFonts w:hint="eastAsia"/>
            <w:noProof/>
          </w:rPr>
          <w:t>定义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_Toc506972947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2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48" w:history="1">
        <w:r w:rsidR="00CC36D1">
          <w:rPr>
            <w:rStyle w:val="a3"/>
            <w:noProof/>
          </w:rPr>
          <w:t>1.4</w:t>
        </w:r>
        <w:r w:rsidR="00CC36D1">
          <w:rPr>
            <w:rStyle w:val="a3"/>
            <w:rFonts w:hint="eastAsia"/>
            <w:noProof/>
          </w:rPr>
          <w:t>参考资料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_Toc506972948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2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10"/>
        <w:tabs>
          <w:tab w:val="right" w:leader="dot" w:pos="8296"/>
        </w:tabs>
        <w:rPr>
          <w:noProof/>
        </w:rPr>
      </w:pPr>
      <w:hyperlink w:anchor="_Toc506972949" w:history="1">
        <w:r w:rsidR="00CC36D1">
          <w:rPr>
            <w:rStyle w:val="a3"/>
            <w:noProof/>
          </w:rPr>
          <w:t>2</w:t>
        </w:r>
        <w:r w:rsidR="00CC36D1">
          <w:rPr>
            <w:rStyle w:val="a3"/>
            <w:rFonts w:hint="eastAsia"/>
            <w:noProof/>
          </w:rPr>
          <w:t>．任务概述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_Toc506972949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50" w:history="1">
        <w:r w:rsidR="00CC36D1">
          <w:rPr>
            <w:rStyle w:val="a3"/>
            <w:noProof/>
          </w:rPr>
          <w:t>2.1</w:t>
        </w:r>
        <w:r w:rsidR="00CC36D1">
          <w:rPr>
            <w:rStyle w:val="a3"/>
            <w:rFonts w:hint="eastAsia"/>
            <w:noProof/>
          </w:rPr>
          <w:t>目标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_Toc506972950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51" w:history="1">
        <w:r w:rsidR="00CC36D1">
          <w:rPr>
            <w:rStyle w:val="a3"/>
            <w:noProof/>
          </w:rPr>
          <w:t>2.2</w:t>
        </w:r>
        <w:r w:rsidR="00CC36D1">
          <w:rPr>
            <w:rStyle w:val="a3"/>
            <w:rFonts w:hint="eastAsia"/>
            <w:noProof/>
          </w:rPr>
          <w:t>运行环境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_Toc506972951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52" w:history="1">
        <w:r w:rsidR="00CC36D1">
          <w:rPr>
            <w:rStyle w:val="a3"/>
            <w:noProof/>
          </w:rPr>
          <w:t>2.3</w:t>
        </w:r>
        <w:r w:rsidR="00CC36D1">
          <w:rPr>
            <w:rStyle w:val="a3"/>
            <w:rFonts w:hint="eastAsia"/>
            <w:noProof/>
          </w:rPr>
          <w:t>需求概述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_Toc506972952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53" w:history="1">
        <w:r w:rsidR="00CC36D1">
          <w:rPr>
            <w:rStyle w:val="a3"/>
            <w:noProof/>
          </w:rPr>
          <w:t>2.4</w:t>
        </w:r>
        <w:r w:rsidR="00CC36D1">
          <w:rPr>
            <w:rStyle w:val="a3"/>
            <w:rFonts w:hint="eastAsia"/>
            <w:noProof/>
          </w:rPr>
          <w:t>条件与限制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_Toc506972953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10"/>
        <w:tabs>
          <w:tab w:val="right" w:leader="dot" w:pos="8296"/>
        </w:tabs>
        <w:rPr>
          <w:noProof/>
        </w:rPr>
      </w:pPr>
      <w:hyperlink w:anchor="_Toc506972954" w:history="1">
        <w:r w:rsidR="00CC36D1">
          <w:rPr>
            <w:rStyle w:val="a3"/>
            <w:noProof/>
          </w:rPr>
          <w:t>3</w:t>
        </w:r>
        <w:r w:rsidR="00CC36D1">
          <w:rPr>
            <w:rStyle w:val="a3"/>
            <w:rFonts w:hint="eastAsia"/>
            <w:noProof/>
          </w:rPr>
          <w:t>．总体设计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_Toc506972954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55" w:history="1">
        <w:r w:rsidR="00CC36D1">
          <w:rPr>
            <w:rStyle w:val="a3"/>
            <w:noProof/>
          </w:rPr>
          <w:t>3.1</w:t>
        </w:r>
        <w:r w:rsidR="00CC36D1">
          <w:rPr>
            <w:rStyle w:val="a3"/>
            <w:rFonts w:hint="eastAsia"/>
            <w:noProof/>
          </w:rPr>
          <w:t>处理流程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_Toc506972955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56" w:history="1">
        <w:r w:rsidR="00CC36D1">
          <w:rPr>
            <w:rStyle w:val="a3"/>
            <w:noProof/>
          </w:rPr>
          <w:t>3.2</w:t>
        </w:r>
        <w:r w:rsidR="00CC36D1">
          <w:rPr>
            <w:rStyle w:val="a3"/>
            <w:rFonts w:hint="eastAsia"/>
            <w:noProof/>
          </w:rPr>
          <w:t>总体结构和模块外部设计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_Toc506972956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57" w:history="1">
        <w:r w:rsidR="00CC36D1">
          <w:rPr>
            <w:rStyle w:val="a3"/>
            <w:noProof/>
          </w:rPr>
          <w:t>3.3</w:t>
        </w:r>
        <w:r w:rsidR="00CC36D1">
          <w:rPr>
            <w:rStyle w:val="a3"/>
            <w:rFonts w:hint="eastAsia"/>
            <w:noProof/>
          </w:rPr>
          <w:t>功能分配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_Toc506972957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10"/>
        <w:tabs>
          <w:tab w:val="right" w:leader="dot" w:pos="8296"/>
        </w:tabs>
        <w:rPr>
          <w:noProof/>
        </w:rPr>
      </w:pPr>
      <w:hyperlink w:anchor="_Toc506972958" w:history="1">
        <w:r w:rsidR="00CC36D1">
          <w:rPr>
            <w:rStyle w:val="a3"/>
            <w:noProof/>
          </w:rPr>
          <w:t>4</w:t>
        </w:r>
        <w:r w:rsidR="00CC36D1">
          <w:rPr>
            <w:rStyle w:val="a3"/>
            <w:rFonts w:hint="eastAsia"/>
            <w:noProof/>
          </w:rPr>
          <w:t>．接口设计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_Toc506972958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59" w:history="1">
        <w:r w:rsidR="00CC36D1">
          <w:rPr>
            <w:rStyle w:val="a3"/>
            <w:noProof/>
          </w:rPr>
          <w:t>4.1</w:t>
        </w:r>
        <w:r w:rsidR="00CC36D1">
          <w:rPr>
            <w:rStyle w:val="a3"/>
            <w:rFonts w:hint="eastAsia"/>
            <w:noProof/>
          </w:rPr>
          <w:t>外部接口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_Toc506972959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60" w:history="1">
        <w:r w:rsidR="00CC36D1">
          <w:rPr>
            <w:rStyle w:val="a3"/>
            <w:noProof/>
          </w:rPr>
          <w:t>4.2</w:t>
        </w:r>
        <w:r w:rsidR="00CC36D1">
          <w:rPr>
            <w:rStyle w:val="a3"/>
            <w:rFonts w:hint="eastAsia"/>
            <w:noProof/>
          </w:rPr>
          <w:t>内部接口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_Toc506972960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10"/>
        <w:tabs>
          <w:tab w:val="right" w:leader="dot" w:pos="8296"/>
        </w:tabs>
        <w:rPr>
          <w:noProof/>
        </w:rPr>
      </w:pPr>
      <w:hyperlink w:anchor="_Toc506972961" w:history="1">
        <w:r w:rsidR="00CC36D1">
          <w:rPr>
            <w:rStyle w:val="a3"/>
            <w:noProof/>
          </w:rPr>
          <w:t>5</w:t>
        </w:r>
        <w:r w:rsidR="00CC36D1">
          <w:rPr>
            <w:rStyle w:val="a3"/>
            <w:rFonts w:hint="eastAsia"/>
            <w:noProof/>
          </w:rPr>
          <w:t>．数据结构设计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_Toc506972961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62" w:history="1">
        <w:r w:rsidR="00CC36D1">
          <w:rPr>
            <w:rStyle w:val="a3"/>
            <w:noProof/>
          </w:rPr>
          <w:t>5.1</w:t>
        </w:r>
        <w:r w:rsidR="00CC36D1">
          <w:rPr>
            <w:rStyle w:val="a3"/>
            <w:rFonts w:hint="eastAsia"/>
            <w:noProof/>
          </w:rPr>
          <w:t>逻辑结构设计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_Toc506972962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63" w:history="1">
        <w:r w:rsidR="00CC36D1">
          <w:rPr>
            <w:rStyle w:val="a3"/>
            <w:noProof/>
          </w:rPr>
          <w:t>5.2</w:t>
        </w:r>
        <w:r w:rsidR="00CC36D1">
          <w:rPr>
            <w:rStyle w:val="a3"/>
            <w:rFonts w:hint="eastAsia"/>
            <w:noProof/>
          </w:rPr>
          <w:t>物理结构设计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_Toc506972963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64" w:history="1">
        <w:r w:rsidR="00CC36D1">
          <w:rPr>
            <w:rStyle w:val="a3"/>
            <w:noProof/>
          </w:rPr>
          <w:t>5.3</w:t>
        </w:r>
        <w:r w:rsidR="00CC36D1">
          <w:rPr>
            <w:rStyle w:val="a3"/>
            <w:rFonts w:hint="eastAsia"/>
            <w:noProof/>
          </w:rPr>
          <w:t>数据结构与程序的关系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_Toc506972964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10"/>
        <w:tabs>
          <w:tab w:val="right" w:leader="dot" w:pos="8296"/>
        </w:tabs>
        <w:rPr>
          <w:noProof/>
        </w:rPr>
      </w:pPr>
      <w:hyperlink w:anchor="_Toc506972965" w:history="1">
        <w:r w:rsidR="00CC36D1">
          <w:rPr>
            <w:rStyle w:val="a3"/>
            <w:noProof/>
          </w:rPr>
          <w:t>6</w:t>
        </w:r>
        <w:r w:rsidR="00CC36D1">
          <w:rPr>
            <w:rStyle w:val="a3"/>
            <w:rFonts w:hint="eastAsia"/>
            <w:noProof/>
          </w:rPr>
          <w:t>．运行设计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_Toc506972965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66" w:history="1">
        <w:r w:rsidR="00CC36D1">
          <w:rPr>
            <w:rStyle w:val="a3"/>
            <w:noProof/>
          </w:rPr>
          <w:t>6.1</w:t>
        </w:r>
        <w:r w:rsidR="00CC36D1">
          <w:rPr>
            <w:rStyle w:val="a3"/>
            <w:rFonts w:hint="eastAsia"/>
            <w:noProof/>
          </w:rPr>
          <w:t>运行模块的组合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_Toc506972966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67" w:history="1">
        <w:r w:rsidR="00CC36D1">
          <w:rPr>
            <w:rStyle w:val="a3"/>
            <w:noProof/>
          </w:rPr>
          <w:t>6.2</w:t>
        </w:r>
        <w:r w:rsidR="00CC36D1">
          <w:rPr>
            <w:rStyle w:val="a3"/>
            <w:rFonts w:hint="eastAsia"/>
            <w:noProof/>
          </w:rPr>
          <w:t>运行控制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_Toc506972967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68" w:history="1">
        <w:r w:rsidR="00CC36D1">
          <w:rPr>
            <w:rStyle w:val="a3"/>
            <w:noProof/>
          </w:rPr>
          <w:t>6.3</w:t>
        </w:r>
        <w:r w:rsidR="00CC36D1">
          <w:rPr>
            <w:rStyle w:val="a3"/>
            <w:rFonts w:hint="eastAsia"/>
            <w:noProof/>
          </w:rPr>
          <w:t>运行时间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_Toc506972968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10"/>
        <w:tabs>
          <w:tab w:val="right" w:leader="dot" w:pos="8296"/>
        </w:tabs>
        <w:rPr>
          <w:noProof/>
        </w:rPr>
      </w:pPr>
      <w:hyperlink w:anchor="_Toc506972969" w:history="1">
        <w:r w:rsidR="00CC36D1">
          <w:rPr>
            <w:rStyle w:val="a3"/>
            <w:noProof/>
          </w:rPr>
          <w:t>7</w:t>
        </w:r>
        <w:r w:rsidR="00CC36D1">
          <w:rPr>
            <w:rStyle w:val="a3"/>
            <w:rFonts w:hint="eastAsia"/>
            <w:noProof/>
          </w:rPr>
          <w:t>．出错处理设计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_Toc506972969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70" w:history="1">
        <w:r w:rsidR="00CC36D1">
          <w:rPr>
            <w:rStyle w:val="a3"/>
            <w:noProof/>
          </w:rPr>
          <w:t>7.1</w:t>
        </w:r>
        <w:r w:rsidR="00CC36D1">
          <w:rPr>
            <w:rStyle w:val="a3"/>
            <w:rFonts w:hint="eastAsia"/>
            <w:noProof/>
          </w:rPr>
          <w:t>出错输出信息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_Toc506972970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20"/>
        <w:tabs>
          <w:tab w:val="right" w:leader="dot" w:pos="8296"/>
        </w:tabs>
        <w:rPr>
          <w:noProof/>
        </w:rPr>
      </w:pPr>
      <w:hyperlink w:anchor="_Toc506972971" w:history="1">
        <w:r w:rsidR="00CC36D1">
          <w:rPr>
            <w:rStyle w:val="a3"/>
            <w:noProof/>
          </w:rPr>
          <w:t>7.2</w:t>
        </w:r>
        <w:r w:rsidR="00CC36D1">
          <w:rPr>
            <w:rStyle w:val="a3"/>
            <w:rFonts w:hint="eastAsia"/>
            <w:noProof/>
          </w:rPr>
          <w:t>出错处理对策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_Toc506972971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10"/>
        <w:tabs>
          <w:tab w:val="right" w:leader="dot" w:pos="8296"/>
        </w:tabs>
        <w:rPr>
          <w:noProof/>
        </w:rPr>
      </w:pPr>
      <w:hyperlink w:anchor="_Toc506972972" w:history="1">
        <w:r w:rsidR="00CC36D1">
          <w:rPr>
            <w:rStyle w:val="a3"/>
            <w:noProof/>
          </w:rPr>
          <w:t>8.</w:t>
        </w:r>
        <w:r w:rsidR="00CC36D1">
          <w:rPr>
            <w:rStyle w:val="a3"/>
            <w:rFonts w:hint="eastAsia"/>
            <w:noProof/>
          </w:rPr>
          <w:t>安全保密设计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_Toc506972972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F45B95">
      <w:pPr>
        <w:pStyle w:val="10"/>
        <w:tabs>
          <w:tab w:val="right" w:leader="dot" w:pos="8296"/>
        </w:tabs>
        <w:rPr>
          <w:noProof/>
        </w:rPr>
      </w:pPr>
      <w:hyperlink w:anchor="_Toc506972973" w:history="1">
        <w:r w:rsidR="00CC36D1">
          <w:rPr>
            <w:rStyle w:val="a3"/>
            <w:noProof/>
          </w:rPr>
          <w:t>9.</w:t>
        </w:r>
        <w:r w:rsidR="00CC36D1">
          <w:rPr>
            <w:rStyle w:val="a3"/>
            <w:rFonts w:hint="eastAsia"/>
            <w:noProof/>
          </w:rPr>
          <w:t>维护设计</w:t>
        </w:r>
        <w:r w:rsidR="00CC36D1">
          <w:rPr>
            <w:noProof/>
            <w:webHidden/>
          </w:rPr>
          <w:tab/>
        </w:r>
        <w:r w:rsidR="00CC36D1">
          <w:rPr>
            <w:noProof/>
            <w:webHidden/>
          </w:rPr>
          <w:fldChar w:fldCharType="begin"/>
        </w:r>
        <w:r w:rsidR="00CC36D1">
          <w:rPr>
            <w:noProof/>
            <w:webHidden/>
          </w:rPr>
          <w:instrText xml:space="preserve"> PAGEREF _Toc506972973 \h </w:instrText>
        </w:r>
        <w:r w:rsidR="00CC36D1">
          <w:rPr>
            <w:noProof/>
            <w:webHidden/>
          </w:rPr>
        </w:r>
        <w:r w:rsidR="00CC36D1">
          <w:rPr>
            <w:noProof/>
            <w:webHidden/>
          </w:rPr>
          <w:fldChar w:fldCharType="separate"/>
        </w:r>
        <w:r w:rsidR="005043AA">
          <w:rPr>
            <w:noProof/>
            <w:webHidden/>
          </w:rPr>
          <w:t>3</w:t>
        </w:r>
        <w:r w:rsidR="00CC36D1">
          <w:rPr>
            <w:noProof/>
            <w:webHidden/>
          </w:rPr>
          <w:fldChar w:fldCharType="end"/>
        </w:r>
      </w:hyperlink>
    </w:p>
    <w:p w:rsidR="00383EED" w:rsidRDefault="00CC36D1">
      <w:r>
        <w:fldChar w:fldCharType="end"/>
      </w:r>
    </w:p>
    <w:p w:rsidR="00383EED" w:rsidRDefault="00383EED"/>
    <w:p w:rsidR="00383EED" w:rsidRDefault="00CC36D1">
      <w:pPr>
        <w:pStyle w:val="1"/>
      </w:pPr>
      <w:bookmarkStart w:id="0" w:name="_Toc506972944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:rsidR="00383EED" w:rsidRDefault="00CC36D1">
      <w:pPr>
        <w:pStyle w:val="2"/>
      </w:pPr>
      <w:bookmarkStart w:id="1" w:name="_Toc50697294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383EED" w:rsidRDefault="00CC36D1">
      <w:r>
        <w:rPr>
          <w:rFonts w:hint="eastAsia"/>
        </w:rPr>
        <w:t>【阐明编写概要设计说明书的目的，指明读者对象。】</w:t>
      </w:r>
    </w:p>
    <w:p w:rsidR="009C3DBA" w:rsidRDefault="009C3DBA">
      <w:r>
        <w:t>为</w:t>
      </w:r>
      <w:r w:rsidR="00930DA4">
        <w:t>本系统</w:t>
      </w:r>
      <w:r>
        <w:t>开发人员</w:t>
      </w:r>
      <w:r>
        <w:rPr>
          <w:rFonts w:hint="eastAsia"/>
        </w:rPr>
        <w:t>、</w:t>
      </w:r>
      <w:r>
        <w:t>测试人员和使用人员作为参考</w:t>
      </w:r>
      <w:r>
        <w:rPr>
          <w:rFonts w:hint="eastAsia"/>
        </w:rPr>
        <w:t>。</w:t>
      </w:r>
    </w:p>
    <w:p w:rsidR="00383EED" w:rsidRDefault="00383EED"/>
    <w:p w:rsidR="00383EED" w:rsidRDefault="00CC36D1">
      <w:pPr>
        <w:pStyle w:val="2"/>
      </w:pPr>
      <w:bookmarkStart w:id="2" w:name="_Toc506972946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383EED" w:rsidRDefault="00CC36D1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应包括：</w:t>
      </w:r>
      <w:r>
        <w:rPr>
          <w:rFonts w:hint="eastAsia"/>
        </w:rPr>
        <w:t xml:space="preserve"> </w:t>
      </w:r>
    </w:p>
    <w:p w:rsidR="00383EED" w:rsidRDefault="00CC36D1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项目的委托单位、开发单位和主管部门；</w:t>
      </w:r>
    </w:p>
    <w:p w:rsidR="00383EED" w:rsidRDefault="00CC36D1">
      <w:pPr>
        <w:numPr>
          <w:ilvl w:val="0"/>
          <w:numId w:val="12"/>
        </w:numPr>
      </w:pPr>
      <w:r>
        <w:rPr>
          <w:rFonts w:hint="eastAsia"/>
        </w:rPr>
        <w:t>该软件系统与其他系统的关系。】</w:t>
      </w:r>
    </w:p>
    <w:p w:rsidR="009C3DBA" w:rsidRDefault="009C3DBA" w:rsidP="009C3DBA">
      <w:r>
        <w:rPr>
          <w:rFonts w:hint="eastAsia"/>
        </w:rPr>
        <w:t>委托单位：</w:t>
      </w:r>
      <w:r w:rsidR="00930DA4">
        <w:rPr>
          <w:rFonts w:hint="eastAsia"/>
        </w:rPr>
        <w:t>公寓内</w:t>
      </w:r>
      <w:r>
        <w:rPr>
          <w:rFonts w:hint="eastAsia"/>
        </w:rPr>
        <w:t>小型超市</w:t>
      </w:r>
    </w:p>
    <w:p w:rsidR="009C3DBA" w:rsidRDefault="009C3DBA" w:rsidP="009C3DBA">
      <w:r>
        <w:t>开发者</w:t>
      </w:r>
      <w:r>
        <w:rPr>
          <w:rFonts w:hint="eastAsia"/>
        </w:rPr>
        <w:t>：</w:t>
      </w:r>
      <w:r>
        <w:t>葛成</w:t>
      </w:r>
    </w:p>
    <w:p w:rsidR="009C3DBA" w:rsidRDefault="009C3DBA" w:rsidP="009C3DBA">
      <w:r>
        <w:t>该软件是商品交易软件的后台</w:t>
      </w:r>
      <w:r>
        <w:rPr>
          <w:rFonts w:hint="eastAsia"/>
        </w:rPr>
        <w:t>，</w:t>
      </w:r>
      <w:r>
        <w:t>为其提供商品管理信息</w:t>
      </w:r>
      <w:r>
        <w:rPr>
          <w:rFonts w:hint="eastAsia"/>
        </w:rPr>
        <w:t>。</w:t>
      </w:r>
    </w:p>
    <w:p w:rsidR="00383EED" w:rsidRDefault="00CC36D1">
      <w:pPr>
        <w:pStyle w:val="2"/>
      </w:pPr>
      <w:bookmarkStart w:id="3" w:name="_Toc506972947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383EED" w:rsidRDefault="00CC36D1">
      <w:r>
        <w:rPr>
          <w:rFonts w:hint="eastAsia"/>
        </w:rPr>
        <w:t>【列出本文档中所用到的专门术语的定义和缩写词的原文。】</w:t>
      </w:r>
    </w:p>
    <w:p w:rsidR="00383EED" w:rsidRDefault="00CC36D1">
      <w:pPr>
        <w:pStyle w:val="2"/>
      </w:pPr>
      <w:bookmarkStart w:id="4" w:name="_Toc506972948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383EED" w:rsidRDefault="00CC36D1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列出有关资料的作者、标题、编号、发表日期、出版单位或资料来源，可包括：</w:t>
      </w:r>
      <w:r>
        <w:rPr>
          <w:rFonts w:hint="eastAsia"/>
        </w:rPr>
        <w:t xml:space="preserve"> </w:t>
      </w:r>
    </w:p>
    <w:p w:rsidR="00383EED" w:rsidRDefault="00CC36D1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项目经核准的计划任务书、合同或上级机关的批文；</w:t>
      </w:r>
    </w:p>
    <w:p w:rsidR="00383EED" w:rsidRDefault="00CC36D1">
      <w:pPr>
        <w:numPr>
          <w:ilvl w:val="0"/>
          <w:numId w:val="13"/>
        </w:numPr>
      </w:pPr>
      <w:r>
        <w:rPr>
          <w:rFonts w:hint="eastAsia"/>
        </w:rPr>
        <w:t>项目开发计划；</w:t>
      </w:r>
    </w:p>
    <w:p w:rsidR="00383EED" w:rsidRDefault="00CC36D1">
      <w:pPr>
        <w:numPr>
          <w:ilvl w:val="0"/>
          <w:numId w:val="13"/>
        </w:numPr>
      </w:pPr>
      <w:r>
        <w:rPr>
          <w:rFonts w:hint="eastAsia"/>
        </w:rPr>
        <w:t>需求规格说明书；</w:t>
      </w:r>
    </w:p>
    <w:p w:rsidR="00383EED" w:rsidRDefault="00CC36D1">
      <w:pPr>
        <w:numPr>
          <w:ilvl w:val="0"/>
          <w:numId w:val="13"/>
        </w:numPr>
      </w:pPr>
      <w:r>
        <w:rPr>
          <w:rFonts w:hint="eastAsia"/>
        </w:rPr>
        <w:t>测试计划（初稿）；</w:t>
      </w:r>
    </w:p>
    <w:p w:rsidR="00383EED" w:rsidRDefault="00CC36D1">
      <w:pPr>
        <w:numPr>
          <w:ilvl w:val="0"/>
          <w:numId w:val="13"/>
        </w:numPr>
      </w:pPr>
      <w:r>
        <w:rPr>
          <w:rFonts w:hint="eastAsia"/>
        </w:rPr>
        <w:t>用户操作手册（初稿）；</w:t>
      </w:r>
    </w:p>
    <w:p w:rsidR="00383EED" w:rsidRDefault="00CC36D1">
      <w:pPr>
        <w:numPr>
          <w:ilvl w:val="0"/>
          <w:numId w:val="13"/>
        </w:numPr>
      </w:pPr>
      <w:r>
        <w:rPr>
          <w:rFonts w:hint="eastAsia"/>
        </w:rPr>
        <w:t>文档所引用的资料、采用的标准或规范。】</w:t>
      </w:r>
    </w:p>
    <w:p w:rsidR="00383EED" w:rsidRDefault="00CC36D1">
      <w:pPr>
        <w:pStyle w:val="1"/>
      </w:pPr>
      <w:bookmarkStart w:id="5" w:name="_Toc506972949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383EED" w:rsidRDefault="00CC36D1">
      <w:pPr>
        <w:pStyle w:val="2"/>
      </w:pPr>
      <w:bookmarkStart w:id="6" w:name="_Toc506972950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9C3DBA" w:rsidRPr="009C3DBA" w:rsidRDefault="009C3DBA" w:rsidP="009C3DBA">
      <w:pPr>
        <w:ind w:firstLineChars="200" w:firstLine="420"/>
      </w:pPr>
      <w:r>
        <w:rPr>
          <w:rFonts w:hint="eastAsia"/>
        </w:rPr>
        <w:t>实现一个小型的商品管理系统，提供对商品管理的最基本的操作。</w:t>
      </w:r>
    </w:p>
    <w:p w:rsidR="00383EED" w:rsidRDefault="00CC36D1">
      <w:pPr>
        <w:pStyle w:val="2"/>
      </w:pPr>
      <w:bookmarkStart w:id="7" w:name="_Toc506972951"/>
      <w:r>
        <w:rPr>
          <w:rFonts w:hint="eastAsia"/>
        </w:rPr>
        <w:lastRenderedPageBreak/>
        <w:t>2.2</w:t>
      </w:r>
      <w:r>
        <w:rPr>
          <w:rFonts w:hint="eastAsia"/>
        </w:rPr>
        <w:t>运行环境</w:t>
      </w:r>
      <w:bookmarkEnd w:id="7"/>
    </w:p>
    <w:p w:rsidR="009C3DBA" w:rsidRDefault="009C3DBA" w:rsidP="009C3DBA">
      <w:pPr>
        <w:ind w:firstLineChars="200" w:firstLine="420"/>
      </w:pPr>
      <w:r>
        <w:rPr>
          <w:rFonts w:hint="eastAsia"/>
        </w:rPr>
        <w:t>操作系统：</w:t>
      </w:r>
      <w:r>
        <w:rPr>
          <w:rFonts w:hint="eastAsia"/>
        </w:rPr>
        <w:t xml:space="preserve">Microsoft Windows </w:t>
      </w:r>
      <w:r>
        <w:t>7&amp;8</w:t>
      </w:r>
    </w:p>
    <w:p w:rsidR="009C3DBA" w:rsidRPr="00D3614A" w:rsidRDefault="009C3DBA" w:rsidP="009C3DBA">
      <w:pPr>
        <w:ind w:firstLineChars="200" w:firstLine="420"/>
      </w:pP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proofErr w:type="gramStart"/>
      <w:r>
        <w:rPr>
          <w:rFonts w:hint="eastAsia"/>
        </w:rPr>
        <w:t>access</w:t>
      </w:r>
      <w:proofErr w:type="gramEnd"/>
    </w:p>
    <w:p w:rsidR="009C3DBA" w:rsidRPr="009C3DBA" w:rsidRDefault="009C3DBA" w:rsidP="009C3DBA"/>
    <w:p w:rsidR="00930DA4" w:rsidRDefault="00CC36D1" w:rsidP="00930DA4">
      <w:pPr>
        <w:pStyle w:val="2"/>
      </w:pPr>
      <w:bookmarkStart w:id="8" w:name="_Toc506972952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8"/>
    </w:p>
    <w:p w:rsidR="00930DA4" w:rsidRDefault="00930DA4" w:rsidP="00930DA4">
      <w:r w:rsidRPr="00930DA4">
        <w:rPr>
          <w:rFonts w:hint="eastAsia"/>
        </w:rPr>
        <w:t>本软件主要提供一下功能</w:t>
      </w:r>
      <w:r>
        <w:rPr>
          <w:rFonts w:hint="eastAsia"/>
        </w:rPr>
        <w:t>：</w:t>
      </w:r>
    </w:p>
    <w:p w:rsidR="00930DA4" w:rsidRDefault="00930DA4" w:rsidP="00930DA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登录到本软件。</w:t>
      </w:r>
    </w:p>
    <w:p w:rsidR="00930DA4" w:rsidRDefault="00930DA4" w:rsidP="00930DA4">
      <w:pPr>
        <w:pStyle w:val="a8"/>
        <w:numPr>
          <w:ilvl w:val="0"/>
          <w:numId w:val="22"/>
        </w:numPr>
        <w:ind w:firstLineChars="0"/>
      </w:pPr>
      <w:r>
        <w:t>检测账号密码的正确性</w:t>
      </w:r>
      <w:r>
        <w:rPr>
          <w:rFonts w:hint="eastAsia"/>
        </w:rPr>
        <w:t>。</w:t>
      </w:r>
    </w:p>
    <w:p w:rsidR="00930DA4" w:rsidRDefault="00930DA4" w:rsidP="00930DA4">
      <w:pPr>
        <w:pStyle w:val="a8"/>
        <w:numPr>
          <w:ilvl w:val="0"/>
          <w:numId w:val="22"/>
        </w:numPr>
        <w:ind w:firstLineChars="0"/>
      </w:pPr>
      <w:r>
        <w:t>增加商品条目</w:t>
      </w:r>
      <w:r>
        <w:rPr>
          <w:rFonts w:hint="eastAsia"/>
        </w:rPr>
        <w:t>。</w:t>
      </w:r>
    </w:p>
    <w:p w:rsidR="00930DA4" w:rsidRDefault="00930DA4" w:rsidP="00930DA4">
      <w:pPr>
        <w:pStyle w:val="a8"/>
        <w:numPr>
          <w:ilvl w:val="0"/>
          <w:numId w:val="22"/>
        </w:numPr>
        <w:ind w:firstLineChars="0"/>
      </w:pPr>
      <w:r>
        <w:t>删除商品条目</w:t>
      </w:r>
      <w:r>
        <w:rPr>
          <w:rFonts w:hint="eastAsia"/>
        </w:rPr>
        <w:t>。</w:t>
      </w:r>
    </w:p>
    <w:p w:rsidR="00930DA4" w:rsidRDefault="00930DA4" w:rsidP="00930DA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修改商品价格。</w:t>
      </w:r>
    </w:p>
    <w:p w:rsidR="00930DA4" w:rsidRDefault="00930DA4" w:rsidP="00930DA4">
      <w:pPr>
        <w:pStyle w:val="a8"/>
        <w:numPr>
          <w:ilvl w:val="0"/>
          <w:numId w:val="22"/>
        </w:numPr>
        <w:ind w:firstLineChars="0"/>
      </w:pPr>
      <w:r>
        <w:t>商品库存管理</w:t>
      </w:r>
      <w:r>
        <w:rPr>
          <w:rFonts w:hint="eastAsia"/>
        </w:rPr>
        <w:t>。</w:t>
      </w:r>
    </w:p>
    <w:p w:rsidR="00930DA4" w:rsidRPr="00930DA4" w:rsidRDefault="00930DA4" w:rsidP="00930DA4">
      <w:pPr>
        <w:ind w:firstLine="435"/>
      </w:pPr>
    </w:p>
    <w:p w:rsidR="00383EED" w:rsidRDefault="00CC36D1">
      <w:pPr>
        <w:pStyle w:val="2"/>
      </w:pPr>
      <w:bookmarkStart w:id="9" w:name="_Toc506972953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9"/>
    </w:p>
    <w:p w:rsidR="00930DA4" w:rsidRPr="00930DA4" w:rsidRDefault="00930DA4" w:rsidP="00930DA4">
      <w:r>
        <w:t>可用的范围受限</w:t>
      </w:r>
      <w:r>
        <w:rPr>
          <w:rFonts w:hint="eastAsia"/>
        </w:rPr>
        <w:t>，</w:t>
      </w:r>
      <w:r>
        <w:t>只可运行在小型超市管理系统</w:t>
      </w:r>
      <w:r>
        <w:rPr>
          <w:rFonts w:hint="eastAsia"/>
        </w:rPr>
        <w:t>，</w:t>
      </w:r>
      <w:r>
        <w:t>功能有限</w:t>
      </w:r>
      <w:r>
        <w:rPr>
          <w:rFonts w:hint="eastAsia"/>
        </w:rPr>
        <w:t>。</w:t>
      </w:r>
    </w:p>
    <w:p w:rsidR="00383EED" w:rsidRDefault="00CC36D1">
      <w:pPr>
        <w:pStyle w:val="1"/>
      </w:pPr>
      <w:bookmarkStart w:id="10" w:name="_Toc506972954"/>
      <w:r>
        <w:rPr>
          <w:rFonts w:hint="eastAsia"/>
        </w:rPr>
        <w:t>3</w:t>
      </w:r>
      <w:r>
        <w:rPr>
          <w:rFonts w:hint="eastAsia"/>
        </w:rPr>
        <w:t>．总体设计</w:t>
      </w:r>
      <w:bookmarkEnd w:id="10"/>
    </w:p>
    <w:p w:rsidR="00383EED" w:rsidRDefault="00CC36D1">
      <w:pPr>
        <w:pStyle w:val="2"/>
      </w:pPr>
      <w:bookmarkStart w:id="11" w:name="_Toc506972955"/>
      <w:r>
        <w:rPr>
          <w:rFonts w:hint="eastAsia"/>
        </w:rPr>
        <w:t>3.1</w:t>
      </w:r>
      <w:r>
        <w:rPr>
          <w:rFonts w:hint="eastAsia"/>
        </w:rPr>
        <w:t>处理流程</w:t>
      </w:r>
      <w:bookmarkEnd w:id="11"/>
    </w:p>
    <w:p w:rsidR="00C40025" w:rsidRDefault="00C40025" w:rsidP="00C40025">
      <w:pPr>
        <w:ind w:firstLine="420"/>
      </w:pPr>
      <w:r>
        <w:rPr>
          <w:rFonts w:hint="eastAsia"/>
        </w:rPr>
        <w:t>根据</w:t>
      </w:r>
      <w:r>
        <w:t>之前</w:t>
      </w:r>
      <w:r>
        <w:rPr>
          <w:rFonts w:hint="eastAsia"/>
        </w:rPr>
        <w:t>需求分析</w:t>
      </w:r>
      <w:r>
        <w:t>都得到的用例图</w:t>
      </w:r>
      <w:r>
        <w:rPr>
          <w:rFonts w:hint="eastAsia"/>
        </w:rPr>
        <w:t>，</w:t>
      </w:r>
      <w:r>
        <w:t>我们可以把</w:t>
      </w:r>
      <w:r>
        <w:rPr>
          <w:rFonts w:hint="eastAsia"/>
        </w:rPr>
        <w:t>需要的</w:t>
      </w:r>
      <w:r>
        <w:t>用功能提</w:t>
      </w:r>
      <w:r>
        <w:rPr>
          <w:rFonts w:hint="eastAsia"/>
        </w:rPr>
        <w:t>取</w:t>
      </w:r>
      <w:r>
        <w:t>出来，并用时序</w:t>
      </w:r>
      <w:proofErr w:type="gramStart"/>
      <w:r>
        <w:t>图或者</w:t>
      </w:r>
      <w:proofErr w:type="gramEnd"/>
      <w:r>
        <w:t>流程图对其进行</w:t>
      </w:r>
      <w:r>
        <w:rPr>
          <w:rFonts w:hint="eastAsia"/>
        </w:rPr>
        <w:t>描述</w:t>
      </w:r>
      <w:r>
        <w:t>。</w:t>
      </w:r>
    </w:p>
    <w:p w:rsidR="00C40025" w:rsidRPr="00D23F6D" w:rsidRDefault="00C40025" w:rsidP="00C40025">
      <w:pPr>
        <w:ind w:firstLine="420"/>
      </w:pPr>
      <w:r w:rsidRPr="00E91479">
        <w:rPr>
          <w:rFonts w:hint="eastAsia"/>
          <w:noProof/>
        </w:rPr>
        <w:lastRenderedPageBreak/>
        <w:drawing>
          <wp:inline distT="0" distB="0" distL="0" distR="0" wp14:anchorId="0DEF32C3" wp14:editId="2C7B260E">
            <wp:extent cx="5274310" cy="3087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5E0" w:rsidRDefault="00D165E0" w:rsidP="00D165E0">
      <w:r>
        <w:rPr>
          <w:rFonts w:hint="eastAsia"/>
        </w:rPr>
        <w:t>首先</w:t>
      </w:r>
      <w:r>
        <w:t>是登陆功能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设计模块的</w:t>
      </w:r>
      <w:r>
        <w:t>交互并不多，所以</w:t>
      </w:r>
      <w:r>
        <w:rPr>
          <w:rFonts w:hint="eastAsia"/>
        </w:rPr>
        <w:t>属于</w:t>
      </w:r>
      <w:r>
        <w:t>一个单独的子系统，使用流程图。</w:t>
      </w:r>
    </w:p>
    <w:p w:rsidR="00621065" w:rsidRDefault="00D165E0" w:rsidP="00D165E0">
      <w:r>
        <w:object w:dxaOrig="4500" w:dyaOrig="7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415.5pt" o:ole="">
            <v:imagedata r:id="rId9" o:title=""/>
          </v:shape>
          <o:OLEObject Type="Embed" ProgID="Visio.Drawing.15" ShapeID="_x0000_i1025" DrawAspect="Content" ObjectID="_1494331103" r:id="rId10"/>
        </w:object>
      </w:r>
    </w:p>
    <w:p w:rsidR="00EE3046" w:rsidRDefault="00EE3046" w:rsidP="00D165E0">
      <w:r>
        <w:lastRenderedPageBreak/>
        <w:t>主要功能</w:t>
      </w:r>
      <w:r>
        <w:rPr>
          <w:rFonts w:hint="eastAsia"/>
        </w:rPr>
        <w:t>：</w:t>
      </w:r>
      <w:r w:rsidR="00457C10">
        <w:rPr>
          <w:rFonts w:hint="eastAsia"/>
        </w:rPr>
        <w:t>登录</w:t>
      </w:r>
    </w:p>
    <w:p w:rsidR="00457C10" w:rsidRDefault="00457C10" w:rsidP="00D165E0">
      <w:r w:rsidRPr="00457C10">
        <w:rPr>
          <w:rFonts w:hint="eastAsia"/>
          <w:noProof/>
        </w:rPr>
        <w:drawing>
          <wp:inline distT="0" distB="0" distL="0" distR="0">
            <wp:extent cx="5019675" cy="3419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10" w:rsidRDefault="00457C10" w:rsidP="00D165E0">
      <w:r>
        <w:t>主要功能</w:t>
      </w:r>
      <w:r>
        <w:rPr>
          <w:rFonts w:hint="eastAsia"/>
        </w:rPr>
        <w:t>：</w:t>
      </w:r>
      <w:r>
        <w:rPr>
          <w:rFonts w:hint="eastAsia"/>
        </w:rPr>
        <w:t>添加商品</w:t>
      </w:r>
    </w:p>
    <w:p w:rsidR="00457C10" w:rsidRDefault="00457C10" w:rsidP="00D165E0">
      <w:r w:rsidRPr="00457C10">
        <w:rPr>
          <w:rFonts w:hint="eastAsia"/>
          <w:noProof/>
        </w:rPr>
        <w:drawing>
          <wp:inline distT="0" distB="0" distL="0" distR="0">
            <wp:extent cx="5019675" cy="3076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7BD" w:rsidRDefault="002557BD" w:rsidP="002557BD">
      <w:r>
        <w:t>主要功能</w:t>
      </w:r>
      <w:r>
        <w:rPr>
          <w:rFonts w:hint="eastAsia"/>
        </w:rPr>
        <w:t>：</w:t>
      </w:r>
      <w:r>
        <w:rPr>
          <w:rFonts w:hint="eastAsia"/>
        </w:rPr>
        <w:t>删除商品</w:t>
      </w:r>
    </w:p>
    <w:p w:rsidR="002557BD" w:rsidRDefault="002557BD" w:rsidP="00D165E0">
      <w:pPr>
        <w:rPr>
          <w:rFonts w:hint="eastAsia"/>
        </w:rPr>
      </w:pPr>
    </w:p>
    <w:p w:rsidR="002557BD" w:rsidRDefault="002557BD" w:rsidP="00D165E0">
      <w:r w:rsidRPr="002557BD">
        <w:rPr>
          <w:rFonts w:hint="eastAsia"/>
          <w:noProof/>
        </w:rPr>
        <w:lastRenderedPageBreak/>
        <w:drawing>
          <wp:inline distT="0" distB="0" distL="0" distR="0">
            <wp:extent cx="5019675" cy="3076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75" w:rsidRDefault="00BB1B75" w:rsidP="00D165E0">
      <w:pPr>
        <w:rPr>
          <w:rFonts w:hint="eastAsia"/>
        </w:rPr>
      </w:pPr>
      <w:r>
        <w:t>主要功能</w:t>
      </w:r>
      <w:r>
        <w:rPr>
          <w:rFonts w:hint="eastAsia"/>
        </w:rPr>
        <w:t>：</w:t>
      </w:r>
      <w:r>
        <w:rPr>
          <w:rFonts w:hint="eastAsia"/>
        </w:rPr>
        <w:t>修改商品价格</w:t>
      </w:r>
    </w:p>
    <w:p w:rsidR="00BB1B75" w:rsidRDefault="00BB1B75" w:rsidP="00D165E0">
      <w:r w:rsidRPr="00BB1B75">
        <w:rPr>
          <w:rFonts w:hint="eastAsia"/>
          <w:noProof/>
        </w:rPr>
        <w:drawing>
          <wp:inline distT="0" distB="0" distL="0" distR="0">
            <wp:extent cx="5019675" cy="3076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B0" w:rsidRDefault="00A43FB0" w:rsidP="00D165E0">
      <w:pPr>
        <w:rPr>
          <w:rFonts w:hint="eastAsia"/>
        </w:rPr>
      </w:pPr>
      <w:r>
        <w:t>主要功能</w:t>
      </w:r>
      <w:r>
        <w:rPr>
          <w:rFonts w:hint="eastAsia"/>
        </w:rPr>
        <w:t>：</w:t>
      </w:r>
      <w:r>
        <w:rPr>
          <w:rFonts w:hint="eastAsia"/>
        </w:rPr>
        <w:t>库存管理</w:t>
      </w:r>
      <w:bookmarkStart w:id="12" w:name="_GoBack"/>
      <w:bookmarkEnd w:id="12"/>
    </w:p>
    <w:p w:rsidR="00A43FB0" w:rsidRPr="00C40025" w:rsidRDefault="00A43FB0" w:rsidP="00D165E0">
      <w:pPr>
        <w:rPr>
          <w:rFonts w:hint="eastAsia"/>
        </w:rPr>
      </w:pPr>
      <w:r w:rsidRPr="00A43FB0">
        <w:rPr>
          <w:rFonts w:hint="eastAsia"/>
          <w:noProof/>
        </w:rPr>
        <w:lastRenderedPageBreak/>
        <w:drawing>
          <wp:inline distT="0" distB="0" distL="0" distR="0">
            <wp:extent cx="5019675" cy="30765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ED" w:rsidRDefault="00CC36D1">
      <w:pPr>
        <w:pStyle w:val="2"/>
      </w:pPr>
      <w:bookmarkStart w:id="13" w:name="_Toc506972956"/>
      <w:r>
        <w:rPr>
          <w:rFonts w:hint="eastAsia"/>
        </w:rPr>
        <w:t>3.2</w:t>
      </w:r>
      <w:r>
        <w:rPr>
          <w:rFonts w:hint="eastAsia"/>
        </w:rPr>
        <w:t>总体结构和模块外部设计</w:t>
      </w:r>
      <w:bookmarkEnd w:id="13"/>
    </w:p>
    <w:p w:rsidR="00621065" w:rsidRDefault="00621065" w:rsidP="00621065">
      <w:r>
        <w:rPr>
          <w:rFonts w:hint="eastAsia"/>
        </w:rPr>
        <w:t>总体结构：</w:t>
      </w:r>
    </w:p>
    <w:p w:rsidR="00621065" w:rsidRDefault="00621065" w:rsidP="0062106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99446" wp14:editId="4F0A090F">
                <wp:simplePos x="0" y="0"/>
                <wp:positionH relativeFrom="column">
                  <wp:posOffset>381000</wp:posOffset>
                </wp:positionH>
                <wp:positionV relativeFrom="paragraph">
                  <wp:posOffset>12065</wp:posOffset>
                </wp:positionV>
                <wp:extent cx="4314825" cy="2943225"/>
                <wp:effectExtent l="0" t="0" r="285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2943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008" w:rsidRDefault="00865008" w:rsidP="008650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99446" id="矩形 38" o:spid="_x0000_s1026" style="position:absolute;left:0;text-align:left;margin-left:30pt;margin-top:.95pt;width:339.75pt;height:23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" fillcolor="white [3201]" strokecolor="black [3213]" strokeweight="1pt">
                <v:textbox>
                  <w:txbxContent>
                    <w:p w:rsidR="00865008" w:rsidRDefault="00865008" w:rsidP="008650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21065" w:rsidRDefault="00621065" w:rsidP="00621065"/>
    <w:p w:rsidR="00621065" w:rsidRDefault="00865008" w:rsidP="006210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B84C8E" wp14:editId="5D5DEA75">
                <wp:simplePos x="0" y="0"/>
                <wp:positionH relativeFrom="column">
                  <wp:posOffset>1600200</wp:posOffset>
                </wp:positionH>
                <wp:positionV relativeFrom="paragraph">
                  <wp:posOffset>6350</wp:posOffset>
                </wp:positionV>
                <wp:extent cx="1724025" cy="342900"/>
                <wp:effectExtent l="0" t="0" r="28575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065" w:rsidRDefault="00621065" w:rsidP="006210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B0FF" id="_x0000_t202" coordsize="21600,21600" o:spt="202" path="m,l,21600r21600,l21600,xe">
                <v:stroke joinstyle="miter"/>
                <v:path gradientshapeok="t" o:connecttype="rect"/>
              </v:shapetype>
              <v:shape id="文本框 40" o:spid="_x0000_s1027" type="#_x0000_t202" style="position:absolute;left:0;text-align:left;margin-left:126pt;margin-top:.5pt;width:135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" fillcolor="white [3201]" strokeweight=".5pt">
                <v:textbox>
                  <w:txbxContent>
                    <w:p w:rsidR="00621065" w:rsidRDefault="00621065" w:rsidP="006210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  <w:r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621065" w:rsidRDefault="00287017" w:rsidP="00621065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6F86E15" wp14:editId="33A404D4">
                <wp:simplePos x="0" y="0"/>
                <wp:positionH relativeFrom="column">
                  <wp:posOffset>1400175</wp:posOffset>
                </wp:positionH>
                <wp:positionV relativeFrom="paragraph">
                  <wp:posOffset>151130</wp:posOffset>
                </wp:positionV>
                <wp:extent cx="2383790" cy="685800"/>
                <wp:effectExtent l="57150" t="0" r="111760" b="57150"/>
                <wp:wrapNone/>
                <wp:docPr id="215" name="组合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3790" cy="685800"/>
                          <a:chOff x="0" y="0"/>
                          <a:chExt cx="2440940" cy="685800"/>
                        </a:xfrm>
                      </wpg:grpSpPr>
                      <wps:wsp>
                        <wps:cNvPr id="54" name="直接连接符 54"/>
                        <wps:cNvCnPr/>
                        <wps:spPr>
                          <a:xfrm>
                            <a:off x="1085850" y="0"/>
                            <a:ext cx="9525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9525" y="333375"/>
                            <a:ext cx="243141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 flipH="1">
                            <a:off x="0" y="333375"/>
                            <a:ext cx="45719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 flipH="1">
                            <a:off x="733425" y="352425"/>
                            <a:ext cx="45719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1685925" y="361950"/>
                            <a:ext cx="1905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>
                            <a:off x="2428875" y="352425"/>
                            <a:ext cx="9525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B94226" id="组合 215" o:spid="_x0000_s1026" style="position:absolute;left:0;text-align:left;margin-left:110.25pt;margin-top:11.9pt;width:187.7pt;height:54pt;z-index:251674624;mso-width-relative:margin" coordsize="2440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">
                <v:line id="直接连接符 54" o:spid="_x0000_s1027" style="position:absolute;visibility:visible;mso-wrap-style:square" from="10858,0" to="1095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<v:stroke joinstyle="miter"/>
                </v:line>
                <v:line id="直接连接符 55" o:spid="_x0000_s1028" style="position:absolute;visibility:visible;mso-wrap-style:square" from="95,3333" to="2440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6" o:spid="_x0000_s1029" type="#_x0000_t32" style="position:absolute;top:3333;width:457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VLO8QAAADbAAAADwAAAGRycy9kb3ducmV2LnhtbESPQWvCQBSE70L/w/IKXqRuatRK6irF&#10;IvVqWkq9vWZfk9Ds25C31fjv3YLgcZiZb5jluneNOlIntWcDj+MEFHHhbc2lgY/37cMClARki41n&#10;MnAmgfXqbrDEzPoT7+mYh1JFCEuGBqoQ2kxrKSpyKGPfEkfvx3cOQ5RdqW2Hpwh3jZ4kyVw7rDku&#10;VNjSpqLiN/9zBtIwlcl++vUk+aH8HtnXNJXPN2OG9/3LM6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Us7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57" o:spid="_x0000_s1030" type="#_x0000_t32" style="position:absolute;left:7334;top:3524;width:457;height:3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nuoMQAAADbAAAADwAAAGRycy9kb3ducmV2LnhtbESPQWvCQBSE70L/w/IKXqRuarSW6CrF&#10;IvVqWkp7e2Zfk9Ds25C31fjv3YLgcZiZb5jluneNOlIntWcDj+MEFHHhbc2lgY/37cMzKAnIFhvP&#10;ZOBMAuvV3WCJmfUn3tMxD6WKEJYMDVQhtJnWUlTkUMa+JY7ej+8chii7UtsOTxHuGj1JkiftsOa4&#10;UGFLm4qK3/zPGUjDVCb76ddc8u/yMLKvaSqfb8YM7/uXBa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ye6g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58" o:spid="_x0000_s1031" type="#_x0000_t32" style="position:absolute;left:16859;top:3619;width:19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<v:stroke endarrow="block" joinstyle="miter"/>
                </v:shape>
                <v:shape id="直接箭头连接符 59" o:spid="_x0000_s1032" type="#_x0000_t32" style="position:absolute;left:24288;top:3524;width:9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ZP8EAAADbAAAADwAAAGRycy9kb3ducmV2LnhtbESPS6vCMBSE9xf8D+EI7q6pgqLVKD4Q&#10;1J0PXB+aY1tsTmoTbf33RhBcDjPzDTOdN6YQT6pcbllBrxuBIE6szjlVcD5t/kcgnEfWWFgmBS9y&#10;MJ+1/qYYa1vzgZ5Hn4oAYRejgsz7MpbSJRkZdF1bEgfvaiuDPsgqlbrCOsBNIftRNJQGcw4LGZa0&#10;yii5HR9GQY3+Ml4u0vtqud5tm0FxH57Oe6U67WYxAeGp8b/wt73VCgZj+HwJP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OJk/wQAAANsAAAAPAAAAAAAAAAAAAAAA&#10;AKECAABkcnMvZG93bnJldi54bWxQSwUGAAAAAAQABAD5AAAAjw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621065" w:rsidRDefault="00621065" w:rsidP="00621065"/>
    <w:p w:rsidR="00621065" w:rsidRDefault="00621065" w:rsidP="00287017"/>
    <w:p w:rsidR="00621065" w:rsidRDefault="00621065" w:rsidP="00621065"/>
    <w:p w:rsidR="00621065" w:rsidRDefault="00865008" w:rsidP="0062106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DDF52" wp14:editId="089D4CC5">
                <wp:simplePos x="0" y="0"/>
                <wp:positionH relativeFrom="column">
                  <wp:posOffset>3505200</wp:posOffset>
                </wp:positionH>
                <wp:positionV relativeFrom="paragraph">
                  <wp:posOffset>6350</wp:posOffset>
                </wp:positionV>
                <wp:extent cx="523875" cy="1143000"/>
                <wp:effectExtent l="0" t="0" r="28575" b="1905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008" w:rsidRDefault="00865008"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DF52" id="文本框 48" o:spid="_x0000_s1028" type="#_x0000_t202" style="position:absolute;left:0;text-align:left;margin-left:276pt;margin-top:.5pt;width:41.25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" fillcolor="white [3201]" strokeweight=".5pt">
                <v:textbox style="layout-flow:vertical-ideographic">
                  <w:txbxContent>
                    <w:p w:rsidR="00865008" w:rsidRDefault="008650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6DE56" wp14:editId="57DC48A1">
                <wp:simplePos x="0" y="0"/>
                <wp:positionH relativeFrom="margin">
                  <wp:posOffset>1162050</wp:posOffset>
                </wp:positionH>
                <wp:positionV relativeFrom="paragraph">
                  <wp:posOffset>6350</wp:posOffset>
                </wp:positionV>
                <wp:extent cx="523875" cy="1162050"/>
                <wp:effectExtent l="0" t="0" r="28575" b="190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008" w:rsidRDefault="00865008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录入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DE56" id="文本框 43" o:spid="_x0000_s1029" type="#_x0000_t202" style="position:absolute;left:0;text-align:left;margin-left:91.5pt;margin-top:.5pt;width:41.25pt;height:91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" fillcolor="white [3201]" strokeweight=".5pt">
                <v:textbox style="layout-flow:vertical-ideographic">
                  <w:txbxContent>
                    <w:p w:rsidR="00865008" w:rsidRDefault="008650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t>录入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B3BF4" wp14:editId="4D97D5F5">
                <wp:simplePos x="0" y="0"/>
                <wp:positionH relativeFrom="column">
                  <wp:posOffset>1905000</wp:posOffset>
                </wp:positionH>
                <wp:positionV relativeFrom="paragraph">
                  <wp:posOffset>6350</wp:posOffset>
                </wp:positionV>
                <wp:extent cx="485775" cy="1152525"/>
                <wp:effectExtent l="0" t="0" r="28575" b="285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008" w:rsidRDefault="00865008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3BF4" id="文本框 46" o:spid="_x0000_s1030" type="#_x0000_t202" style="position:absolute;left:0;text-align:left;margin-left:150pt;margin-top:.5pt;width:38.25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" fillcolor="white [3201]" strokeweight=".5pt">
                <v:textbox style="layout-flow:vertical-ideographic">
                  <w:txbxContent>
                    <w:p w:rsidR="00865008" w:rsidRDefault="008650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F7FB6F" wp14:editId="4875AC96">
                <wp:simplePos x="0" y="0"/>
                <wp:positionH relativeFrom="column">
                  <wp:posOffset>2771775</wp:posOffset>
                </wp:positionH>
                <wp:positionV relativeFrom="paragraph">
                  <wp:posOffset>6350</wp:posOffset>
                </wp:positionV>
                <wp:extent cx="495300" cy="1152525"/>
                <wp:effectExtent l="0" t="0" r="19050" b="285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008" w:rsidRPr="00865008" w:rsidRDefault="00865008" w:rsidP="00865008">
                            <w:pPr>
                              <w:rPr>
                                <w:szCs w:val="21"/>
                              </w:rPr>
                            </w:pPr>
                            <w:r w:rsidRPr="00865008">
                              <w:rPr>
                                <w:rFonts w:hint="eastAsia"/>
                                <w:sz w:val="24"/>
                              </w:rPr>
                              <w:t>价格</w:t>
                            </w:r>
                            <w:r w:rsidRPr="00865008">
                              <w:rPr>
                                <w:sz w:val="24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FB6F" id="文本框 47" o:spid="_x0000_s1031" type="#_x0000_t202" style="position:absolute;left:0;text-align:left;margin-left:218.25pt;margin-top:.5pt;width:39pt;height:9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" fillcolor="white [3201]" strokeweight=".5pt">
                <v:textbox style="layout-flow:vertical-ideographic">
                  <w:txbxContent>
                    <w:p w:rsidR="00865008" w:rsidRPr="00865008" w:rsidRDefault="00865008" w:rsidP="00865008">
                      <w:pPr>
                        <w:rPr>
                          <w:rFonts w:hint="eastAsia"/>
                          <w:szCs w:val="21"/>
                        </w:rPr>
                      </w:pPr>
                      <w:r w:rsidRPr="00865008">
                        <w:rPr>
                          <w:rFonts w:hint="eastAsia"/>
                          <w:sz w:val="24"/>
                        </w:rPr>
                        <w:t>价格</w:t>
                      </w:r>
                      <w:r w:rsidRPr="00865008">
                        <w:rPr>
                          <w:sz w:val="24"/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</w:p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Pr="00621065" w:rsidRDefault="00621065" w:rsidP="00621065"/>
    <w:p w:rsidR="00621065" w:rsidRDefault="00621065" w:rsidP="00621065">
      <w:r>
        <w:rPr>
          <w:rFonts w:hint="eastAsia"/>
        </w:rPr>
        <w:t>功能模块</w:t>
      </w:r>
      <w:r>
        <w:t>:</w:t>
      </w:r>
    </w:p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A43FB0" w:rsidP="0062106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3C3B02" wp14:editId="25B0A5FA">
                <wp:simplePos x="0" y="0"/>
                <wp:positionH relativeFrom="character">
                  <wp:posOffset>885825</wp:posOffset>
                </wp:positionH>
                <wp:positionV relativeFrom="paragraph">
                  <wp:posOffset>116840</wp:posOffset>
                </wp:positionV>
                <wp:extent cx="3108960" cy="3305175"/>
                <wp:effectExtent l="0" t="0" r="15240" b="28575"/>
                <wp:wrapNone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3305175"/>
                          <a:chOff x="0" y="0"/>
                          <a:chExt cx="4258" cy="3126"/>
                        </a:xfrm>
                      </wpg:grpSpPr>
                      <wps:wsp>
                        <wps:cNvPr id="30" name="AutoShape 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4258" cy="3126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272"/>
                            <a:ext cx="12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1065" w:rsidRDefault="00621065" w:rsidP="0062106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商品录入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237" y="680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729" cy="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600" y="951"/>
                            <a:ext cx="3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1222"/>
                            <a:ext cx="548" cy="1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1065" w:rsidRDefault="00621065" w:rsidP="00621065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新的商品及</w:t>
                              </w:r>
                              <w:r>
                                <w:rPr>
                                  <w:rFonts w:hint="eastAsia"/>
                                </w:rPr>
                                <w:t>相关信息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1222"/>
                            <a:ext cx="547" cy="1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1065" w:rsidRDefault="00621065" w:rsidP="00621065">
                              <w:r>
                                <w:rPr>
                                  <w:rFonts w:hint="eastAsia"/>
                                </w:rPr>
                                <w:t>录入</w:t>
                              </w:r>
                              <w:r>
                                <w:t>数据库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C3B02" id="组合 29" o:spid="_x0000_s1032" style="position:absolute;margin-left:69.75pt;margin-top:9.2pt;width:244.8pt;height:260.25pt;z-index:251659264;mso-position-horizontal-relative:char" coordsize="4258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">
                <v:rect id="AutoShape 21" o:spid="_x0000_s1033" style="position:absolute;width:4258;height:3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lMMAA&#10;AADbAAAADwAAAGRycy9kb3ducmV2LnhtbERPz2vCMBS+C/sfwhO8aerEMaqxdENhJ2FuML09mmdS&#10;2ryUJtruvzeHwY4f3+9tMbpW3KkPtWcFy0UGgrjyumaj4PvrMH8FESKyxtYzKfilAMXuabLFXPuB&#10;P+l+ikakEA45KrAxdrmUobLkMCx8R5y4q+8dxgR7I3WPQwp3rXzOshfpsObUYLGjd0tVc7o5Bfvu&#10;cizXJsjyJ9pz49+Ggz0apWbTsdyAiDTGf/Gf+0MrWKX1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glMMAAAADbAAAADwAAAAAAAAAAAAAAAACYAgAAZHJzL2Rvd25y&#10;ZXYueG1sUEsFBgAAAAAEAAQA9QAAAIUDAAAAAA==&#10;" filled="f"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4" type="#_x0000_t202" style="position:absolute;left:1597;top:272;width:12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621065" w:rsidRDefault="00621065" w:rsidP="0062106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商品录入</w:t>
                        </w:r>
                      </w:p>
                    </w:txbxContent>
                  </v:textbox>
                </v:shape>
                <v:line id="Line 23" o:spid="_x0000_s1035" style="position:absolute;visibility:visible;mso-wrap-style:square" from="2237,680" to="2238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24" o:spid="_x0000_s1036" style="position:absolute;visibility:visible;mso-wrap-style:square" from="1871,951" to="26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25" o:spid="_x0000_s1037" style="position:absolute;visibility:visible;mso-wrap-style:square" from="1871,951" to="1872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<v:stroke endarrow="block"/>
                </v:line>
                <v:line id="Line 26" o:spid="_x0000_s1038" style="position:absolute;visibility:visible;mso-wrap-style:square" from="2600,951" to="2603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<v:stroke endarrow="block"/>
                </v:line>
                <v:shape id="Text Box 27" o:spid="_x0000_s1039" type="#_x0000_t202" style="position:absolute;left:1597;top:1222;width:548;height:1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46cQA&#10;AADbAAAADwAAAGRycy9kb3ducmV2LnhtbESPzWrDMBCE74W8g9hALyWR24ITHMshlAR6aWj+7ou1&#10;sU2slZFUR337qlDocZiZb5hyHU0vRnK+s6zgeZ6BIK6t7rhRcD7tZksQPiBr7C2Tgm/ysK4mDyUW&#10;2t75QOMxNCJB2BeooA1hKKT0dUsG/dwOxMm7WmcwJOkaqR3eE9z08iXLcmmw47TQ4kBvLdW345dR&#10;EPPT08fiEBbb5X6Me4m77ae7KPU4jZsViEAx/If/2u9awWsOv1/SD5D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0OOnEAAAA2wAAAA8AAAAAAAAAAAAAAAAAmAIAAGRycy9k&#10;b3ducmV2LnhtbFBLBQYAAAAABAAEAPUAAACJAwAAAAA=&#10;">
                  <v:textbox style="layout-flow:vertical-ideographic">
                    <w:txbxContent>
                      <w:p w:rsidR="00621065" w:rsidRDefault="00621065" w:rsidP="00621065"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新的商品及</w:t>
                        </w:r>
                        <w:r>
                          <w:rPr>
                            <w:rFonts w:hint="eastAsia"/>
                          </w:rPr>
                          <w:t>相关信息</w:t>
                        </w:r>
                      </w:p>
                    </w:txbxContent>
                  </v:textbox>
                </v:shape>
                <v:shape id="Text Box 28" o:spid="_x0000_s1040" type="#_x0000_t202" style="position:absolute;left:2326;top:1222;width:547;height:1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idcsMA&#10;AADbAAAADwAAAGRycy9kb3ducmV2LnhtbESPT2sCMRTE7wW/Q3hCL6VmbcGV1SgiCr1U/Nf7Y/Pc&#10;Xdy8LEm6xm9vCgWPw8z8hpkvo2lFT843lhWMRxkI4tLqhisF59P2fQrCB2SNrWVScCcPy8XgZY6F&#10;tjc+UH8MlUgQ9gUqqEPoCil9WZNBP7IdcfIu1hkMSbpKaoe3BDet/MiyiTTYcFqosaN1TeX1+GsU&#10;xMnp7Ts/hHwz3fVxJ3G72bsfpV6HcTUDESiGZ/i//aUVfObw9yX9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idcsMAAADbAAAADwAAAAAAAAAAAAAAAACYAgAAZHJzL2Rv&#10;d25yZXYueG1sUEsFBgAAAAAEAAQA9QAAAIgDAAAAAA==&#10;">
                  <v:textbox style="layout-flow:vertical-ideographic">
                    <w:txbxContent>
                      <w:p w:rsidR="00621065" w:rsidRDefault="00621065" w:rsidP="00621065">
                        <w:r>
                          <w:rPr>
                            <w:rFonts w:hint="eastAsia"/>
                          </w:rPr>
                          <w:t>录入</w:t>
                        </w:r>
                        <w:r>
                          <w:t>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621065" w:rsidRDefault="00621065" w:rsidP="00621065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A43FB0" w:rsidP="0046603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EF7295F" wp14:editId="5AFAE4A5">
                <wp:simplePos x="0" y="0"/>
                <wp:positionH relativeFrom="character">
                  <wp:posOffset>914400</wp:posOffset>
                </wp:positionH>
                <wp:positionV relativeFrom="paragraph">
                  <wp:posOffset>173355</wp:posOffset>
                </wp:positionV>
                <wp:extent cx="3108960" cy="3305175"/>
                <wp:effectExtent l="0" t="0" r="15240" b="28575"/>
                <wp:wrapNone/>
                <wp:docPr id="60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3305175"/>
                          <a:chOff x="0" y="0"/>
                          <a:chExt cx="4258" cy="3126"/>
                        </a:xfrm>
                      </wpg:grpSpPr>
                      <wps:wsp>
                        <wps:cNvPr id="61" name="AutoShape 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4258" cy="3126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272"/>
                            <a:ext cx="12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039" w:rsidRDefault="00466039" w:rsidP="004660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237" y="680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729" cy="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600" y="951"/>
                            <a:ext cx="3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1222"/>
                            <a:ext cx="548" cy="1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039" w:rsidRDefault="00466039" w:rsidP="00466039"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  <w:r>
                                <w:t>商品及</w:t>
                              </w:r>
                              <w:r>
                                <w:rPr>
                                  <w:rFonts w:hint="eastAsia"/>
                                </w:rPr>
                                <w:t>相关信息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1222"/>
                            <a:ext cx="547" cy="1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039" w:rsidRDefault="00466039" w:rsidP="00466039">
                              <w:r>
                                <w:rPr>
                                  <w:rFonts w:hint="eastAsia"/>
                                </w:rPr>
                                <w:t>录入</w:t>
                              </w:r>
                              <w:r>
                                <w:t>数据库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7295F" id="组合 60" o:spid="_x0000_s1041" style="position:absolute;margin-left:1in;margin-top:13.65pt;width:244.8pt;height:260.25pt;z-index:251676672;mso-position-horizontal-relative:char" coordsize="4258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">
                <v:rect id="AutoShape 21" o:spid="_x0000_s1042" style="position:absolute;width:4258;height:3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vtsMA&#10;AADbAAAADwAAAGRycy9kb3ducmV2LnhtbESPQWvCQBSE7wX/w/IEb3VjQSnRNUSp4EmoLVRvj+xz&#10;NyT7NmRXk/77bqHQ4zAz3zCbYnSteFAfas8KFvMMBHHldc1GwefH4fkVRIjIGlvPpOCbAhTbydMG&#10;c+0HfqfHORqRIBxyVGBj7HIpQ2XJYZj7jjh5N987jEn2RuoehwR3rXzJspV0WHNasNjR3lLVnO9O&#10;wVt3PZVLE2T5Fe2l8bvhYE9Gqdl0LNcgIo3xP/zXPmoFqwX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evtsMAAADbAAAADwAAAAAAAAAAAAAAAACYAgAAZHJzL2Rv&#10;d25yZXYueG1sUEsFBgAAAAAEAAQA9QAAAIgDAAAAAA==&#10;" filled="f">
                  <o:lock v:ext="edit" aspectratio="t" text="t"/>
                </v:rect>
                <v:shape id="Text Box 22" o:spid="_x0000_s1043" type="#_x0000_t202" style="position:absolute;left:1597;top:272;width:12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R8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0g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xEfEAAAA2wAAAA8AAAAAAAAAAAAAAAAAmAIAAGRycy9k&#10;b3ducmV2LnhtbFBLBQYAAAAABAAEAPUAAACJAwAAAAA=&#10;">
                  <v:textbox>
                    <w:txbxContent>
                      <w:p w:rsidR="00466039" w:rsidRDefault="00466039" w:rsidP="004660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商品删除</w:t>
                        </w:r>
                      </w:p>
                    </w:txbxContent>
                  </v:textbox>
                </v:shape>
                <v:line id="Line 23" o:spid="_x0000_s1044" style="position:absolute;visibility:visible;mso-wrap-style:square" from="2237,680" to="2238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24" o:spid="_x0000_s1045" style="position:absolute;visibility:visible;mso-wrap-style:square" from="1871,951" to="26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line id="Line 25" o:spid="_x0000_s1046" style="position:absolute;visibility:visible;mso-wrap-style:square" from="1871,951" to="1872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nbusMAAADcAAAADwAAAGRycy9kb3ducmV2LnhtbERPS2sCMRC+F/wPYYTeatYK1V2NUroI&#10;PdSCDzyPm+lm6WaybNI1/feNUPA2H99zVptoWzFQ7xvHCqaTDARx5XTDtYLTcfu0AOEDssbWMSn4&#10;JQ+b9ehhhYV2V97TcAi1SCHsC1RgQugKKX1lyKKfuI44cV+utxgS7Gupe7ymcNvK5yx7kRYbTg0G&#10;O3ozVH0ffqyCuSn3ci7Lj+NnOTTTPO7i+ZIr9TiOr0sQgWK4i//d7zrNz2d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Z27rDAAAA3AAAAA8AAAAAAAAAAAAA&#10;AAAAoQIAAGRycy9kb3ducmV2LnhtbFBLBQYAAAAABAAEAPkAAACRAwAAAAA=&#10;">
                  <v:stroke endarrow="block"/>
                </v:line>
                <v:line id="Line 26" o:spid="_x0000_s1047" style="position:absolute;visibility:visible;mso-wrap-style:square" from="2600,951" to="2603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BDzsMAAADcAAAADwAAAGRycy9kb3ducmV2LnhtbERPS2sCMRC+F/wPYYTeatYi1V2NUroI&#10;PdSCDzyPm+lm6WaybNI1/feNUPA2H99zVptoWzFQ7xvHCqaTDARx5XTDtYLTcfu0AOEDssbWMSn4&#10;JQ+b9ehhhYV2V97TcAi1SCHsC1RgQugKKX1lyKKfuI44cV+utxgS7Gupe7ymcNvK5yx7kRYbTg0G&#10;O3ozVH0ffqyCuSn3ci7Lj+NnOTTTPO7i+ZIr9TiOr0sQgWK4i//d7zrNz2d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wQ87DAAAA3AAAAA8AAAAAAAAAAAAA&#10;AAAAoQIAAGRycy9kb3ducmV2LnhtbFBLBQYAAAAABAAEAPkAAACRAwAAAAA=&#10;">
                  <v:stroke endarrow="block"/>
                </v:line>
                <v:shape id="Text Box 27" o:spid="_x0000_s1048" type="#_x0000_t202" style="position:absolute;left:1597;top:1222;width:548;height:1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00sIA&#10;AADcAAAADwAAAGRycy9kb3ducmV2LnhtbERPS2sCMRC+F/wPYYReimYr1MdqFCkKvSj1dR824+7i&#10;ZrIkcU3/vSkUepuP7zmLVTSN6Mj52rKC92EGgriwuuZSwfm0HUxB+ICssbFMCn7Iw2rZe1lgru2D&#10;D9QdQylSCPscFVQhtLmUvqjIoB/aljhxV+sMhgRdKbXDRwo3jRxl2VgarDk1VNjSZ0XF7Xg3CuL4&#10;9LabHMJkM913cS9xu/l2F6Ve+3E9BxEohn/xn/tLp/mzD/h9Jl0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TrTSwgAAANwAAAAPAAAAAAAAAAAAAAAAAJgCAABkcnMvZG93&#10;bnJldi54bWxQSwUGAAAAAAQABAD1AAAAhwMAAAAA&#10;">
                  <v:textbox style="layout-flow:vertical-ideographic">
                    <w:txbxContent>
                      <w:p w:rsidR="00466039" w:rsidRDefault="00466039" w:rsidP="00466039">
                        <w:r>
                          <w:rPr>
                            <w:rFonts w:hint="eastAsia"/>
                          </w:rPr>
                          <w:t>删除</w:t>
                        </w:r>
                        <w:r>
                          <w:t>商品及</w:t>
                        </w:r>
                        <w:r>
                          <w:rPr>
                            <w:rFonts w:hint="eastAsia"/>
                          </w:rPr>
                          <w:t>相关信息</w:t>
                        </w:r>
                      </w:p>
                    </w:txbxContent>
                  </v:textbox>
                </v:shape>
                <v:shape id="Text Box 28" o:spid="_x0000_s1049" type="#_x0000_t202" style="position:absolute;left:2326;top:1222;width:547;height:1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wqpcIA&#10;AADcAAAADwAAAGRycy9kb3ducmV2LnhtbERPS2sCMRC+C/6HMEIvUrPtYbWrUUQUelHq6z5sxt3F&#10;zWRJ0jX996ZQ6G0+vucsVtG0oifnG8sK3iYZCOLS6oYrBZfz7nUGwgdkja1lUvBDHlbL4WCBhbYP&#10;PlJ/CpVIIewLVFCH0BVS+rImg35iO+LE3awzGBJ0ldQOHynctPI9y3JpsOHUUGNHm5rK++nbKIj5&#10;ebyfHsN0Ozv08SBxt/1yV6VeRnE9BxEohn/xn/tTp/kfOfw+ky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CqlwgAAANwAAAAPAAAAAAAAAAAAAAAAAJgCAABkcnMvZG93&#10;bnJldi54bWxQSwUGAAAAAAQABAD1AAAAhwMAAAAA&#10;">
                  <v:textbox style="layout-flow:vertical-ideographic">
                    <w:txbxContent>
                      <w:p w:rsidR="00466039" w:rsidRDefault="00466039" w:rsidP="00466039">
                        <w:r>
                          <w:rPr>
                            <w:rFonts w:hint="eastAsia"/>
                          </w:rPr>
                          <w:t>录入</w:t>
                        </w:r>
                        <w:r>
                          <w:t>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A43FB0" w:rsidP="0046603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78089C1" wp14:editId="5931851B">
                <wp:simplePos x="0" y="0"/>
                <wp:positionH relativeFrom="character">
                  <wp:posOffset>1019175</wp:posOffset>
                </wp:positionH>
                <wp:positionV relativeFrom="paragraph">
                  <wp:posOffset>9525</wp:posOffset>
                </wp:positionV>
                <wp:extent cx="3108960" cy="3305175"/>
                <wp:effectExtent l="0" t="0" r="15240" b="28575"/>
                <wp:wrapNone/>
                <wp:docPr id="197" name="组合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3305175"/>
                          <a:chOff x="0" y="0"/>
                          <a:chExt cx="4258" cy="3126"/>
                        </a:xfrm>
                      </wpg:grpSpPr>
                      <wps:wsp>
                        <wps:cNvPr id="198" name="AutoShape 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4258" cy="3126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272"/>
                            <a:ext cx="1456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039" w:rsidRDefault="00466039" w:rsidP="004660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商品价格修改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237" y="680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729" cy="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600" y="951"/>
                            <a:ext cx="3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1222"/>
                            <a:ext cx="548" cy="1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039" w:rsidRDefault="00466039" w:rsidP="00466039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新的商品</w:t>
                              </w:r>
                              <w:r>
                                <w:rPr>
                                  <w:rFonts w:hint="eastAsia"/>
                                </w:rPr>
                                <w:t>价格信息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1222"/>
                            <a:ext cx="547" cy="1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039" w:rsidRDefault="00466039" w:rsidP="00466039">
                              <w:r>
                                <w:rPr>
                                  <w:rFonts w:hint="eastAsia"/>
                                </w:rPr>
                                <w:t>录入</w:t>
                              </w:r>
                              <w:r>
                                <w:t>数据库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089C1" id="组合 197" o:spid="_x0000_s1050" style="position:absolute;margin-left:80.25pt;margin-top:.75pt;width:244.8pt;height:260.25pt;z-index:251678720;mso-position-horizontal-relative:char" coordsize="4258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">
                <v:rect id="AutoShape 21" o:spid="_x0000_s1051" style="position:absolute;width:4258;height:3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1FHsUA&#10;AADcAAAADwAAAGRycy9kb3ducmV2LnhtbESPQWvDMAyF74P+B6PBbquzwkab1i1pWWGnwrpBt5uI&#10;VTs0lkPsNdm/nw6D3iTe03ufVpsxtOpKfWoiG3iaFqCI62gbdgY+P/aPc1ApI1tsI5OBX0qwWU/u&#10;VljaOPA7XY/ZKQnhVKIBn3NXap1qTwHTNHbEop1jHzDL2jttexwkPLR6VhQvOmDD0uCxo52n+nL8&#10;CQZeu+9D9eySrk7Zf13idtj7gzPm4X6slqAyjflm/r9+s4K/EFp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jUUexQAAANwAAAAPAAAAAAAAAAAAAAAAAJgCAABkcnMv&#10;ZG93bnJldi54bWxQSwUGAAAAAAQABAD1AAAAigMAAAAA&#10;" filled="f">
                  <o:lock v:ext="edit" aspectratio="t" text="t"/>
                </v:rect>
                <v:shape id="Text Box 22" o:spid="_x0000_s1052" type="#_x0000_t202" style="position:absolute;left:1597;top:272;width:1456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AAPMMA&#10;AADcAAAADwAAAGRycy9kb3ducmV2LnhtbERPTWvCQBC9C/0PyxR6kbqxFTXRVUrBYm8aS3sdsmMS&#10;zM7G3TWm/75bELzN433Oct2bRnTkfG1ZwXiUgCAurK65VPB12DzPQfiArLGxTAp+ycN69TBYYqbt&#10;lffU5aEUMYR9hgqqENpMSl9UZNCPbEscuaN1BkOErpTa4TWGm0a+JMlUGqw5NlTY0ntFxSm/GAXz&#10;ybb78Z+vu+9iemzSMJx1H2en1NNj/7YAEagPd/HNvdVxfp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AAPMMAAADcAAAADwAAAAAAAAAAAAAAAACYAgAAZHJzL2Rv&#10;d25yZXYueG1sUEsFBgAAAAAEAAQA9QAAAIgDAAAAAA==&#10;">
                  <v:textbox>
                    <w:txbxContent>
                      <w:p w:rsidR="00466039" w:rsidRDefault="00466039" w:rsidP="004660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商品价格修改</w:t>
                        </w:r>
                      </w:p>
                    </w:txbxContent>
                  </v:textbox>
                </v:shape>
                <v:line id="Line 23" o:spid="_x0000_s1053" style="position:absolute;visibility:visible;mso-wrap-style:square" from="2237,680" to="2238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<v:line id="Line 24" o:spid="_x0000_s1054" style="position:absolute;visibility:visible;mso-wrap-style:square" from="1871,951" to="26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<v:line id="Line 25" o:spid="_x0000_s1055" style="position:absolute;visibility:visible;mso-wrap-style:square" from="1871,951" to="1872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qK2sQAAADc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zL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eoraxAAAANwAAAAPAAAAAAAAAAAA&#10;AAAAAKECAABkcnMvZG93bnJldi54bWxQSwUGAAAAAAQABAD5AAAAkgMAAAAA&#10;">
                  <v:stroke endarrow="block"/>
                </v:line>
                <v:line id="Line 26" o:spid="_x0000_s1056" style="position:absolute;visibility:visible;mso-wrap-style:square" from="2600,951" to="2603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YvQcUAAADc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bZB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YvQcUAAADcAAAADwAAAAAAAAAA&#10;AAAAAAChAgAAZHJzL2Rvd25yZXYueG1sUEsFBgAAAAAEAAQA+QAAAJMDAAAAAA==&#10;">
                  <v:stroke endarrow="block"/>
                </v:line>
                <v:shape id="Text Box 27" o:spid="_x0000_s1057" type="#_x0000_t202" style="position:absolute;left:1597;top:1222;width:548;height:1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3lssMA&#10;AADcAAAADwAAAGRycy9kb3ducmV2LnhtbESPQWsCMRSE74L/ITzBi9RspaisRhFR8FKpWu+PzXN3&#10;cfOyJOka/70pFHocZuYbZrmOphEdOV9bVvA+zkAQF1bXXCr4vuzf5iB8QNbYWCYFT/KwXvV7S8y1&#10;ffCJunMoRYKwz1FBFUKbS+mLigz6sW2Jk3ezzmBI0pVSO3wkuGnkJMum0mDNaaHClrYVFffzj1EQ&#10;p5fR5+wUZrv5sYtHifvdl7sqNRzEzQJEoBj+w3/tg1YwyT7g90w6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3lssMAAADcAAAADwAAAAAAAAAAAAAAAACYAgAAZHJzL2Rv&#10;d25yZXYueG1sUEsFBgAAAAAEAAQA9QAAAIgDAAAAAA==&#10;">
                  <v:textbox style="layout-flow:vertical-ideographic">
                    <w:txbxContent>
                      <w:p w:rsidR="00466039" w:rsidRDefault="00466039" w:rsidP="00466039"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新的商品</w:t>
                        </w:r>
                        <w:r>
                          <w:rPr>
                            <w:rFonts w:hint="eastAsia"/>
                          </w:rPr>
                          <w:t>价格信息</w:t>
                        </w:r>
                      </w:p>
                    </w:txbxContent>
                  </v:textbox>
                </v:shape>
                <v:shape id="Text Box 28" o:spid="_x0000_s1058" type="#_x0000_t202" style="position:absolute;left:2326;top:1222;width:547;height:1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AKcMA&#10;AADcAAAADwAAAGRycy9kb3ducmV2LnhtbESPQWsCMRSE74L/ITzBi9RshaqsRhFR8FKpWu+PzXN3&#10;cfOyJOka/70pFHocZuYbZrmOphEdOV9bVvA+zkAQF1bXXCr4vuzf5iB8QNbYWCYFT/KwXvV7S8y1&#10;ffCJunMoRYKwz1FBFUKbS+mLigz6sW2Jk3ezzmBI0pVSO3wkuGnkJMum0mDNaaHClrYVFffzj1EQ&#10;p5fR5+wUZrv5sYtHifvdl7sqNRzEzQJEoBj+w3/tg1YwyT7g90w6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FAKcMAAADcAAAADwAAAAAAAAAAAAAAAACYAgAAZHJzL2Rv&#10;d25yZXYueG1sUEsFBgAAAAAEAAQA9QAAAIgDAAAAAA==&#10;">
                  <v:textbox style="layout-flow:vertical-ideographic">
                    <w:txbxContent>
                      <w:p w:rsidR="00466039" w:rsidRDefault="00466039" w:rsidP="00466039">
                        <w:r>
                          <w:rPr>
                            <w:rFonts w:hint="eastAsia"/>
                          </w:rPr>
                          <w:t>录入</w:t>
                        </w:r>
                        <w:r>
                          <w:t>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Pr="00621065" w:rsidRDefault="00466039" w:rsidP="00466039"/>
    <w:p w:rsidR="00621065" w:rsidRDefault="00621065" w:rsidP="00621065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A43FB0" w:rsidP="0046603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E4F5822" wp14:editId="44F5040A">
                <wp:simplePos x="0" y="0"/>
                <wp:positionH relativeFrom="character">
                  <wp:posOffset>1022985</wp:posOffset>
                </wp:positionH>
                <wp:positionV relativeFrom="paragraph">
                  <wp:posOffset>150495</wp:posOffset>
                </wp:positionV>
                <wp:extent cx="3108960" cy="3305175"/>
                <wp:effectExtent l="0" t="0" r="15240" b="28575"/>
                <wp:wrapNone/>
                <wp:docPr id="206" name="组合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3305175"/>
                          <a:chOff x="0" y="0"/>
                          <a:chExt cx="4258" cy="3126"/>
                        </a:xfrm>
                      </wpg:grpSpPr>
                      <wps:wsp>
                        <wps:cNvPr id="207" name="AutoShape 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4258" cy="3126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272"/>
                            <a:ext cx="12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039" w:rsidRDefault="00466039" w:rsidP="004660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库存管理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237" y="680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729" cy="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871" y="951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600" y="951"/>
                            <a:ext cx="3" cy="27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97" y="1222"/>
                            <a:ext cx="548" cy="1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039" w:rsidRDefault="00466039" w:rsidP="00466039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商品</w:t>
                              </w:r>
                              <w:r>
                                <w:rPr>
                                  <w:rFonts w:hint="eastAsia"/>
                                </w:rPr>
                                <w:t>数目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相关信息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1222"/>
                            <a:ext cx="547" cy="1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039" w:rsidRDefault="00466039" w:rsidP="00466039">
                              <w:r>
                                <w:rPr>
                                  <w:rFonts w:hint="eastAsia"/>
                                </w:rPr>
                                <w:t>录入</w:t>
                              </w:r>
                              <w:r>
                                <w:t>数据库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F5822" id="组合 206" o:spid="_x0000_s1059" style="position:absolute;margin-left:80.55pt;margin-top:11.85pt;width:244.8pt;height:260.25pt;z-index:251680768;mso-position-horizontal-relative:char" coordsize="4258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">
                <v:rect id="AutoShape 21" o:spid="_x0000_s1060" style="position:absolute;width:4258;height:3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0ll8QA&#10;AADc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jxbwu1MOgJ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9JZfEAAAA3AAAAA8AAAAAAAAAAAAAAAAAmAIAAGRycy9k&#10;b3ducmV2LnhtbFBLBQYAAAAABAAEAPUAAACJAwAAAAA=&#10;" filled="f">
                  <o:lock v:ext="edit" aspectratio="t" text="t"/>
                </v:rect>
                <v:shape id="Text Box 22" o:spid="_x0000_s1061" type="#_x0000_t202" style="position:absolute;left:1597;top:272;width:12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NRXMIA&#10;AADcAAAADwAAAGRycy9kb3ducmV2LnhtbERPy4rCMBTdD/gP4QpuBk11xEc1yiA46G5GRbeX5toW&#10;m5tOEmv9e7MYmOXhvJfr1lSiIedLywqGgwQEcWZ1ybmC03Hbn4HwAVljZZkUPMnDetV5W2Kq7YN/&#10;qDmEXMQQ9ikqKEKoUyl9VpBBP7A1ceSu1hkMEbpcaoePGG4qOUqSiTRYcmwosKZNQdntcDcKZuNd&#10;c/H7j+9zNrlW8/A+bb5+nVK9bvu5ABGoDf/iP/dOKxglcW0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g1FcwgAAANwAAAAPAAAAAAAAAAAAAAAAAJgCAABkcnMvZG93&#10;bnJldi54bWxQSwUGAAAAAAQABAD1AAAAhwMAAAAA&#10;">
                  <v:textbox>
                    <w:txbxContent>
                      <w:p w:rsidR="00466039" w:rsidRDefault="00466039" w:rsidP="004660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库存管理</w:t>
                        </w:r>
                      </w:p>
                    </w:txbxContent>
                  </v:textbox>
                </v:shape>
                <v:line id="Line 23" o:spid="_x0000_s1062" style="position:absolute;visibility:visible;mso-wrap-style:square" from="2237,680" to="2238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    <v:line id="Line 24" o:spid="_x0000_s1063" style="position:absolute;visibility:visible;mso-wrap-style:square" from="1871,951" to="2600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<v:line id="Line 25" o:spid="_x0000_s1064" style="position:absolute;visibility:visible;mso-wrap-style:square" from="1871,951" to="1872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GCcMQAAADc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zP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cYJwxAAAANwAAAAPAAAAAAAAAAAA&#10;AAAAAKECAABkcnMvZG93bnJldi54bWxQSwUGAAAAAAQABAD5AAAAkgMAAAAA&#10;">
                  <v:stroke endarrow="block"/>
                </v:line>
                <v:line id="Line 26" o:spid="_x0000_s1065" style="position:absolute;visibility:visible;mso-wrap-style:square" from="2600,951" to="2603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McB8UAAADcAAAADwAAAGRycy9kb3ducmV2LnhtbESPQWvCQBSE74X+h+UVequb5FA1dZXS&#10;IPRQBbX0/Jp9ZoPZtyG7xu2/7wqCx2FmvmEWq2g7MdLgW8cK8kkGgrh2uuVGwfdh/TID4QOyxs4x&#10;KfgjD6vl48MCS+0uvKNxHxqRIOxLVGBC6EspfW3Iop+4njh5RzdYDEkOjdQDXhLcdrLIsldpseW0&#10;YLCnD0P1aX+2Cqam2smprL4O22ps83ncxJ/fuVLPT/H9DUSgGO7hW/tTKyjyAq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McB8UAAADcAAAADwAAAAAAAAAA&#10;AAAAAAChAgAAZHJzL2Rvd25yZXYueG1sUEsFBgAAAAAEAAQA+QAAAJMDAAAAAA==&#10;">
                  <v:stroke endarrow="block"/>
                </v:line>
                <v:shape id="Text Box 27" o:spid="_x0000_s1066" type="#_x0000_t202" style="position:absolute;left:1597;top:1222;width:548;height:1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3rG8MA&#10;AADcAAAADwAAAGRycy9kb3ducmV2LnhtbESPT2sCMRTE74LfIbyCF9GsFlS2RpGi4KXi3/tj87q7&#10;dPOyJOmafvtGEDwOM/MbZrmOphEdOV9bVjAZZyCIC6trLhVcL7vRAoQPyBoby6TgjzysV/3eEnNt&#10;73yi7hxKkSDsc1RQhdDmUvqiIoN+bFvi5H1bZzAk6UqpHd4T3DRymmUzabDmtFBhS58VFT/nX6Mg&#10;zi7Dr/kpzLeLQxcPEnfbo7spNXiLmw8QgWJ4hZ/tvVYwnbzD40w6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3rG8MAAADcAAAADwAAAAAAAAAAAAAAAACYAgAAZHJzL2Rv&#10;d25yZXYueG1sUEsFBgAAAAAEAAQA9QAAAIgDAAAAAA==&#10;">
                  <v:textbox style="layout-flow:vertical-ideographic">
                    <w:txbxContent>
                      <w:p w:rsidR="00466039" w:rsidRDefault="00466039" w:rsidP="00466039"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商品</w:t>
                        </w:r>
                        <w:r>
                          <w:rPr>
                            <w:rFonts w:hint="eastAsia"/>
                          </w:rPr>
                          <w:t>数目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相关信息</w:t>
                        </w:r>
                      </w:p>
                    </w:txbxContent>
                  </v:textbox>
                </v:shape>
                <v:shape id="Text Box 28" o:spid="_x0000_s1067" type="#_x0000_t202" style="position:absolute;left:2326;top:1222;width:547;height:1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Rzb8MA&#10;AADcAAAADwAAAGRycy9kb3ducmV2LnhtbESPT2sCMRTE74LfIbyCF9GsUlS2RpGi4KXi3/tj87q7&#10;dPOyJOmafvtGEDwOM/MbZrmOphEdOV9bVjAZZyCIC6trLhVcL7vRAoQPyBoby6TgjzysV/3eEnNt&#10;73yi7hxKkSDsc1RQhdDmUvqiIoN+bFvi5H1bZzAk6UqpHd4T3DRymmUzabDmtFBhS58VFT/nX6Mg&#10;zi7Dr/kpzLeLQxcPEnfbo7spNXiLmw8QgWJ4hZ/tvVYwnbzD40w6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Rzb8MAAADcAAAADwAAAAAAAAAAAAAAAACYAgAAZHJzL2Rv&#10;d25yZXYueG1sUEsFBgAAAAAEAAQA9QAAAIgDAAAAAA==&#10;">
                  <v:textbox style="layout-flow:vertical-ideographic">
                    <w:txbxContent>
                      <w:p w:rsidR="00466039" w:rsidRDefault="00466039" w:rsidP="00466039">
                        <w:r>
                          <w:rPr>
                            <w:rFonts w:hint="eastAsia"/>
                          </w:rPr>
                          <w:t>录入</w:t>
                        </w:r>
                        <w:r>
                          <w:t>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Default="00466039" w:rsidP="00466039"/>
    <w:p w:rsidR="00466039" w:rsidRPr="00621065" w:rsidRDefault="00466039" w:rsidP="00466039"/>
    <w:p w:rsidR="00466039" w:rsidRPr="00621065" w:rsidRDefault="00466039" w:rsidP="00621065"/>
    <w:p w:rsidR="00383EED" w:rsidRDefault="00CC36D1">
      <w:pPr>
        <w:pStyle w:val="2"/>
      </w:pPr>
      <w:bookmarkStart w:id="14" w:name="_Toc506972957"/>
      <w:r>
        <w:rPr>
          <w:rFonts w:hint="eastAsia"/>
        </w:rPr>
        <w:t>3.3</w:t>
      </w:r>
      <w:r>
        <w:rPr>
          <w:rFonts w:hint="eastAsia"/>
        </w:rPr>
        <w:t>功能分配</w:t>
      </w:r>
      <w:bookmarkEnd w:id="14"/>
    </w:p>
    <w:p w:rsidR="00383EED" w:rsidRDefault="00CC36D1">
      <w:r>
        <w:rPr>
          <w:rFonts w:hint="eastAsia"/>
        </w:rPr>
        <w:t>【表明各项功能与程序结构的关系。】</w:t>
      </w:r>
    </w:p>
    <w:p w:rsidR="00383EED" w:rsidRDefault="00CC36D1">
      <w:pPr>
        <w:pStyle w:val="1"/>
      </w:pPr>
      <w:bookmarkStart w:id="15" w:name="_Toc506972958"/>
      <w:r>
        <w:rPr>
          <w:rFonts w:hint="eastAsia"/>
        </w:rPr>
        <w:lastRenderedPageBreak/>
        <w:t>4</w:t>
      </w:r>
      <w:r>
        <w:rPr>
          <w:rFonts w:hint="eastAsia"/>
        </w:rPr>
        <w:t>．接口设计</w:t>
      </w:r>
      <w:bookmarkEnd w:id="15"/>
      <w:r>
        <w:rPr>
          <w:rFonts w:hint="eastAsia"/>
        </w:rPr>
        <w:t xml:space="preserve"> </w:t>
      </w:r>
    </w:p>
    <w:p w:rsidR="00383EED" w:rsidRDefault="00CC36D1">
      <w:pPr>
        <w:pStyle w:val="2"/>
      </w:pPr>
      <w:bookmarkStart w:id="16" w:name="_Toc506972959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6"/>
    </w:p>
    <w:p w:rsidR="00383EED" w:rsidRDefault="00CC36D1">
      <w:r>
        <w:rPr>
          <w:rFonts w:hint="eastAsia"/>
        </w:rPr>
        <w:t>【包括用户界面、软件接口与硬件接口。】</w:t>
      </w:r>
    </w:p>
    <w:p w:rsidR="00383EED" w:rsidRDefault="00CC36D1">
      <w:pPr>
        <w:pStyle w:val="2"/>
      </w:pPr>
      <w:bookmarkStart w:id="17" w:name="_Toc506972960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7"/>
    </w:p>
    <w:p w:rsidR="00383EED" w:rsidRDefault="00CC36D1">
      <w:r>
        <w:rPr>
          <w:rFonts w:hint="eastAsia"/>
        </w:rPr>
        <w:t>【模块之间的接口。】</w:t>
      </w:r>
    </w:p>
    <w:p w:rsidR="00383EED" w:rsidRDefault="00CC36D1">
      <w:pPr>
        <w:pStyle w:val="1"/>
      </w:pPr>
      <w:bookmarkStart w:id="18" w:name="_Toc506972961"/>
      <w:r>
        <w:rPr>
          <w:rFonts w:hint="eastAsia"/>
        </w:rPr>
        <w:lastRenderedPageBreak/>
        <w:t>5</w:t>
      </w:r>
      <w:r>
        <w:rPr>
          <w:rFonts w:hint="eastAsia"/>
        </w:rPr>
        <w:t>．数据结构设计</w:t>
      </w:r>
      <w:bookmarkEnd w:id="18"/>
    </w:p>
    <w:p w:rsidR="00383EED" w:rsidRDefault="00CC36D1">
      <w:pPr>
        <w:pStyle w:val="2"/>
      </w:pPr>
      <w:bookmarkStart w:id="19" w:name="_Toc506972962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19"/>
    </w:p>
    <w:p w:rsidR="00383EED" w:rsidRDefault="00CC36D1">
      <w:pPr>
        <w:pStyle w:val="2"/>
      </w:pPr>
      <w:bookmarkStart w:id="20" w:name="_Toc506972963"/>
      <w:r>
        <w:rPr>
          <w:rFonts w:hint="eastAsia"/>
        </w:rPr>
        <w:t>5.2</w:t>
      </w:r>
      <w:r>
        <w:rPr>
          <w:rFonts w:hint="eastAsia"/>
        </w:rPr>
        <w:t>物理结构设计</w:t>
      </w:r>
      <w:bookmarkEnd w:id="20"/>
    </w:p>
    <w:p w:rsidR="00383EED" w:rsidRDefault="00CC36D1">
      <w:pPr>
        <w:pStyle w:val="2"/>
      </w:pPr>
      <w:bookmarkStart w:id="21" w:name="_Toc506972964"/>
      <w:r>
        <w:rPr>
          <w:rFonts w:hint="eastAsia"/>
        </w:rPr>
        <w:t>5.3</w:t>
      </w:r>
      <w:r>
        <w:rPr>
          <w:rFonts w:hint="eastAsia"/>
        </w:rPr>
        <w:t>数据结构与程序的关系</w:t>
      </w:r>
      <w:bookmarkEnd w:id="21"/>
    </w:p>
    <w:p w:rsidR="00383EED" w:rsidRDefault="00CC36D1">
      <w:pPr>
        <w:pStyle w:val="1"/>
      </w:pPr>
      <w:bookmarkStart w:id="22" w:name="_Toc506972965"/>
      <w:r>
        <w:rPr>
          <w:rFonts w:hint="eastAsia"/>
        </w:rPr>
        <w:t>6</w:t>
      </w:r>
      <w:r>
        <w:rPr>
          <w:rFonts w:hint="eastAsia"/>
        </w:rPr>
        <w:t>．运行设计</w:t>
      </w:r>
      <w:bookmarkEnd w:id="22"/>
    </w:p>
    <w:p w:rsidR="00383EED" w:rsidRDefault="00CC36D1">
      <w:pPr>
        <w:pStyle w:val="2"/>
      </w:pPr>
      <w:bookmarkStart w:id="23" w:name="_Toc506972966"/>
      <w:r>
        <w:rPr>
          <w:rFonts w:hint="eastAsia"/>
        </w:rPr>
        <w:t>6.1</w:t>
      </w:r>
      <w:r>
        <w:rPr>
          <w:rFonts w:hint="eastAsia"/>
        </w:rPr>
        <w:t>运行模块的组合</w:t>
      </w:r>
      <w:bookmarkEnd w:id="23"/>
    </w:p>
    <w:p w:rsidR="00383EED" w:rsidRDefault="00CC36D1">
      <w:pPr>
        <w:pStyle w:val="2"/>
      </w:pPr>
      <w:bookmarkStart w:id="24" w:name="_Toc506972967"/>
      <w:r>
        <w:rPr>
          <w:rFonts w:hint="eastAsia"/>
        </w:rPr>
        <w:t>6.2</w:t>
      </w:r>
      <w:r>
        <w:rPr>
          <w:rFonts w:hint="eastAsia"/>
        </w:rPr>
        <w:t>运行控制</w:t>
      </w:r>
      <w:bookmarkEnd w:id="24"/>
    </w:p>
    <w:p w:rsidR="00383EED" w:rsidRDefault="00CC36D1">
      <w:pPr>
        <w:pStyle w:val="2"/>
      </w:pPr>
      <w:bookmarkStart w:id="25" w:name="_Toc506972968"/>
      <w:r>
        <w:rPr>
          <w:rFonts w:hint="eastAsia"/>
        </w:rPr>
        <w:t>6.3</w:t>
      </w:r>
      <w:r>
        <w:rPr>
          <w:rFonts w:hint="eastAsia"/>
        </w:rPr>
        <w:t>运行时间</w:t>
      </w:r>
      <w:bookmarkEnd w:id="25"/>
    </w:p>
    <w:p w:rsidR="00383EED" w:rsidRDefault="00CC36D1">
      <w:pPr>
        <w:pStyle w:val="1"/>
      </w:pPr>
      <w:bookmarkStart w:id="26" w:name="_Toc506972969"/>
      <w:r>
        <w:rPr>
          <w:rFonts w:hint="eastAsia"/>
        </w:rPr>
        <w:t>7</w:t>
      </w:r>
      <w:r>
        <w:rPr>
          <w:rFonts w:hint="eastAsia"/>
        </w:rPr>
        <w:t>．出错处理设计</w:t>
      </w:r>
      <w:bookmarkEnd w:id="26"/>
    </w:p>
    <w:p w:rsidR="00383EED" w:rsidRDefault="00CC36D1">
      <w:pPr>
        <w:pStyle w:val="2"/>
      </w:pPr>
      <w:bookmarkStart w:id="27" w:name="_Toc506972970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27"/>
    </w:p>
    <w:p w:rsidR="00383EED" w:rsidRDefault="00CC36D1">
      <w:pPr>
        <w:pStyle w:val="2"/>
      </w:pPr>
      <w:bookmarkStart w:id="28" w:name="_Toc506972971"/>
      <w:r>
        <w:rPr>
          <w:rFonts w:hint="eastAsia"/>
        </w:rPr>
        <w:t>7.2</w:t>
      </w:r>
      <w:r>
        <w:rPr>
          <w:rFonts w:hint="eastAsia"/>
        </w:rPr>
        <w:t>出错处理对策</w:t>
      </w:r>
      <w:bookmarkEnd w:id="28"/>
    </w:p>
    <w:p w:rsidR="00383EED" w:rsidRDefault="00CC36D1">
      <w:r>
        <w:rPr>
          <w:rFonts w:hint="eastAsia"/>
        </w:rPr>
        <w:t>【如设置后备、性能降级、恢复及再启动等。】</w:t>
      </w:r>
    </w:p>
    <w:p w:rsidR="00383EED" w:rsidRDefault="00CC36D1">
      <w:pPr>
        <w:pStyle w:val="1"/>
      </w:pPr>
      <w:bookmarkStart w:id="29" w:name="_Toc506972972"/>
      <w:r>
        <w:rPr>
          <w:rFonts w:hint="eastAsia"/>
        </w:rPr>
        <w:t>8.</w:t>
      </w:r>
      <w:r>
        <w:rPr>
          <w:rFonts w:hint="eastAsia"/>
        </w:rPr>
        <w:t>安全保密设计</w:t>
      </w:r>
      <w:bookmarkEnd w:id="29"/>
    </w:p>
    <w:p w:rsidR="00383EED" w:rsidRDefault="00CC36D1">
      <w:pPr>
        <w:pStyle w:val="1"/>
      </w:pPr>
      <w:bookmarkStart w:id="30" w:name="_Toc506972973"/>
      <w:r>
        <w:rPr>
          <w:rFonts w:hint="eastAsia"/>
        </w:rPr>
        <w:t>9.</w:t>
      </w:r>
      <w:r>
        <w:rPr>
          <w:rFonts w:hint="eastAsia"/>
        </w:rPr>
        <w:t>维护设计</w:t>
      </w:r>
      <w:bookmarkEnd w:id="30"/>
    </w:p>
    <w:p w:rsidR="00383EED" w:rsidRDefault="00CC36D1">
      <w:r>
        <w:rPr>
          <w:rFonts w:hint="eastAsia"/>
        </w:rPr>
        <w:t>【说明为方便维护工作的设施，如维护模块等。】</w:t>
      </w:r>
    </w:p>
    <w:p w:rsidR="00383EED" w:rsidRDefault="00383EED"/>
    <w:sectPr w:rsidR="00383EED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B95" w:rsidRDefault="00F45B95">
      <w:r>
        <w:separator/>
      </w:r>
    </w:p>
  </w:endnote>
  <w:endnote w:type="continuationSeparator" w:id="0">
    <w:p w:rsidR="00F45B95" w:rsidRDefault="00F4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EED" w:rsidRDefault="00383EED">
    <w:pPr>
      <w:pStyle w:val="a5"/>
      <w:jc w:val="both"/>
    </w:pPr>
  </w:p>
  <w:p w:rsidR="00383EED" w:rsidRDefault="00383EE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B95" w:rsidRDefault="00F45B95">
      <w:r>
        <w:separator/>
      </w:r>
    </w:p>
  </w:footnote>
  <w:footnote w:type="continuationSeparator" w:id="0">
    <w:p w:rsidR="00F45B95" w:rsidRDefault="00F45B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EED" w:rsidRDefault="00917370">
    <w:pPr>
      <w:pStyle w:val="a4"/>
      <w:jc w:val="both"/>
    </w:pPr>
    <w:r>
      <w:rPr>
        <w:rFonts w:hint="eastAsia"/>
      </w:rPr>
      <w:t>二</w:t>
    </w:r>
    <w:r w:rsidR="00CC36D1">
      <w:rPr>
        <w:rFonts w:hint="eastAsia"/>
      </w:rPr>
      <w:t>、概要设计说明书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AC59C0"/>
    <w:multiLevelType w:val="hybridMultilevel"/>
    <w:tmpl w:val="974E2D08"/>
    <w:lvl w:ilvl="0" w:tplc="201AF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6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8"/>
  </w:num>
  <w:num w:numId="5">
    <w:abstractNumId w:val="4"/>
  </w:num>
  <w:num w:numId="6">
    <w:abstractNumId w:val="6"/>
  </w:num>
  <w:num w:numId="7">
    <w:abstractNumId w:val="14"/>
  </w:num>
  <w:num w:numId="8">
    <w:abstractNumId w:val="8"/>
  </w:num>
  <w:num w:numId="9">
    <w:abstractNumId w:val="5"/>
  </w:num>
  <w:num w:numId="10">
    <w:abstractNumId w:val="21"/>
  </w:num>
  <w:num w:numId="11">
    <w:abstractNumId w:val="17"/>
  </w:num>
  <w:num w:numId="12">
    <w:abstractNumId w:val="0"/>
  </w:num>
  <w:num w:numId="13">
    <w:abstractNumId w:val="20"/>
  </w:num>
  <w:num w:numId="14">
    <w:abstractNumId w:val="15"/>
  </w:num>
  <w:num w:numId="15">
    <w:abstractNumId w:val="7"/>
  </w:num>
  <w:num w:numId="16">
    <w:abstractNumId w:val="19"/>
  </w:num>
  <w:num w:numId="17">
    <w:abstractNumId w:val="3"/>
  </w:num>
  <w:num w:numId="18">
    <w:abstractNumId w:val="2"/>
  </w:num>
  <w:num w:numId="19">
    <w:abstractNumId w:val="9"/>
  </w:num>
  <w:num w:numId="20">
    <w:abstractNumId w:val="16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AA"/>
    <w:rsid w:val="0016086C"/>
    <w:rsid w:val="002557BD"/>
    <w:rsid w:val="00287017"/>
    <w:rsid w:val="00383EED"/>
    <w:rsid w:val="00456231"/>
    <w:rsid w:val="00457C10"/>
    <w:rsid w:val="00466039"/>
    <w:rsid w:val="005043AA"/>
    <w:rsid w:val="00621065"/>
    <w:rsid w:val="00865008"/>
    <w:rsid w:val="00917370"/>
    <w:rsid w:val="00930DA4"/>
    <w:rsid w:val="009C3DBA"/>
    <w:rsid w:val="00A43FB0"/>
    <w:rsid w:val="00B178D8"/>
    <w:rsid w:val="00BB1B75"/>
    <w:rsid w:val="00C40025"/>
    <w:rsid w:val="00CC36D1"/>
    <w:rsid w:val="00D165E0"/>
    <w:rsid w:val="00E527B5"/>
    <w:rsid w:val="00EE3046"/>
    <w:rsid w:val="00F4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28521F-F574-4DE1-82F3-8764E2D3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List Paragraph"/>
    <w:basedOn w:val="a"/>
    <w:uiPriority w:val="34"/>
    <w:qFormat/>
    <w:rsid w:val="00930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package" Target="embeddings/Microsoft_Visio___1111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cheng\Desktop\04%20&#27010;&#35201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5CEAF-8702-4622-9647-BEA8E7835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04 概要设计说明书.dot</Template>
  <TotalTime>59</TotalTime>
  <Pages>11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四、概要设计说明书</vt:lpstr>
    </vt:vector>
  </TitlesOfParts>
  <Manager/>
  <Company>北京北大天正科技发展有限公司</Company>
  <LinksUpToDate>false</LinksUpToDate>
  <CharactersWithSpaces>3352</CharactersWithSpaces>
  <SharedDoc>false</SharedDoc>
  <HLinks>
    <vt:vector size="180" baseType="variant"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_Toc506972973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_Toc506972972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_Toc506972971</vt:lpwstr>
      </vt:variant>
      <vt:variant>
        <vt:i4>1769533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_Toc506972970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_Toc506972969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_Toc506972968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_Toc506972967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_Toc506972966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_Toc506972965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_Toc506972964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_Toc506972963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_Toc506972962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_Toc506972961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_Toc506972960</vt:lpwstr>
      </vt:variant>
      <vt:variant>
        <vt:i4>1638461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_Toc506972959</vt:lpwstr>
      </vt:variant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_Toc506972958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_Toc506972957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_Toc506972956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_Toc506972955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_Toc506972954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_Toc506972953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_Toc506972952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_Toc506972951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_Toc506972950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_Toc506972949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_Toc506972948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_Toc506972947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_Toc506972946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_Toc506972945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_Toc506972944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四、概要设计说明书</dc:title>
  <dc:subject/>
  <dc:creator>gecheng</dc:creator>
  <cp:keywords/>
  <dc:description/>
  <cp:lastModifiedBy>gecheng</cp:lastModifiedBy>
  <cp:revision>14</cp:revision>
  <cp:lastPrinted>2001-02-09T04:16:00Z</cp:lastPrinted>
  <dcterms:created xsi:type="dcterms:W3CDTF">2015-05-28T05:37:00Z</dcterms:created>
  <dcterms:modified xsi:type="dcterms:W3CDTF">2015-05-28T07:12:00Z</dcterms:modified>
</cp:coreProperties>
</file>